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9434D" w14:textId="39172354" w:rsidR="00374A4D" w:rsidRPr="008462F3" w:rsidRDefault="00374A4D" w:rsidP="00A63E2B">
      <w:pPr>
        <w:pStyle w:val="MDPI11articletype"/>
        <w:ind w:left="360"/>
      </w:pPr>
      <w:r w:rsidRPr="008462F3">
        <w:t>Article</w:t>
      </w:r>
    </w:p>
    <w:p w14:paraId="5CA7C440" w14:textId="54DBAF11" w:rsidR="00374A4D" w:rsidRPr="008462F3" w:rsidRDefault="00432764" w:rsidP="00A63E2B">
      <w:pPr>
        <w:pStyle w:val="MDPI12title"/>
        <w:spacing w:line="240" w:lineRule="atLeast"/>
        <w:ind w:left="360"/>
      </w:pPr>
      <w:r w:rsidRPr="00432764">
        <w:rPr>
          <w:bCs/>
        </w:rPr>
        <w:t xml:space="preserve">Using </w:t>
      </w:r>
      <w:r w:rsidR="00804F31">
        <w:rPr>
          <w:bCs/>
        </w:rPr>
        <w:t>Neural Networks</w:t>
      </w:r>
      <w:r w:rsidRPr="00432764">
        <w:rPr>
          <w:bCs/>
        </w:rPr>
        <w:t xml:space="preserve"> and Tensorflow to detect the presence of Pneumonia in a Patient</w:t>
      </w:r>
    </w:p>
    <w:p w14:paraId="2B20BF04" w14:textId="11FB7214" w:rsidR="00374A4D" w:rsidRPr="008462F3" w:rsidRDefault="00432764" w:rsidP="00A63E2B">
      <w:pPr>
        <w:pStyle w:val="MDPI13authornames"/>
        <w:ind w:left="360"/>
      </w:pPr>
      <w:r>
        <w:t>Shawn Gonsalves</w:t>
      </w:r>
      <w:r w:rsidR="00374A4D" w:rsidRPr="008462F3">
        <w:t xml:space="preserve"> </w:t>
      </w:r>
      <w:r w:rsidR="00374A4D" w:rsidRPr="008462F3">
        <w:rPr>
          <w:vertAlign w:val="superscript"/>
        </w:rPr>
        <w:t>1</w:t>
      </w:r>
      <w:r w:rsidR="00374A4D" w:rsidRPr="008462F3">
        <w:t xml:space="preserve">, </w:t>
      </w:r>
      <w:r>
        <w:t>Dr. Xin Ye</w:t>
      </w:r>
      <w:r w:rsidR="00374A4D" w:rsidRPr="008462F3">
        <w:t xml:space="preserve"> </w:t>
      </w:r>
      <w:r w:rsidR="00374A4D" w:rsidRPr="008462F3">
        <w:rPr>
          <w:vertAlign w:val="superscript"/>
        </w:rPr>
        <w:t>2</w:t>
      </w:r>
    </w:p>
    <w:p w14:paraId="224CC848" w14:textId="54F76EC3" w:rsidR="00374A4D" w:rsidRPr="008462F3" w:rsidRDefault="00447CA0" w:rsidP="00682BDF">
      <w:pPr>
        <w:pStyle w:val="MDPI16affiliation"/>
        <w:ind w:firstLine="0"/>
      </w:pPr>
      <w:r>
        <w:t>Department of Computer Science, California State University, San Marcos</w:t>
      </w:r>
      <w:r w:rsidR="002B496D">
        <w:t xml:space="preserve">, </w:t>
      </w:r>
      <w:r>
        <w:t xml:space="preserve">California, </w:t>
      </w:r>
      <w:r w:rsidR="002B496D">
        <w:t xml:space="preserve">CA </w:t>
      </w:r>
      <w:r>
        <w:t xml:space="preserve">92096, </w:t>
      </w:r>
      <w:r w:rsidR="002B496D">
        <w:t xml:space="preserve">USA; </w:t>
      </w:r>
      <w:hyperlink r:id="rId8" w:history="1">
        <w:r w:rsidR="002B496D" w:rsidRPr="00EB2723">
          <w:rPr>
            <w:rStyle w:val="Hyperlink"/>
          </w:rPr>
          <w:t>gonsalveshawn@gmail.com</w:t>
        </w:r>
      </w:hyperlink>
      <w:r w:rsidR="002B496D">
        <w:t xml:space="preserve">; </w:t>
      </w:r>
      <w:hyperlink r:id="rId9" w:history="1">
        <w:r w:rsidR="002B496D" w:rsidRPr="002B496D">
          <w:rPr>
            <w:rStyle w:val="Hyperlink"/>
            <w:b/>
            <w:bCs/>
            <w:szCs w:val="20"/>
          </w:rPr>
          <w:t xml:space="preserve">(760) </w:t>
        </w:r>
        <w:r w:rsidR="002B496D">
          <w:rPr>
            <w:rStyle w:val="Hyperlink"/>
            <w:b/>
            <w:bCs/>
            <w:szCs w:val="20"/>
          </w:rPr>
          <w:t>884-1154</w:t>
        </w:r>
      </w:hyperlink>
    </w:p>
    <w:p w14:paraId="76AC4519" w14:textId="4BA72136" w:rsidR="00374A4D" w:rsidRPr="008462F3" w:rsidRDefault="002B496D" w:rsidP="00682BDF">
      <w:pPr>
        <w:pStyle w:val="MDPI16affiliation"/>
        <w:ind w:firstLine="0"/>
      </w:pPr>
      <w:r>
        <w:t xml:space="preserve">Department of Computer Science, California State University, San Marcos, California, CA 92096, USA; </w:t>
      </w:r>
      <w:hyperlink r:id="rId10" w:history="1">
        <w:r w:rsidRPr="00EB2723">
          <w:rPr>
            <w:rStyle w:val="Hyperlink"/>
            <w:szCs w:val="20"/>
          </w:rPr>
          <w:t>xye@csusm.edu</w:t>
        </w:r>
      </w:hyperlink>
      <w:r>
        <w:rPr>
          <w:szCs w:val="20"/>
        </w:rPr>
        <w:t xml:space="preserve">; </w:t>
      </w:r>
      <w:hyperlink r:id="rId11" w:history="1">
        <w:r w:rsidRPr="002B496D">
          <w:rPr>
            <w:rStyle w:val="Hyperlink"/>
            <w:b/>
            <w:bCs/>
            <w:szCs w:val="20"/>
          </w:rPr>
          <w:t>(760) 750-8241</w:t>
        </w:r>
      </w:hyperlink>
    </w:p>
    <w:p w14:paraId="442A6D4C" w14:textId="77777777" w:rsidR="00374A4D" w:rsidRPr="008462F3" w:rsidRDefault="00374A4D" w:rsidP="00A63E2B">
      <w:pPr>
        <w:pStyle w:val="MDPI14history"/>
        <w:ind w:left="360"/>
      </w:pPr>
      <w:r w:rsidRPr="008462F3">
        <w:t>Received: date; Accepted: date; Published: date</w:t>
      </w:r>
    </w:p>
    <w:p w14:paraId="66AB7ECB" w14:textId="1A7067DB" w:rsidR="00D40826" w:rsidRPr="00D40826" w:rsidRDefault="00374A4D" w:rsidP="00A63E2B">
      <w:pPr>
        <w:pStyle w:val="MDPI17abstract"/>
        <w:ind w:left="360"/>
      </w:pPr>
      <w:r w:rsidRPr="008462F3">
        <w:rPr>
          <w:b/>
        </w:rPr>
        <w:t xml:space="preserve">Abstract: </w:t>
      </w:r>
      <w:r w:rsidR="00D40826" w:rsidRPr="00D40826">
        <w:t xml:space="preserve">This study proposes </w:t>
      </w:r>
      <w:r w:rsidR="008B5E40">
        <w:t xml:space="preserve">the </w:t>
      </w:r>
      <w:r w:rsidR="008B5E40" w:rsidRPr="00D938DE">
        <w:t>design, development and deployment of a</w:t>
      </w:r>
      <w:r w:rsidR="008B5E40">
        <w:t xml:space="preserve"> </w:t>
      </w:r>
      <w:r w:rsidR="00D40826" w:rsidRPr="00D40826">
        <w:t xml:space="preserve">Convolutional Neural Network model that detects the presence of Pneumonia in a patient based on his/ her X-Ray images. The model is trained from scratch using Python and different libraries associated with Python, so it separates itself from the already pre-trained models. A chest x-ray is the best test for diagnosing pneumonia. The diagnosis of Pneumonia disease is a human-dependent study. </w:t>
      </w:r>
      <w:r w:rsidR="0021708F">
        <w:t>[</w:t>
      </w:r>
      <w:r w:rsidR="0021708F">
        <w:fldChar w:fldCharType="begin"/>
      </w:r>
      <w:r w:rsidR="0021708F">
        <w:instrText xml:space="preserve"> REF _Ref69322671 \r \h </w:instrText>
      </w:r>
      <w:r w:rsidR="0021708F">
        <w:fldChar w:fldCharType="separate"/>
      </w:r>
      <w:r w:rsidR="0021708F">
        <w:t>1</w:t>
      </w:r>
      <w:r w:rsidR="0021708F">
        <w:fldChar w:fldCharType="end"/>
      </w:r>
      <w:r w:rsidR="0021708F">
        <w:t xml:space="preserve">] </w:t>
      </w:r>
      <w:r w:rsidR="00D40826" w:rsidRPr="00D40826">
        <w:t>An x-ray exam will allow your doctor to see your lungs, heart, and blood vessels to help determine if the person suffers from pneumonia. When interpreting the x-ray, the radiologist will look for white spots in the lungs (called infiltrates) that identify an infection.</w:t>
      </w:r>
      <w:r w:rsidR="00D40826" w:rsidRPr="00D40826">
        <w:rPr>
          <w:b/>
          <w:bCs/>
        </w:rPr>
        <w:t xml:space="preserve"> </w:t>
      </w:r>
      <w:r w:rsidR="00D40826" w:rsidRPr="00D40826">
        <w:t> Having a model that detects this presence eliminates the two types of human error, which are Mistakes and Violations.  Once the model is trained with</w:t>
      </w:r>
      <w:r w:rsidR="00682BDF">
        <w:t xml:space="preserve"> </w:t>
      </w:r>
      <w:r w:rsidR="00D40826" w:rsidRPr="00D40826">
        <w:t xml:space="preserve">sufficient number of training images of both Normal and Pneumonia X-rays, then the prediction for </w:t>
      </w:r>
      <w:r w:rsidR="00682BDF">
        <w:t>on a new X-Ray can be</w:t>
      </w:r>
      <w:r w:rsidR="00D40826" w:rsidRPr="00D40826">
        <w:t xml:space="preserve"> made within a matter of seconds. </w:t>
      </w:r>
      <w:r w:rsidR="004D25CF" w:rsidRPr="004D25CF">
        <w:t>The trained Convolutional neural network model is put into production by deploying a JSON model on a web server</w:t>
      </w:r>
      <w:r w:rsidR="00D40826" w:rsidRPr="00D40826">
        <w:t xml:space="preserve">. The deployment process is done using </w:t>
      </w:r>
      <w:r w:rsidR="004D25CF">
        <w:t>Tensorflow-JS</w:t>
      </w:r>
      <w:r w:rsidR="00D40826" w:rsidRPr="00D40826">
        <w:t>, where the model is first fed into the browser, and then a frontal X-ray image is uploaded for i</w:t>
      </w:r>
      <w:r w:rsidR="00682BDF">
        <w:t>A</w:t>
      </w:r>
      <w:r w:rsidR="00D40826" w:rsidRPr="00D40826">
        <w:t>nference. The model predicts if it belongs to the Normal or the Pneumonia positive class.</w:t>
      </w:r>
    </w:p>
    <w:p w14:paraId="2AAFDCAB" w14:textId="5C2C2D14" w:rsidR="00374A4D" w:rsidRPr="008462F3" w:rsidRDefault="00374A4D" w:rsidP="00A63E2B">
      <w:pPr>
        <w:pStyle w:val="MDPI17abstract"/>
        <w:rPr>
          <w:color w:val="auto"/>
        </w:rPr>
      </w:pPr>
    </w:p>
    <w:p w14:paraId="37B160B7" w14:textId="74964805" w:rsidR="00374A4D" w:rsidRPr="008462F3" w:rsidRDefault="00374A4D" w:rsidP="00A63E2B">
      <w:pPr>
        <w:pStyle w:val="MDPI18keywords"/>
        <w:ind w:left="360"/>
      </w:pPr>
      <w:r w:rsidRPr="008462F3">
        <w:rPr>
          <w:b/>
        </w:rPr>
        <w:t xml:space="preserve">Keywords: </w:t>
      </w:r>
      <w:r w:rsidR="00D40826">
        <w:rPr>
          <w:shd w:val="clear" w:color="auto" w:fill="FFFFFF"/>
        </w:rPr>
        <w:t>X-ray, Overfitting, Keras, ANN’s, CNN, model, tensor, Flatten MaxPooling, Dropout, Radiologist, Transfer Learning.</w:t>
      </w:r>
    </w:p>
    <w:p w14:paraId="2AD82918" w14:textId="77777777" w:rsidR="00374A4D" w:rsidRPr="008462F3" w:rsidRDefault="00374A4D" w:rsidP="00A63E2B">
      <w:pPr>
        <w:pStyle w:val="MDPI19line"/>
        <w:pBdr>
          <w:bottom w:val="single" w:sz="4" w:space="1" w:color="auto"/>
        </w:pBdr>
      </w:pPr>
    </w:p>
    <w:p w14:paraId="5F5A2199" w14:textId="5C3BFA87" w:rsidR="004262C7" w:rsidRDefault="00374A4D" w:rsidP="009A37E5">
      <w:pPr>
        <w:pStyle w:val="MDPI21heading1"/>
        <w:numPr>
          <w:ilvl w:val="0"/>
          <w:numId w:val="8"/>
        </w:numPr>
      </w:pPr>
      <w:r w:rsidRPr="008462F3">
        <w:t>Introduction</w:t>
      </w:r>
    </w:p>
    <w:p w14:paraId="218BF14F" w14:textId="18D97D45" w:rsidR="004262C7" w:rsidRPr="0065100B" w:rsidRDefault="004262C7" w:rsidP="00A63E2B">
      <w:pPr>
        <w:spacing w:line="240" w:lineRule="auto"/>
        <w:ind w:left="360" w:right="62"/>
        <w:rPr>
          <w:color w:val="auto"/>
          <w:szCs w:val="24"/>
          <w:lang w:eastAsia="en-US"/>
        </w:rPr>
      </w:pPr>
      <w:r w:rsidRPr="0065100B">
        <w:rPr>
          <w:szCs w:val="24"/>
          <w:shd w:val="clear" w:color="auto" w:fill="FFFFFF"/>
          <w:lang w:eastAsia="en-US"/>
        </w:rPr>
        <w:t xml:space="preserve">Pneumonia is a disease that infects the lungs and is caused by bacteria, viruses, or fungi. </w:t>
      </w:r>
      <w:r w:rsidR="0021708F">
        <w:rPr>
          <w:szCs w:val="24"/>
          <w:shd w:val="clear" w:color="auto" w:fill="FFFFFF"/>
          <w:lang w:eastAsia="en-US"/>
        </w:rPr>
        <w:t>[</w:t>
      </w:r>
      <w:r w:rsidR="0021708F">
        <w:rPr>
          <w:szCs w:val="24"/>
          <w:shd w:val="clear" w:color="auto" w:fill="FFFFFF"/>
          <w:lang w:eastAsia="en-US"/>
        </w:rPr>
        <w:fldChar w:fldCharType="begin"/>
      </w:r>
      <w:r w:rsidR="0021708F">
        <w:rPr>
          <w:szCs w:val="24"/>
          <w:shd w:val="clear" w:color="auto" w:fill="FFFFFF"/>
          <w:lang w:eastAsia="en-US"/>
        </w:rPr>
        <w:instrText xml:space="preserve"> REF _Ref69322712 \r \h </w:instrText>
      </w:r>
      <w:r w:rsidR="0021708F">
        <w:rPr>
          <w:szCs w:val="24"/>
          <w:shd w:val="clear" w:color="auto" w:fill="FFFFFF"/>
          <w:lang w:eastAsia="en-US"/>
        </w:rPr>
      </w:r>
      <w:r w:rsidR="0021708F">
        <w:rPr>
          <w:szCs w:val="24"/>
          <w:shd w:val="clear" w:color="auto" w:fill="FFFFFF"/>
          <w:lang w:eastAsia="en-US"/>
        </w:rPr>
        <w:fldChar w:fldCharType="separate"/>
      </w:r>
      <w:r w:rsidR="0021708F">
        <w:rPr>
          <w:szCs w:val="24"/>
          <w:shd w:val="clear" w:color="auto" w:fill="FFFFFF"/>
          <w:lang w:eastAsia="en-US"/>
        </w:rPr>
        <w:t>2</w:t>
      </w:r>
      <w:r w:rsidR="0021708F">
        <w:rPr>
          <w:szCs w:val="24"/>
          <w:shd w:val="clear" w:color="auto" w:fill="FFFFFF"/>
          <w:lang w:eastAsia="en-US"/>
        </w:rPr>
        <w:fldChar w:fldCharType="end"/>
      </w:r>
      <w:r w:rsidR="0021708F">
        <w:rPr>
          <w:szCs w:val="24"/>
          <w:shd w:val="clear" w:color="auto" w:fill="FFFFFF"/>
          <w:lang w:eastAsia="en-US"/>
        </w:rPr>
        <w:t xml:space="preserve">] </w:t>
      </w:r>
      <w:r w:rsidRPr="0065100B">
        <w:rPr>
          <w:szCs w:val="24"/>
          <w:shd w:val="clear" w:color="auto" w:fill="FFFFFF"/>
          <w:lang w:eastAsia="en-US"/>
        </w:rPr>
        <w:t xml:space="preserve">The early diagnosis of this disease is the key to prevent the spread of pneumonia throughout the body. </w:t>
      </w:r>
    </w:p>
    <w:p w14:paraId="10B517C7" w14:textId="1C1AD118" w:rsidR="004262C7" w:rsidRPr="0065100B" w:rsidRDefault="004262C7" w:rsidP="00A63E2B">
      <w:pPr>
        <w:spacing w:line="240" w:lineRule="auto"/>
        <w:ind w:left="360" w:right="62"/>
        <w:rPr>
          <w:color w:val="auto"/>
          <w:szCs w:val="24"/>
          <w:lang w:eastAsia="en-US"/>
        </w:rPr>
      </w:pPr>
      <w:r w:rsidRPr="0065100B">
        <w:rPr>
          <w:szCs w:val="24"/>
          <w:shd w:val="clear" w:color="auto" w:fill="FFFFFF"/>
          <w:lang w:eastAsia="en-US"/>
        </w:rPr>
        <w:t xml:space="preserve">We need a </w:t>
      </w:r>
      <w:r w:rsidR="008104D7">
        <w:rPr>
          <w:szCs w:val="24"/>
          <w:shd w:val="clear" w:color="auto" w:fill="FFFFFF"/>
          <w:lang w:eastAsia="en-US"/>
        </w:rPr>
        <w:t>system</w:t>
      </w:r>
      <w:r w:rsidRPr="0065100B">
        <w:rPr>
          <w:szCs w:val="24"/>
          <w:shd w:val="clear" w:color="auto" w:fill="FFFFFF"/>
          <w:lang w:eastAsia="en-US"/>
        </w:rPr>
        <w:t xml:space="preserve"> that detects the presence of this disease at a rate that is as fast as the Radiologists, if not more and something which is easily available to the end-user. [</w:t>
      </w:r>
      <w:r w:rsidR="0021708F">
        <w:rPr>
          <w:szCs w:val="24"/>
          <w:shd w:val="clear" w:color="auto" w:fill="FFFFFF"/>
          <w:lang w:eastAsia="en-US"/>
        </w:rPr>
        <w:fldChar w:fldCharType="begin"/>
      </w:r>
      <w:r w:rsidR="0021708F">
        <w:rPr>
          <w:szCs w:val="24"/>
          <w:shd w:val="clear" w:color="auto" w:fill="FFFFFF"/>
          <w:lang w:eastAsia="en-US"/>
        </w:rPr>
        <w:instrText xml:space="preserve"> REF _Ref69322998 \r \h </w:instrText>
      </w:r>
      <w:r w:rsidR="0021708F">
        <w:rPr>
          <w:szCs w:val="24"/>
          <w:shd w:val="clear" w:color="auto" w:fill="FFFFFF"/>
          <w:lang w:eastAsia="en-US"/>
        </w:rPr>
      </w:r>
      <w:r w:rsidR="0021708F">
        <w:rPr>
          <w:szCs w:val="24"/>
          <w:shd w:val="clear" w:color="auto" w:fill="FFFFFF"/>
          <w:lang w:eastAsia="en-US"/>
        </w:rPr>
        <w:fldChar w:fldCharType="separate"/>
      </w:r>
      <w:r w:rsidR="0021708F">
        <w:rPr>
          <w:szCs w:val="24"/>
          <w:shd w:val="clear" w:color="auto" w:fill="FFFFFF"/>
          <w:lang w:eastAsia="en-US"/>
        </w:rPr>
        <w:t>3</w:t>
      </w:r>
      <w:r w:rsidR="0021708F">
        <w:rPr>
          <w:szCs w:val="24"/>
          <w:shd w:val="clear" w:color="auto" w:fill="FFFFFF"/>
          <w:lang w:eastAsia="en-US"/>
        </w:rPr>
        <w:fldChar w:fldCharType="end"/>
      </w:r>
      <w:r w:rsidRPr="0065100B">
        <w:rPr>
          <w:szCs w:val="24"/>
          <w:shd w:val="clear" w:color="auto" w:fill="FFFFFF"/>
          <w:lang w:eastAsia="en-US"/>
        </w:rPr>
        <w:t>] In</w:t>
      </w:r>
      <w:r w:rsidR="00CC2669">
        <w:rPr>
          <w:szCs w:val="24"/>
          <w:shd w:val="clear" w:color="auto" w:fill="FFFFFF"/>
          <w:lang w:eastAsia="en-US"/>
        </w:rPr>
        <w:t xml:space="preserve"> the proposed technique</w:t>
      </w:r>
      <w:r w:rsidR="004D25CF">
        <w:rPr>
          <w:szCs w:val="24"/>
          <w:shd w:val="clear" w:color="auto" w:fill="FFFFFF"/>
          <w:lang w:eastAsia="en-US"/>
        </w:rPr>
        <w:t>.</w:t>
      </w:r>
      <w:r w:rsidRPr="0065100B">
        <w:rPr>
          <w:szCs w:val="24"/>
          <w:shd w:val="clear" w:color="auto" w:fill="FFFFFF"/>
          <w:lang w:eastAsia="en-US"/>
        </w:rPr>
        <w:t xml:space="preserve"> </w:t>
      </w:r>
      <w:r w:rsidR="008104D7">
        <w:rPr>
          <w:szCs w:val="24"/>
          <w:shd w:val="clear" w:color="auto" w:fill="FFFFFF"/>
          <w:lang w:eastAsia="en-US"/>
        </w:rPr>
        <w:t>We</w:t>
      </w:r>
      <w:r w:rsidRPr="0065100B">
        <w:rPr>
          <w:szCs w:val="24"/>
          <w:shd w:val="clear" w:color="auto" w:fill="FFFFFF"/>
          <w:lang w:eastAsia="en-US"/>
        </w:rPr>
        <w:t xml:space="preserve"> </w:t>
      </w:r>
      <w:r w:rsidR="00CC2669">
        <w:rPr>
          <w:szCs w:val="24"/>
          <w:shd w:val="clear" w:color="auto" w:fill="FFFFFF"/>
          <w:lang w:eastAsia="en-US"/>
        </w:rPr>
        <w:t>implement</w:t>
      </w:r>
      <w:r w:rsidRPr="0065100B">
        <w:rPr>
          <w:szCs w:val="24"/>
          <w:shd w:val="clear" w:color="auto" w:fill="FFFFFF"/>
          <w:lang w:eastAsia="en-US"/>
        </w:rPr>
        <w:t xml:space="preserve"> the concept of Artificial neural networks </w:t>
      </w:r>
      <w:r w:rsidR="008104D7">
        <w:rPr>
          <w:szCs w:val="24"/>
          <w:shd w:val="clear" w:color="auto" w:fill="FFFFFF"/>
          <w:lang w:eastAsia="en-US"/>
        </w:rPr>
        <w:t>to develop a Machine Learning model</w:t>
      </w:r>
      <w:r w:rsidR="004D25CF">
        <w:rPr>
          <w:szCs w:val="24"/>
          <w:shd w:val="clear" w:color="auto" w:fill="FFFFFF"/>
          <w:lang w:eastAsia="en-US"/>
        </w:rPr>
        <w:t xml:space="preserve"> into production</w:t>
      </w:r>
      <w:r w:rsidR="008104D7">
        <w:rPr>
          <w:szCs w:val="24"/>
          <w:shd w:val="clear" w:color="auto" w:fill="FFFFFF"/>
          <w:lang w:eastAsia="en-US"/>
        </w:rPr>
        <w:t xml:space="preserve"> </w:t>
      </w:r>
      <w:r w:rsidRPr="0065100B">
        <w:rPr>
          <w:szCs w:val="24"/>
          <w:shd w:val="clear" w:color="auto" w:fill="FFFFFF"/>
          <w:lang w:eastAsia="en-US"/>
        </w:rPr>
        <w:t xml:space="preserve">which is a computational model that is inspired by the way biological neural networks in the human brain process information. ANN’s have </w:t>
      </w:r>
      <w:r w:rsidRPr="0065100B">
        <w:rPr>
          <w:szCs w:val="24"/>
          <w:shd w:val="clear" w:color="auto" w:fill="FFFFFF"/>
          <w:lang w:eastAsia="en-US"/>
        </w:rPr>
        <w:lastRenderedPageBreak/>
        <w:t xml:space="preserve">proven to be the breakthrough in the ML industry by portraying their prowess in the fields of Speech Recognition, Computer Vision as well as text processing. </w:t>
      </w:r>
    </w:p>
    <w:p w14:paraId="1CAAB73D" w14:textId="0F80DFD3" w:rsidR="004262C7" w:rsidRDefault="004262C7" w:rsidP="00A63E2B">
      <w:pPr>
        <w:spacing w:line="240" w:lineRule="auto"/>
        <w:ind w:left="360"/>
        <w:rPr>
          <w:szCs w:val="24"/>
          <w:shd w:val="clear" w:color="auto" w:fill="FFFFFF"/>
          <w:lang w:eastAsia="en-US"/>
        </w:rPr>
      </w:pPr>
      <w:r w:rsidRPr="0065100B">
        <w:rPr>
          <w:szCs w:val="24"/>
          <w:shd w:val="clear" w:color="auto" w:fill="FFFFFF"/>
          <w:lang w:eastAsia="en-US"/>
        </w:rPr>
        <w:t>The input for the model is images of frontal-view of chest X-rays, and it outputs either of the two values, i.e., If the image represents Normal Chest X-Ray or Pneumonia positive X-ray image. The deployment of the model on the browser eases the work of the end-user as he/she just has to upload the chest X-ray image on the browser and the browser will predict the class of the image(Normal/Pneumonia).</w:t>
      </w:r>
    </w:p>
    <w:p w14:paraId="1043D221" w14:textId="77777777" w:rsidR="000F5707" w:rsidRPr="000F5707" w:rsidRDefault="000F5707" w:rsidP="00A63E2B">
      <w:pPr>
        <w:spacing w:line="240" w:lineRule="auto"/>
        <w:ind w:left="360"/>
        <w:rPr>
          <w:szCs w:val="24"/>
          <w:shd w:val="clear" w:color="auto" w:fill="FFFFFF"/>
          <w:lang w:eastAsia="en-US"/>
        </w:rPr>
      </w:pPr>
    </w:p>
    <w:p w14:paraId="13659AD5" w14:textId="19E634F9" w:rsidR="003C33BC" w:rsidRDefault="004262C7" w:rsidP="00A63E2B">
      <w:pPr>
        <w:pStyle w:val="MDPI21heading1"/>
        <w:ind w:left="1080"/>
      </w:pPr>
      <w:r>
        <w:t>Background</w:t>
      </w:r>
    </w:p>
    <w:p w14:paraId="67AB34F0" w14:textId="558B6A4A" w:rsidR="003C33BC" w:rsidRDefault="003C33BC" w:rsidP="00A63E2B">
      <w:pPr>
        <w:spacing w:line="240" w:lineRule="auto"/>
        <w:ind w:left="360" w:right="62"/>
        <w:rPr>
          <w:szCs w:val="24"/>
          <w:shd w:val="clear" w:color="auto" w:fill="FFFFFF"/>
          <w:lang w:eastAsia="en-US"/>
        </w:rPr>
      </w:pPr>
      <w:r>
        <w:rPr>
          <w:szCs w:val="24"/>
          <w:shd w:val="clear" w:color="auto" w:fill="FFFFFF"/>
          <w:lang w:eastAsia="en-US"/>
        </w:rPr>
        <w:t>Pneumonia</w:t>
      </w:r>
      <w:r w:rsidRPr="0065100B">
        <w:rPr>
          <w:szCs w:val="24"/>
          <w:shd w:val="clear" w:color="auto" w:fill="FFFFFF"/>
          <w:lang w:eastAsia="en-US"/>
        </w:rPr>
        <w:t xml:space="preserve"> can </w:t>
      </w:r>
      <w:r>
        <w:rPr>
          <w:szCs w:val="24"/>
          <w:shd w:val="clear" w:color="auto" w:fill="FFFFFF"/>
          <w:lang w:eastAsia="en-US"/>
        </w:rPr>
        <w:t>lead to</w:t>
      </w:r>
      <w:r w:rsidRPr="0065100B">
        <w:rPr>
          <w:szCs w:val="24"/>
          <w:shd w:val="clear" w:color="auto" w:fill="FFFFFF"/>
          <w:lang w:eastAsia="en-US"/>
        </w:rPr>
        <w:t xml:space="preserve"> the death of the infected person, due to the impotence of exchanging gas in the lungs. This disease mainly affects infants and young children and adults over the age of 65. Nearly 4 million people die every year, and as low as 420 million people get infected by this disease. The diagnosis of this disease is very crucial, especially detecting it early. The best method in diagnosing the disease is using X-Ray images of the patients. </w:t>
      </w:r>
      <w:r>
        <w:rPr>
          <w:szCs w:val="24"/>
          <w:shd w:val="clear" w:color="auto" w:fill="FFFFFF"/>
          <w:lang w:eastAsia="en-US"/>
        </w:rPr>
        <w:t xml:space="preserve">This diagnosis of </w:t>
      </w:r>
      <w:r w:rsidRPr="0065100B">
        <w:rPr>
          <w:szCs w:val="24"/>
          <w:shd w:val="clear" w:color="auto" w:fill="FFFFFF"/>
          <w:lang w:eastAsia="en-US"/>
        </w:rPr>
        <w:t>Chest X-ray images of the affected patients is done by expert radiologists. Radiology is the study of dealing with X-rays and other high-energy radiation, especially the use of such radiation for the diagnosis and treatment of disease. [</w:t>
      </w:r>
      <w:r w:rsidR="0021708F">
        <w:rPr>
          <w:szCs w:val="24"/>
          <w:shd w:val="clear" w:color="auto" w:fill="FFFFFF"/>
          <w:lang w:eastAsia="en-US"/>
        </w:rPr>
        <w:fldChar w:fldCharType="begin"/>
      </w:r>
      <w:r w:rsidR="0021708F">
        <w:rPr>
          <w:szCs w:val="24"/>
          <w:shd w:val="clear" w:color="auto" w:fill="FFFFFF"/>
          <w:lang w:eastAsia="en-US"/>
        </w:rPr>
        <w:instrText xml:space="preserve"> REF _Ref69322671 \r \h </w:instrText>
      </w:r>
      <w:r w:rsidR="0021708F">
        <w:rPr>
          <w:szCs w:val="24"/>
          <w:shd w:val="clear" w:color="auto" w:fill="FFFFFF"/>
          <w:lang w:eastAsia="en-US"/>
        </w:rPr>
      </w:r>
      <w:r w:rsidR="0021708F">
        <w:rPr>
          <w:szCs w:val="24"/>
          <w:shd w:val="clear" w:color="auto" w:fill="FFFFFF"/>
          <w:lang w:eastAsia="en-US"/>
        </w:rPr>
        <w:fldChar w:fldCharType="separate"/>
      </w:r>
      <w:r w:rsidR="0021708F">
        <w:rPr>
          <w:szCs w:val="24"/>
          <w:shd w:val="clear" w:color="auto" w:fill="FFFFFF"/>
          <w:lang w:eastAsia="en-US"/>
        </w:rPr>
        <w:t>1</w:t>
      </w:r>
      <w:r w:rsidR="0021708F">
        <w:rPr>
          <w:szCs w:val="24"/>
          <w:shd w:val="clear" w:color="auto" w:fill="FFFFFF"/>
          <w:lang w:eastAsia="en-US"/>
        </w:rPr>
        <w:fldChar w:fldCharType="end"/>
      </w:r>
      <w:r w:rsidRPr="0065100B">
        <w:rPr>
          <w:szCs w:val="24"/>
          <w:shd w:val="clear" w:color="auto" w:fill="FFFFFF"/>
          <w:lang w:eastAsia="en-US"/>
        </w:rPr>
        <w:t>] The examination of X-Ray images helps in determining if you have any complications related to pneumonia, such as abscesses or pleural effusions (fluid surrounding the lungs).</w:t>
      </w:r>
      <w:r w:rsidR="00310E6F">
        <w:rPr>
          <w:szCs w:val="24"/>
          <w:shd w:val="clear" w:color="auto" w:fill="FFFFFF"/>
          <w:lang w:eastAsia="en-US"/>
        </w:rPr>
        <w:t xml:space="preserve"> </w:t>
      </w:r>
      <w:r w:rsidRPr="0065100B">
        <w:rPr>
          <w:szCs w:val="24"/>
          <w:shd w:val="clear" w:color="auto" w:fill="FFFFFF"/>
          <w:lang w:eastAsia="en-US"/>
        </w:rPr>
        <w:t>Thus the Radiologists have to diagnose each X-ray image closely, which takes quite some time</w:t>
      </w:r>
      <w:r>
        <w:rPr>
          <w:szCs w:val="24"/>
          <w:shd w:val="clear" w:color="auto" w:fill="FFFFFF"/>
          <w:lang w:eastAsia="en-US"/>
        </w:rPr>
        <w:t>.</w:t>
      </w:r>
    </w:p>
    <w:p w14:paraId="2F8B00F6" w14:textId="267F1FBD" w:rsidR="003C33BC" w:rsidRDefault="003C33BC" w:rsidP="00A63E2B">
      <w:pPr>
        <w:spacing w:line="240" w:lineRule="auto"/>
        <w:ind w:left="360" w:right="62"/>
        <w:rPr>
          <w:szCs w:val="24"/>
          <w:shd w:val="clear" w:color="auto" w:fill="FFFFFF"/>
          <w:lang w:eastAsia="en-US"/>
        </w:rPr>
      </w:pPr>
      <w:r w:rsidRPr="0065100B">
        <w:rPr>
          <w:szCs w:val="24"/>
          <w:shd w:val="clear" w:color="auto" w:fill="FFFFFF"/>
          <w:lang w:eastAsia="en-US"/>
        </w:rPr>
        <w:t>The advancements in Computer Vision along with Deep Learning, has been constructed and perfected,</w:t>
      </w:r>
      <w:r>
        <w:rPr>
          <w:szCs w:val="24"/>
          <w:shd w:val="clear" w:color="auto" w:fill="FFFFFF"/>
          <w:lang w:eastAsia="en-US"/>
        </w:rPr>
        <w:t xml:space="preserve"> </w:t>
      </w:r>
      <w:r w:rsidRPr="0065100B">
        <w:rPr>
          <w:szCs w:val="24"/>
          <w:shd w:val="clear" w:color="auto" w:fill="FFFFFF"/>
          <w:lang w:eastAsia="en-US"/>
        </w:rPr>
        <w:t>primarily over one particular algorithm</w:t>
      </w:r>
      <w:r w:rsidR="00801E53">
        <w:rPr>
          <w:szCs w:val="24"/>
          <w:shd w:val="clear" w:color="auto" w:fill="FFFFFF"/>
          <w:lang w:eastAsia="en-US"/>
        </w:rPr>
        <w:t>,</w:t>
      </w:r>
      <w:r w:rsidRPr="0065100B">
        <w:rPr>
          <w:szCs w:val="24"/>
          <w:shd w:val="clear" w:color="auto" w:fill="FFFFFF"/>
          <w:lang w:eastAsia="en-US"/>
        </w:rPr>
        <w:t xml:space="preserve"> Convolutional Neural Network</w:t>
      </w:r>
      <w:r>
        <w:rPr>
          <w:szCs w:val="24"/>
          <w:shd w:val="clear" w:color="auto" w:fill="FFFFFF"/>
          <w:lang w:eastAsia="en-US"/>
        </w:rPr>
        <w:t>s</w:t>
      </w:r>
      <w:r w:rsidRPr="0065100B">
        <w:rPr>
          <w:szCs w:val="24"/>
          <w:shd w:val="clear" w:color="auto" w:fill="FFFFFF"/>
          <w:lang w:eastAsia="en-US"/>
        </w:rPr>
        <w:t>. [</w:t>
      </w:r>
      <w:r w:rsidR="0021708F">
        <w:rPr>
          <w:szCs w:val="24"/>
          <w:shd w:val="clear" w:color="auto" w:fill="FFFFFF"/>
          <w:lang w:eastAsia="en-US"/>
        </w:rPr>
        <w:fldChar w:fldCharType="begin"/>
      </w:r>
      <w:r w:rsidR="0021708F">
        <w:rPr>
          <w:szCs w:val="24"/>
          <w:shd w:val="clear" w:color="auto" w:fill="FFFFFF"/>
          <w:lang w:eastAsia="en-US"/>
        </w:rPr>
        <w:instrText xml:space="preserve"> REF _Ref69322998 \r \h </w:instrText>
      </w:r>
      <w:r w:rsidR="0021708F">
        <w:rPr>
          <w:szCs w:val="24"/>
          <w:shd w:val="clear" w:color="auto" w:fill="FFFFFF"/>
          <w:lang w:eastAsia="en-US"/>
        </w:rPr>
      </w:r>
      <w:r w:rsidR="0021708F">
        <w:rPr>
          <w:szCs w:val="24"/>
          <w:shd w:val="clear" w:color="auto" w:fill="FFFFFF"/>
          <w:lang w:eastAsia="en-US"/>
        </w:rPr>
        <w:fldChar w:fldCharType="separate"/>
      </w:r>
      <w:r w:rsidR="0021708F">
        <w:rPr>
          <w:szCs w:val="24"/>
          <w:shd w:val="clear" w:color="auto" w:fill="FFFFFF"/>
          <w:lang w:eastAsia="en-US"/>
        </w:rPr>
        <w:t>3</w:t>
      </w:r>
      <w:r w:rsidR="0021708F">
        <w:rPr>
          <w:szCs w:val="24"/>
          <w:shd w:val="clear" w:color="auto" w:fill="FFFFFF"/>
          <w:lang w:eastAsia="en-US"/>
        </w:rPr>
        <w:fldChar w:fldCharType="end"/>
      </w:r>
      <w:r w:rsidRPr="0065100B">
        <w:rPr>
          <w:szCs w:val="24"/>
          <w:shd w:val="clear" w:color="auto" w:fill="FFFFFF"/>
          <w:lang w:eastAsia="en-US"/>
        </w:rPr>
        <w:t>]</w:t>
      </w:r>
      <w:r w:rsidR="00801E53">
        <w:rPr>
          <w:szCs w:val="24"/>
          <w:shd w:val="clear" w:color="auto" w:fill="FFFFFF"/>
          <w:lang w:eastAsia="en-US"/>
        </w:rPr>
        <w:t xml:space="preserve"> </w:t>
      </w:r>
      <w:r w:rsidRPr="0065100B">
        <w:rPr>
          <w:szCs w:val="24"/>
          <w:shd w:val="clear" w:color="auto" w:fill="FFFFFF"/>
          <w:lang w:eastAsia="en-US"/>
        </w:rPr>
        <w:t>We use Convolutional Neural Networks (ConvNets) to build our model from scratch.</w:t>
      </w:r>
      <w:r>
        <w:rPr>
          <w:szCs w:val="24"/>
          <w:shd w:val="clear" w:color="auto" w:fill="FFFFFF"/>
          <w:lang w:eastAsia="en-US"/>
        </w:rPr>
        <w:t xml:space="preserve"> A model built from scratch helps fine tune the hyperparameters as per the requirements. Also, training the model from scratch is</w:t>
      </w:r>
      <w:r w:rsidRPr="000F5707">
        <w:rPr>
          <w:szCs w:val="24"/>
          <w:shd w:val="clear" w:color="auto" w:fill="FFFFFF"/>
          <w:lang w:eastAsia="en-US"/>
        </w:rPr>
        <w:t xml:space="preserve"> more efficient in terms of size and training time</w:t>
      </w:r>
      <w:r>
        <w:rPr>
          <w:szCs w:val="24"/>
          <w:shd w:val="clear" w:color="auto" w:fill="FFFFFF"/>
          <w:lang w:eastAsia="en-US"/>
        </w:rPr>
        <w:t xml:space="preserve"> as </w:t>
      </w:r>
      <w:r w:rsidRPr="000F5707">
        <w:rPr>
          <w:szCs w:val="24"/>
          <w:shd w:val="clear" w:color="auto" w:fill="FFFFFF"/>
          <w:lang w:eastAsia="en-US"/>
        </w:rPr>
        <w:t>there may be less number of layers as compared to any pretrained model trained for more than one purpose</w:t>
      </w:r>
      <w:r>
        <w:rPr>
          <w:szCs w:val="24"/>
          <w:shd w:val="clear" w:color="auto" w:fill="FFFFFF"/>
          <w:lang w:eastAsia="en-US"/>
        </w:rPr>
        <w:t>. For Instance</w:t>
      </w:r>
      <w:r w:rsidR="00801E53">
        <w:rPr>
          <w:szCs w:val="24"/>
          <w:shd w:val="clear" w:color="auto" w:fill="FFFFFF"/>
          <w:lang w:eastAsia="en-US"/>
        </w:rPr>
        <w:t>,</w:t>
      </w:r>
      <w:r>
        <w:rPr>
          <w:szCs w:val="24"/>
          <w:shd w:val="clear" w:color="auto" w:fill="FFFFFF"/>
          <w:lang w:eastAsia="en-US"/>
        </w:rPr>
        <w:t xml:space="preserve"> the VGG16 Architecture is trained for 1000 different categories.</w:t>
      </w:r>
      <w:r w:rsidR="00E85D93">
        <w:rPr>
          <w:szCs w:val="24"/>
          <w:shd w:val="clear" w:color="auto" w:fill="FFFFFF"/>
          <w:lang w:eastAsia="en-US"/>
        </w:rPr>
        <w:t xml:space="preserve"> Most of the models built from scratch have a relatively lower accuracy and much higher loss when tested on a dataset that the model has not seen before.</w:t>
      </w:r>
      <w:r w:rsidR="006D5DAF">
        <w:rPr>
          <w:szCs w:val="24"/>
          <w:shd w:val="clear" w:color="auto" w:fill="FFFFFF"/>
          <w:lang w:eastAsia="en-US"/>
        </w:rPr>
        <w:t xml:space="preserve"> Also,</w:t>
      </w:r>
      <w:r w:rsidR="00E85D93">
        <w:rPr>
          <w:szCs w:val="24"/>
          <w:shd w:val="clear" w:color="auto" w:fill="FFFFFF"/>
          <w:lang w:eastAsia="en-US"/>
        </w:rPr>
        <w:t xml:space="preserve"> there </w:t>
      </w:r>
      <w:r w:rsidR="00801E53">
        <w:rPr>
          <w:szCs w:val="24"/>
          <w:shd w:val="clear" w:color="auto" w:fill="FFFFFF"/>
          <w:lang w:eastAsia="en-US"/>
        </w:rPr>
        <w:t>are not</w:t>
      </w:r>
      <w:r w:rsidR="006D5DAF">
        <w:rPr>
          <w:szCs w:val="24"/>
          <w:shd w:val="clear" w:color="auto" w:fill="FFFFFF"/>
          <w:lang w:eastAsia="en-US"/>
        </w:rPr>
        <w:t xml:space="preserve"> </w:t>
      </w:r>
      <w:r w:rsidR="00801E53">
        <w:rPr>
          <w:szCs w:val="24"/>
          <w:shd w:val="clear" w:color="auto" w:fill="FFFFFF"/>
          <w:lang w:eastAsia="en-US"/>
        </w:rPr>
        <w:t>many</w:t>
      </w:r>
      <w:r w:rsidR="006D5DAF">
        <w:rPr>
          <w:szCs w:val="24"/>
          <w:shd w:val="clear" w:color="auto" w:fill="FFFFFF"/>
          <w:lang w:eastAsia="en-US"/>
        </w:rPr>
        <w:t xml:space="preserve"> popular models that have been deployed</w:t>
      </w:r>
      <w:r w:rsidR="00F66688">
        <w:rPr>
          <w:szCs w:val="24"/>
          <w:shd w:val="clear" w:color="auto" w:fill="FFFFFF"/>
          <w:lang w:eastAsia="en-US"/>
        </w:rPr>
        <w:t xml:space="preserve"> </w:t>
      </w:r>
      <w:r w:rsidR="00801E53">
        <w:rPr>
          <w:szCs w:val="24"/>
          <w:shd w:val="clear" w:color="auto" w:fill="FFFFFF"/>
          <w:lang w:eastAsia="en-US"/>
        </w:rPr>
        <w:t xml:space="preserve">on the web server </w:t>
      </w:r>
      <w:r w:rsidR="00F66688">
        <w:rPr>
          <w:szCs w:val="24"/>
          <w:shd w:val="clear" w:color="auto" w:fill="FFFFFF"/>
          <w:lang w:eastAsia="en-US"/>
        </w:rPr>
        <w:t xml:space="preserve">having a relatively high prediction </w:t>
      </w:r>
      <w:r w:rsidR="00801E53">
        <w:rPr>
          <w:szCs w:val="24"/>
          <w:shd w:val="clear" w:color="auto" w:fill="FFFFFF"/>
          <w:lang w:eastAsia="en-US"/>
        </w:rPr>
        <w:t>accuracy</w:t>
      </w:r>
      <w:r w:rsidR="006D5DAF">
        <w:rPr>
          <w:szCs w:val="24"/>
          <w:shd w:val="clear" w:color="auto" w:fill="FFFFFF"/>
          <w:lang w:eastAsia="en-US"/>
        </w:rPr>
        <w:t xml:space="preserve"> that does this detection on a Chest X-Ray image</w:t>
      </w:r>
      <w:r w:rsidR="00F66688">
        <w:rPr>
          <w:szCs w:val="24"/>
          <w:shd w:val="clear" w:color="auto" w:fill="FFFFFF"/>
          <w:lang w:eastAsia="en-US"/>
        </w:rPr>
        <w:t>s</w:t>
      </w:r>
      <w:r w:rsidR="006D5DAF">
        <w:rPr>
          <w:szCs w:val="24"/>
          <w:shd w:val="clear" w:color="auto" w:fill="FFFFFF"/>
          <w:lang w:eastAsia="en-US"/>
        </w:rPr>
        <w:t xml:space="preserve">. </w:t>
      </w:r>
    </w:p>
    <w:p w14:paraId="2CAB591C" w14:textId="7D7A5109" w:rsidR="003C33BC" w:rsidRDefault="003C33BC" w:rsidP="00A63E2B">
      <w:pPr>
        <w:pStyle w:val="MDPI21heading1"/>
        <w:ind w:left="1080"/>
      </w:pPr>
      <w:r>
        <w:t>Related Work</w:t>
      </w:r>
    </w:p>
    <w:p w14:paraId="005C65C1" w14:textId="3828F5F6" w:rsidR="003C33BC" w:rsidRDefault="001E0B78" w:rsidP="00A63E2B">
      <w:pPr>
        <w:spacing w:line="240" w:lineRule="auto"/>
        <w:ind w:left="360" w:right="62"/>
        <w:rPr>
          <w:szCs w:val="24"/>
          <w:shd w:val="clear" w:color="auto" w:fill="FFFFFF"/>
          <w:lang w:eastAsia="en-US"/>
        </w:rPr>
      </w:pPr>
      <w:r>
        <w:rPr>
          <w:szCs w:val="24"/>
          <w:shd w:val="clear" w:color="auto" w:fill="FFFFFF"/>
          <w:lang w:eastAsia="en-US"/>
        </w:rPr>
        <w:t>Recently, there has been a huge demand for detecting various</w:t>
      </w:r>
      <w:r w:rsidR="00CC2669">
        <w:rPr>
          <w:szCs w:val="24"/>
          <w:shd w:val="clear" w:color="auto" w:fill="FFFFFF"/>
          <w:lang w:eastAsia="en-US"/>
        </w:rPr>
        <w:t xml:space="preserve"> kinds of</w:t>
      </w:r>
      <w:r>
        <w:rPr>
          <w:szCs w:val="24"/>
          <w:shd w:val="clear" w:color="auto" w:fill="FFFFFF"/>
          <w:lang w:eastAsia="en-US"/>
        </w:rPr>
        <w:t xml:space="preserve"> medical problems with the help for Artificial Intelligence</w:t>
      </w:r>
      <w:r w:rsidR="008A58FA">
        <w:rPr>
          <w:szCs w:val="24"/>
          <w:shd w:val="clear" w:color="auto" w:fill="FFFFFF"/>
          <w:lang w:eastAsia="en-US"/>
        </w:rPr>
        <w:t xml:space="preserve"> </w:t>
      </w:r>
      <w:r>
        <w:rPr>
          <w:szCs w:val="24"/>
          <w:shd w:val="clear" w:color="auto" w:fill="FFFFFF"/>
          <w:lang w:eastAsia="en-US"/>
        </w:rPr>
        <w:t xml:space="preserve">(AI). </w:t>
      </w:r>
      <w:r w:rsidR="00872673">
        <w:rPr>
          <w:szCs w:val="24"/>
          <w:shd w:val="clear" w:color="auto" w:fill="FFFFFF"/>
          <w:lang w:eastAsia="en-US"/>
        </w:rPr>
        <w:t xml:space="preserve">Common medical related problems like Breast cancer detection, Brain Tumor detection, </w:t>
      </w:r>
      <w:r w:rsidR="00C42C5A">
        <w:rPr>
          <w:szCs w:val="24"/>
          <w:shd w:val="clear" w:color="auto" w:fill="FFFFFF"/>
          <w:lang w:eastAsia="en-US"/>
        </w:rPr>
        <w:t>Computer Aided Design (CAD)</w:t>
      </w:r>
      <w:r w:rsidR="007506B8">
        <w:rPr>
          <w:szCs w:val="24"/>
          <w:shd w:val="clear" w:color="auto" w:fill="FFFFFF"/>
          <w:lang w:eastAsia="en-US"/>
        </w:rPr>
        <w:t xml:space="preserve"> has been primarily used for Chest radiographs to detect the presence of pneumonia</w:t>
      </w:r>
      <w:r w:rsidR="00815196">
        <w:rPr>
          <w:szCs w:val="24"/>
          <w:shd w:val="clear" w:color="auto" w:fill="FFFFFF"/>
          <w:lang w:eastAsia="en-US"/>
        </w:rPr>
        <w:t xml:space="preserve"> because it helps in early diagnosis of the disease</w:t>
      </w:r>
      <w:r w:rsidR="008A58FA">
        <w:rPr>
          <w:szCs w:val="24"/>
          <w:shd w:val="clear" w:color="auto" w:fill="FFFFFF"/>
          <w:lang w:eastAsia="en-US"/>
        </w:rPr>
        <w:t xml:space="preserve"> </w:t>
      </w:r>
      <w:r w:rsidR="00310E6F">
        <w:rPr>
          <w:szCs w:val="24"/>
          <w:shd w:val="clear" w:color="auto" w:fill="FFFFFF"/>
          <w:lang w:eastAsia="en-US"/>
        </w:rPr>
        <w:t>[</w:t>
      </w:r>
      <w:r w:rsidR="0021708F">
        <w:rPr>
          <w:szCs w:val="24"/>
          <w:shd w:val="clear" w:color="auto" w:fill="FFFFFF"/>
          <w:lang w:eastAsia="en-US"/>
        </w:rPr>
        <w:fldChar w:fldCharType="begin"/>
      </w:r>
      <w:r w:rsidR="0021708F">
        <w:rPr>
          <w:szCs w:val="24"/>
          <w:shd w:val="clear" w:color="auto" w:fill="FFFFFF"/>
          <w:lang w:eastAsia="en-US"/>
        </w:rPr>
        <w:instrText xml:space="preserve"> REF _Ref69323063 \r \h </w:instrText>
      </w:r>
      <w:r w:rsidR="0021708F">
        <w:rPr>
          <w:szCs w:val="24"/>
          <w:shd w:val="clear" w:color="auto" w:fill="FFFFFF"/>
          <w:lang w:eastAsia="en-US"/>
        </w:rPr>
      </w:r>
      <w:r w:rsidR="0021708F">
        <w:rPr>
          <w:szCs w:val="24"/>
          <w:shd w:val="clear" w:color="auto" w:fill="FFFFFF"/>
          <w:lang w:eastAsia="en-US"/>
        </w:rPr>
        <w:fldChar w:fldCharType="separate"/>
      </w:r>
      <w:r w:rsidR="0021708F">
        <w:rPr>
          <w:szCs w:val="24"/>
          <w:shd w:val="clear" w:color="auto" w:fill="FFFFFF"/>
          <w:lang w:eastAsia="en-US"/>
        </w:rPr>
        <w:t>13</w:t>
      </w:r>
      <w:r w:rsidR="0021708F">
        <w:rPr>
          <w:szCs w:val="24"/>
          <w:shd w:val="clear" w:color="auto" w:fill="FFFFFF"/>
          <w:lang w:eastAsia="en-US"/>
        </w:rPr>
        <w:fldChar w:fldCharType="end"/>
      </w:r>
      <w:r w:rsidR="00310E6F">
        <w:rPr>
          <w:szCs w:val="24"/>
          <w:shd w:val="clear" w:color="auto" w:fill="FFFFFF"/>
          <w:lang w:eastAsia="en-US"/>
        </w:rPr>
        <w:t>]</w:t>
      </w:r>
      <w:r w:rsidR="00BD5F77">
        <w:rPr>
          <w:szCs w:val="24"/>
          <w:shd w:val="clear" w:color="auto" w:fill="FFFFFF"/>
          <w:lang w:eastAsia="en-US"/>
        </w:rPr>
        <w:t>. H</w:t>
      </w:r>
      <w:r w:rsidR="007506B8">
        <w:rPr>
          <w:szCs w:val="24"/>
          <w:shd w:val="clear" w:color="auto" w:fill="FFFFFF"/>
          <w:lang w:eastAsia="en-US"/>
        </w:rPr>
        <w:t>owever, the accuracy was significantly lower than the models developed using Deep neural networks and Convolutional neural networks</w:t>
      </w:r>
      <w:r w:rsidR="00BD5F77">
        <w:rPr>
          <w:szCs w:val="24"/>
          <w:shd w:val="clear" w:color="auto" w:fill="FFFFFF"/>
          <w:lang w:eastAsia="en-US"/>
        </w:rPr>
        <w:t xml:space="preserve"> to detect </w:t>
      </w:r>
      <w:r w:rsidR="00BD5F77">
        <w:rPr>
          <w:szCs w:val="24"/>
          <w:shd w:val="clear" w:color="auto" w:fill="FFFFFF"/>
          <w:lang w:eastAsia="en-US"/>
        </w:rPr>
        <w:lastRenderedPageBreak/>
        <w:t>this disease</w:t>
      </w:r>
      <w:r w:rsidR="007506B8">
        <w:rPr>
          <w:szCs w:val="24"/>
          <w:shd w:val="clear" w:color="auto" w:fill="FFFFFF"/>
          <w:lang w:eastAsia="en-US"/>
        </w:rPr>
        <w:t>.</w:t>
      </w:r>
      <w:r w:rsidR="00BD5F77">
        <w:rPr>
          <w:szCs w:val="24"/>
          <w:shd w:val="clear" w:color="auto" w:fill="FFFFFF"/>
          <w:lang w:eastAsia="en-US"/>
        </w:rPr>
        <w:t xml:space="preserve"> </w:t>
      </w:r>
      <w:r>
        <w:rPr>
          <w:szCs w:val="24"/>
          <w:shd w:val="clear" w:color="auto" w:fill="FFFFFF"/>
          <w:lang w:eastAsia="en-US"/>
        </w:rPr>
        <w:t>There have been previous studies to detect the presence of Pneumonia at an early stage but [</w:t>
      </w:r>
      <w:r w:rsidR="00205159">
        <w:rPr>
          <w:szCs w:val="24"/>
          <w:shd w:val="clear" w:color="auto" w:fill="FFFFFF"/>
          <w:lang w:eastAsia="en-US"/>
        </w:rPr>
        <w:fldChar w:fldCharType="begin"/>
      </w:r>
      <w:r w:rsidR="00205159">
        <w:rPr>
          <w:szCs w:val="24"/>
          <w:shd w:val="clear" w:color="auto" w:fill="FFFFFF"/>
          <w:lang w:eastAsia="en-US"/>
        </w:rPr>
        <w:instrText xml:space="preserve"> REF _Ref69323081 \r \h </w:instrText>
      </w:r>
      <w:r w:rsidR="00205159">
        <w:rPr>
          <w:szCs w:val="24"/>
          <w:shd w:val="clear" w:color="auto" w:fill="FFFFFF"/>
          <w:lang w:eastAsia="en-US"/>
        </w:rPr>
      </w:r>
      <w:r w:rsidR="00205159">
        <w:rPr>
          <w:szCs w:val="24"/>
          <w:shd w:val="clear" w:color="auto" w:fill="FFFFFF"/>
          <w:lang w:eastAsia="en-US"/>
        </w:rPr>
        <w:fldChar w:fldCharType="separate"/>
      </w:r>
      <w:r w:rsidR="00205159">
        <w:rPr>
          <w:szCs w:val="24"/>
          <w:shd w:val="clear" w:color="auto" w:fill="FFFFFF"/>
          <w:lang w:eastAsia="en-US"/>
        </w:rPr>
        <w:t>16</w:t>
      </w:r>
      <w:r w:rsidR="00205159">
        <w:rPr>
          <w:szCs w:val="24"/>
          <w:shd w:val="clear" w:color="auto" w:fill="FFFFFF"/>
          <w:lang w:eastAsia="en-US"/>
        </w:rPr>
        <w:fldChar w:fldCharType="end"/>
      </w:r>
      <w:r>
        <w:rPr>
          <w:szCs w:val="24"/>
          <w:shd w:val="clear" w:color="auto" w:fill="FFFFFF"/>
          <w:lang w:eastAsia="en-US"/>
        </w:rPr>
        <w:t xml:space="preserve">] is </w:t>
      </w:r>
      <w:r>
        <w:t>one of the first ones to present automations of different parameters on x-ray images, which can help diagnose the disease at very early stage</w:t>
      </w:r>
      <w:r>
        <w:rPr>
          <w:szCs w:val="24"/>
          <w:shd w:val="clear" w:color="auto" w:fill="FFFFFF"/>
          <w:lang w:eastAsia="en-US"/>
        </w:rPr>
        <w:t>.</w:t>
      </w:r>
    </w:p>
    <w:p w14:paraId="408DC3FA" w14:textId="616CF713" w:rsidR="00323360" w:rsidRDefault="00323360" w:rsidP="00A63E2B">
      <w:pPr>
        <w:spacing w:line="240" w:lineRule="auto"/>
        <w:ind w:left="360" w:right="62"/>
        <w:rPr>
          <w:szCs w:val="24"/>
          <w:shd w:val="clear" w:color="auto" w:fill="FFFFFF"/>
          <w:lang w:eastAsia="en-US"/>
        </w:rPr>
      </w:pPr>
      <w:r>
        <w:rPr>
          <w:szCs w:val="24"/>
          <w:shd w:val="clear" w:color="auto" w:fill="FFFFFF"/>
          <w:lang w:eastAsia="en-US"/>
        </w:rPr>
        <w:t>The examination of Chest X-Ray</w:t>
      </w:r>
      <w:r w:rsidR="0005238A">
        <w:rPr>
          <w:szCs w:val="24"/>
          <w:shd w:val="clear" w:color="auto" w:fill="FFFFFF"/>
          <w:lang w:eastAsia="en-US"/>
        </w:rPr>
        <w:t>s to detect any disease was carried out in [</w:t>
      </w:r>
      <w:r w:rsidR="00205159">
        <w:rPr>
          <w:szCs w:val="24"/>
          <w:shd w:val="clear" w:color="auto" w:fill="FFFFFF"/>
          <w:lang w:eastAsia="en-US"/>
        </w:rPr>
        <w:fldChar w:fldCharType="begin"/>
      </w:r>
      <w:r w:rsidR="00205159">
        <w:rPr>
          <w:szCs w:val="24"/>
          <w:shd w:val="clear" w:color="auto" w:fill="FFFFFF"/>
          <w:lang w:eastAsia="en-US"/>
        </w:rPr>
        <w:instrText xml:space="preserve"> REF _Ref69323114 \r \h </w:instrText>
      </w:r>
      <w:r w:rsidR="00205159">
        <w:rPr>
          <w:szCs w:val="24"/>
          <w:shd w:val="clear" w:color="auto" w:fill="FFFFFF"/>
          <w:lang w:eastAsia="en-US"/>
        </w:rPr>
      </w:r>
      <w:r w:rsidR="00205159">
        <w:rPr>
          <w:szCs w:val="24"/>
          <w:shd w:val="clear" w:color="auto" w:fill="FFFFFF"/>
          <w:lang w:eastAsia="en-US"/>
        </w:rPr>
        <w:fldChar w:fldCharType="separate"/>
      </w:r>
      <w:r w:rsidR="00205159">
        <w:rPr>
          <w:szCs w:val="24"/>
          <w:shd w:val="clear" w:color="auto" w:fill="FFFFFF"/>
          <w:lang w:eastAsia="en-US"/>
        </w:rPr>
        <w:t>14</w:t>
      </w:r>
      <w:r w:rsidR="00205159">
        <w:rPr>
          <w:szCs w:val="24"/>
          <w:shd w:val="clear" w:color="auto" w:fill="FFFFFF"/>
          <w:lang w:eastAsia="en-US"/>
        </w:rPr>
        <w:fldChar w:fldCharType="end"/>
      </w:r>
      <w:r w:rsidR="0005238A">
        <w:rPr>
          <w:szCs w:val="24"/>
          <w:shd w:val="clear" w:color="auto" w:fill="FFFFFF"/>
          <w:lang w:eastAsia="en-US"/>
        </w:rPr>
        <w:t>]</w:t>
      </w:r>
      <w:r w:rsidR="001E0B78">
        <w:rPr>
          <w:szCs w:val="24"/>
          <w:shd w:val="clear" w:color="auto" w:fill="FFFFFF"/>
          <w:lang w:eastAsia="en-US"/>
        </w:rPr>
        <w:t xml:space="preserve"> which presents</w:t>
      </w:r>
      <w:r w:rsidR="001E0B78" w:rsidRPr="001E0B78">
        <w:rPr>
          <w:szCs w:val="24"/>
          <w:shd w:val="clear" w:color="auto" w:fill="FFFFFF"/>
          <w:lang w:eastAsia="en-US"/>
        </w:rPr>
        <w:t xml:space="preserve"> an efficient image categorization and retrieval system</w:t>
      </w:r>
      <w:r w:rsidR="0005238A">
        <w:rPr>
          <w:szCs w:val="24"/>
          <w:shd w:val="clear" w:color="auto" w:fill="FFFFFF"/>
          <w:lang w:eastAsia="en-US"/>
        </w:rPr>
        <w:t>. The screening of Chest radiographs to check the presence of Tuberc</w:t>
      </w:r>
      <w:r w:rsidR="002615F5">
        <w:rPr>
          <w:szCs w:val="24"/>
          <w:shd w:val="clear" w:color="auto" w:fill="FFFFFF"/>
          <w:lang w:eastAsia="en-US"/>
        </w:rPr>
        <w:t>u</w:t>
      </w:r>
      <w:r w:rsidR="0005238A">
        <w:rPr>
          <w:szCs w:val="24"/>
          <w:shd w:val="clear" w:color="auto" w:fill="FFFFFF"/>
          <w:lang w:eastAsia="en-US"/>
        </w:rPr>
        <w:t>losis was carried out in [</w:t>
      </w:r>
      <w:r w:rsidR="00205159">
        <w:rPr>
          <w:szCs w:val="24"/>
          <w:shd w:val="clear" w:color="auto" w:fill="FFFFFF"/>
          <w:lang w:eastAsia="en-US"/>
        </w:rPr>
        <w:fldChar w:fldCharType="begin"/>
      </w:r>
      <w:r w:rsidR="00205159">
        <w:rPr>
          <w:szCs w:val="24"/>
          <w:shd w:val="clear" w:color="auto" w:fill="FFFFFF"/>
          <w:lang w:eastAsia="en-US"/>
        </w:rPr>
        <w:instrText xml:space="preserve"> REF _Ref69323130 \r \h </w:instrText>
      </w:r>
      <w:r w:rsidR="00205159">
        <w:rPr>
          <w:szCs w:val="24"/>
          <w:shd w:val="clear" w:color="auto" w:fill="FFFFFF"/>
          <w:lang w:eastAsia="en-US"/>
        </w:rPr>
      </w:r>
      <w:r w:rsidR="00205159">
        <w:rPr>
          <w:szCs w:val="24"/>
          <w:shd w:val="clear" w:color="auto" w:fill="FFFFFF"/>
          <w:lang w:eastAsia="en-US"/>
        </w:rPr>
        <w:fldChar w:fldCharType="separate"/>
      </w:r>
      <w:r w:rsidR="00205159">
        <w:rPr>
          <w:szCs w:val="24"/>
          <w:shd w:val="clear" w:color="auto" w:fill="FFFFFF"/>
          <w:lang w:eastAsia="en-US"/>
        </w:rPr>
        <w:t>15</w:t>
      </w:r>
      <w:r w:rsidR="00205159">
        <w:rPr>
          <w:szCs w:val="24"/>
          <w:shd w:val="clear" w:color="auto" w:fill="FFFFFF"/>
          <w:lang w:eastAsia="en-US"/>
        </w:rPr>
        <w:fldChar w:fldCharType="end"/>
      </w:r>
      <w:r w:rsidR="0005238A">
        <w:rPr>
          <w:szCs w:val="24"/>
          <w:shd w:val="clear" w:color="auto" w:fill="FFFFFF"/>
          <w:lang w:eastAsia="en-US"/>
        </w:rPr>
        <w:t>]</w:t>
      </w:r>
      <w:r w:rsidR="002615F5">
        <w:t>.</w:t>
      </w:r>
      <w:r w:rsidR="0090579C">
        <w:t xml:space="preserve"> </w:t>
      </w:r>
      <w:r w:rsidR="00AC7B48">
        <w:t>A Deep</w:t>
      </w:r>
      <w:r w:rsidR="008A58FA">
        <w:t>-</w:t>
      </w:r>
      <w:r w:rsidR="00AC7B48">
        <w:t>learning based method using Dense</w:t>
      </w:r>
      <w:r w:rsidR="002C7D23">
        <w:t>-</w:t>
      </w:r>
      <w:r w:rsidR="00AC7B48">
        <w:t>Net architecture was proposed in [</w:t>
      </w:r>
      <w:r w:rsidR="00205159">
        <w:fldChar w:fldCharType="begin"/>
      </w:r>
      <w:r w:rsidR="00205159">
        <w:instrText xml:space="preserve"> REF _Ref69323141 \r \h </w:instrText>
      </w:r>
      <w:r w:rsidR="00205159">
        <w:fldChar w:fldCharType="separate"/>
      </w:r>
      <w:r w:rsidR="00205159">
        <w:t>17</w:t>
      </w:r>
      <w:r w:rsidR="00205159">
        <w:fldChar w:fldCharType="end"/>
      </w:r>
      <w:r w:rsidR="00AC7B48">
        <w:t xml:space="preserve">] which uses Supervised Learning </w:t>
      </w:r>
      <w:r w:rsidR="002C7D23">
        <w:t xml:space="preserve">technique. </w:t>
      </w:r>
      <w:r w:rsidR="00310E6F">
        <w:t xml:space="preserve">Another similar experiment uses </w:t>
      </w:r>
      <w:r w:rsidR="003E074F">
        <w:t>Long Short</w:t>
      </w:r>
      <w:r w:rsidR="008A58FA">
        <w:t>-</w:t>
      </w:r>
      <w:r w:rsidR="003E074F">
        <w:t>Term Memory (LSTM) architectures</w:t>
      </w:r>
      <w:r w:rsidR="00815196">
        <w:t xml:space="preserve"> </w:t>
      </w:r>
      <w:r w:rsidR="003E074F">
        <w:t>[</w:t>
      </w:r>
      <w:r w:rsidR="00205159">
        <w:fldChar w:fldCharType="begin"/>
      </w:r>
      <w:r w:rsidR="00205159">
        <w:instrText xml:space="preserve"> REF _Ref69323169 \r \h </w:instrText>
      </w:r>
      <w:r w:rsidR="00205159">
        <w:fldChar w:fldCharType="separate"/>
      </w:r>
      <w:r w:rsidR="00205159">
        <w:t>18</w:t>
      </w:r>
      <w:r w:rsidR="00205159">
        <w:fldChar w:fldCharType="end"/>
      </w:r>
      <w:r w:rsidR="003E074F">
        <w:t>] which focuses on 14 interdependent finding of the disease. This implies that</w:t>
      </w:r>
      <w:r w:rsidR="00815196">
        <w:t xml:space="preserve"> the</w:t>
      </w:r>
      <w:r w:rsidR="003E074F">
        <w:t xml:space="preserve"> model </w:t>
      </w:r>
      <w:r w:rsidR="001E0B78">
        <w:t>does the classification</w:t>
      </w:r>
      <w:r w:rsidR="003E074F">
        <w:t xml:space="preserve"> between 14 different classes of images which yielded a</w:t>
      </w:r>
      <w:r w:rsidR="00815196">
        <w:t xml:space="preserve"> comparatively lower</w:t>
      </w:r>
      <w:r w:rsidR="003E074F">
        <w:t xml:space="preserve"> accuracy of 71.3%.</w:t>
      </w:r>
      <w:r w:rsidR="004110C9">
        <w:t xml:space="preserve"> The analysis of Chest X-ray images for different body part segmentation was performed in [</w:t>
      </w:r>
      <w:r w:rsidR="00205159">
        <w:fldChar w:fldCharType="begin"/>
      </w:r>
      <w:r w:rsidR="00205159">
        <w:instrText xml:space="preserve"> REF _Ref69323209 \r \h </w:instrText>
      </w:r>
      <w:r w:rsidR="00205159">
        <w:fldChar w:fldCharType="separate"/>
      </w:r>
      <w:r w:rsidR="00205159">
        <w:t>19</w:t>
      </w:r>
      <w:r w:rsidR="00205159">
        <w:fldChar w:fldCharType="end"/>
      </w:r>
      <w:r w:rsidR="004110C9">
        <w:t>].</w:t>
      </w:r>
      <w:r w:rsidR="0051328D">
        <w:t xml:space="preserve"> </w:t>
      </w:r>
      <w:r w:rsidR="008A58FA">
        <w:t>A proposed research [</w:t>
      </w:r>
      <w:r w:rsidR="00205159">
        <w:fldChar w:fldCharType="begin"/>
      </w:r>
      <w:r w:rsidR="00205159">
        <w:instrText xml:space="preserve"> REF _Ref69323223 \r \h </w:instrText>
      </w:r>
      <w:r w:rsidR="00205159">
        <w:fldChar w:fldCharType="separate"/>
      </w:r>
      <w:r w:rsidR="00205159">
        <w:t>20</w:t>
      </w:r>
      <w:r w:rsidR="00205159">
        <w:fldChar w:fldCharType="end"/>
      </w:r>
      <w:r w:rsidR="008A58FA">
        <w:t>] based on the classification</w:t>
      </w:r>
      <w:r w:rsidR="006C31AA" w:rsidRPr="0051328D">
        <w:t xml:space="preserve"> of pediatric pneumonia images </w:t>
      </w:r>
      <w:r w:rsidR="006C31AA">
        <w:t xml:space="preserve">using a </w:t>
      </w:r>
      <w:r w:rsidR="0051328D" w:rsidRPr="0051328D">
        <w:t>residual structure with dilated convolution</w:t>
      </w:r>
      <w:r w:rsidR="006C31AA">
        <w:t>.</w:t>
      </w:r>
      <w:r w:rsidR="00630DB4">
        <w:t xml:space="preserve"> This research mitigates the problem </w:t>
      </w:r>
      <w:r w:rsidR="00630DB4" w:rsidRPr="00630DB4">
        <w:t>of low image resolution, partial occlusion or overlap</w:t>
      </w:r>
      <w:r w:rsidR="00630DB4">
        <w:t xml:space="preserve"> and improves the performance of the model by avoiding negative impact of the structured noise on the performance of the model</w:t>
      </w:r>
    </w:p>
    <w:p w14:paraId="736FA4B0" w14:textId="77777777" w:rsidR="003C33BC" w:rsidRDefault="003C33BC" w:rsidP="00A63E2B">
      <w:pPr>
        <w:spacing w:line="240" w:lineRule="auto"/>
        <w:ind w:left="360" w:right="62"/>
        <w:rPr>
          <w:szCs w:val="24"/>
          <w:shd w:val="clear" w:color="auto" w:fill="FFFFFF"/>
          <w:lang w:eastAsia="en-US"/>
        </w:rPr>
      </w:pPr>
    </w:p>
    <w:p w14:paraId="7E38364A" w14:textId="77777777" w:rsidR="009A37E5" w:rsidRDefault="00374A4D" w:rsidP="009A37E5">
      <w:pPr>
        <w:pStyle w:val="MDPI21heading1"/>
        <w:ind w:left="360"/>
      </w:pPr>
      <w:r w:rsidRPr="008462F3">
        <w:rPr>
          <w:lang w:eastAsia="zh-CN"/>
        </w:rPr>
        <w:t xml:space="preserve">2. </w:t>
      </w:r>
      <w:r w:rsidRPr="008462F3">
        <w:t>Materials and Methods</w:t>
      </w:r>
    </w:p>
    <w:p w14:paraId="4802E9A8" w14:textId="2FC4B19C" w:rsidR="009A37E5" w:rsidRPr="009A37E5" w:rsidRDefault="00854167" w:rsidP="00854167">
      <w:pPr>
        <w:pStyle w:val="MDPI21heading1"/>
        <w:ind w:left="360"/>
      </w:pPr>
      <w:r>
        <w:t>2.1.</w:t>
      </w:r>
      <w:r>
        <w:tab/>
      </w:r>
      <w:r w:rsidR="009A37E5">
        <w:t>Dataset</w:t>
      </w:r>
    </w:p>
    <w:p w14:paraId="51BC9A46" w14:textId="41A0D2F0" w:rsidR="00F063DC" w:rsidRPr="00F063DC" w:rsidRDefault="00F063DC" w:rsidP="00A63E2B">
      <w:pPr>
        <w:pStyle w:val="MDPI31text"/>
        <w:ind w:left="509" w:firstLine="0"/>
        <w:rPr>
          <w:spacing w:val="-2"/>
        </w:rPr>
      </w:pPr>
    </w:p>
    <w:p w14:paraId="4B7742D3" w14:textId="39E43BA8" w:rsidR="00F063DC" w:rsidRPr="00F063DC" w:rsidRDefault="00F063DC" w:rsidP="00A63E2B">
      <w:pPr>
        <w:pStyle w:val="MDPI31text"/>
        <w:ind w:left="360" w:firstLine="0"/>
        <w:rPr>
          <w:spacing w:val="-2"/>
        </w:rPr>
      </w:pPr>
      <w:r w:rsidRPr="00F063DC">
        <w:rPr>
          <w:spacing w:val="-2"/>
        </w:rPr>
        <w:t>The dataset was found and downloaded from the Kaggle website. [</w:t>
      </w:r>
      <w:r w:rsidR="00205159">
        <w:rPr>
          <w:spacing w:val="-2"/>
        </w:rPr>
        <w:fldChar w:fldCharType="begin"/>
      </w:r>
      <w:r w:rsidR="00205159">
        <w:rPr>
          <w:spacing w:val="-2"/>
        </w:rPr>
        <w:instrText xml:space="preserve"> REF _Ref69323255 \r \h </w:instrText>
      </w:r>
      <w:r w:rsidR="00205159">
        <w:rPr>
          <w:spacing w:val="-2"/>
        </w:rPr>
      </w:r>
      <w:r w:rsidR="00205159">
        <w:rPr>
          <w:spacing w:val="-2"/>
        </w:rPr>
        <w:fldChar w:fldCharType="separate"/>
      </w:r>
      <w:r w:rsidR="00205159">
        <w:rPr>
          <w:spacing w:val="-2"/>
        </w:rPr>
        <w:t>4</w:t>
      </w:r>
      <w:r w:rsidR="00205159">
        <w:rPr>
          <w:spacing w:val="-2"/>
        </w:rPr>
        <w:fldChar w:fldCharType="end"/>
      </w:r>
      <w:r w:rsidRPr="00F063DC">
        <w:rPr>
          <w:spacing w:val="-2"/>
        </w:rPr>
        <w:t>]</w:t>
      </w:r>
      <w:r w:rsidR="00CE2055">
        <w:rPr>
          <w:spacing w:val="-2"/>
        </w:rPr>
        <w:t xml:space="preserve"> </w:t>
      </w:r>
      <w:r w:rsidRPr="00F063DC">
        <w:rPr>
          <w:spacing w:val="-2"/>
        </w:rPr>
        <w:t>The Chest Xray dataset is organized into 3 separate directories: the train directory, test directory, Validation directory and contains sub-directories for each image category (Pneumonia/Normal). S</w:t>
      </w:r>
      <w:r w:rsidR="00CE2055">
        <w:rPr>
          <w:spacing w:val="-2"/>
        </w:rPr>
        <w:t>o</w:t>
      </w:r>
      <w:r w:rsidRPr="00F063DC">
        <w:rPr>
          <w:spacing w:val="-2"/>
        </w:rPr>
        <w:t xml:space="preserve"> there are a total of 5,863 frontal Chest X-Ray images and 2 categories (Pneumonia/Normal) as positive and negative Pneumonia images respectively.</w:t>
      </w:r>
    </w:p>
    <w:p w14:paraId="394B78DC" w14:textId="77777777" w:rsidR="00F063DC" w:rsidRPr="00F063DC" w:rsidRDefault="00F063DC" w:rsidP="00A63E2B">
      <w:pPr>
        <w:pStyle w:val="MDPI31text"/>
        <w:ind w:left="360" w:firstLine="0"/>
        <w:jc w:val="center"/>
        <w:rPr>
          <w:spacing w:val="-2"/>
        </w:rPr>
      </w:pPr>
      <w:r w:rsidRPr="00F063DC">
        <w:rPr>
          <w:spacing w:val="-2"/>
        </w:rPr>
        <w:fldChar w:fldCharType="begin"/>
      </w:r>
      <w:r w:rsidRPr="00F063DC">
        <w:rPr>
          <w:spacing w:val="-2"/>
        </w:rPr>
        <w:instrText xml:space="preserve"> INCLUDEPICTURE "https://lh5.googleusercontent.com/V9A9pml3I_flucvCx6QhM7UBjIWFVFrZ8RangKMTX0i_c7Mw7KLhbrye0IQOUQdirIomyzJfh6IjD5jZK2y38L3wxLARWZPaOltgsKmtjGllNlccLLNuul1TYbdDqRZ-ENHe7Zha" \* MERGEFORMATINET </w:instrText>
      </w:r>
      <w:r w:rsidRPr="00F063DC">
        <w:rPr>
          <w:spacing w:val="-2"/>
        </w:rPr>
        <w:fldChar w:fldCharType="separate"/>
      </w:r>
      <w:r w:rsidR="00B36A62">
        <w:rPr>
          <w:spacing w:val="-2"/>
        </w:rPr>
        <w:fldChar w:fldCharType="begin"/>
      </w:r>
      <w:r w:rsidR="00B36A62">
        <w:rPr>
          <w:spacing w:val="-2"/>
        </w:rPr>
        <w:instrText xml:space="preserve"> INCLUDEPICTURE  "https://lh5.googleusercontent.com/V9A9pml3I_flucvCx6QhM7UBjIWFVFrZ8RangKMTX0i_c7Mw7KLhbrye0IQOUQdirIomyzJfh6IjD5jZK2y38L3wxLARWZPaOltgsKmtjGllNlccLLNuul1TYbdDqRZ-ENHe7Zha" \* MERGEFORMATINET </w:instrText>
      </w:r>
      <w:r w:rsidR="00B36A62">
        <w:rPr>
          <w:spacing w:val="-2"/>
        </w:rPr>
        <w:fldChar w:fldCharType="separate"/>
      </w:r>
      <w:r w:rsidR="00335204">
        <w:rPr>
          <w:spacing w:val="-2"/>
        </w:rPr>
        <w:fldChar w:fldCharType="begin"/>
      </w:r>
      <w:r w:rsidR="00335204">
        <w:rPr>
          <w:spacing w:val="-2"/>
        </w:rPr>
        <w:instrText xml:space="preserve"> INCLUDEPICTURE  "https://lh5.googleusercontent.com/V9A9pml3I_flucvCx6QhM7UBjIWFVFrZ8RangKMTX0i_c7Mw7KLhbrye0IQOUQdirIomyzJfh6IjD5jZK2y38L3wxLARWZPaOltgsKmtjGllNlccLLNuul1TYbdDqRZ-ENHe7Zha" \* MERGEFORMATINET </w:instrText>
      </w:r>
      <w:r w:rsidR="00335204">
        <w:rPr>
          <w:spacing w:val="-2"/>
        </w:rPr>
        <w:fldChar w:fldCharType="separate"/>
      </w:r>
      <w:r w:rsidR="00E63B8B">
        <w:rPr>
          <w:spacing w:val="-2"/>
        </w:rPr>
        <w:fldChar w:fldCharType="begin"/>
      </w:r>
      <w:r w:rsidR="00E63B8B">
        <w:rPr>
          <w:spacing w:val="-2"/>
        </w:rPr>
        <w:instrText xml:space="preserve"> INCLUDEPICTURE  "https://lh5.googleusercontent.com/V9A9pml3I_flucvCx6QhM7UBjIWFVFrZ8RangKMTX0i_c7Mw7KLhbrye0IQOUQdirIomyzJfh6IjD5jZK2y38L3wxLARWZPaOltgsKmtjGllNlccLLNuul1TYbdDqRZ-ENHe7Zha" \* MERGEFORMATINET </w:instrText>
      </w:r>
      <w:r w:rsidR="00E63B8B">
        <w:rPr>
          <w:spacing w:val="-2"/>
        </w:rPr>
        <w:fldChar w:fldCharType="separate"/>
      </w:r>
      <w:r w:rsidR="00B43457">
        <w:rPr>
          <w:spacing w:val="-2"/>
        </w:rPr>
        <w:fldChar w:fldCharType="begin"/>
      </w:r>
      <w:r w:rsidR="00B43457">
        <w:rPr>
          <w:spacing w:val="-2"/>
        </w:rPr>
        <w:instrText xml:space="preserve"> INCLUDEPICTURE  "https://lh5.googleusercontent.com/V9A9pml3I_flucvCx6QhM7UBjIWFVFrZ8RangKMTX0i_c7Mw7KLhbrye0IQOUQdirIomyzJfh6IjD5jZK2y38L3wxLARWZPaOltgsKmtjGllNlccLLNuul1TYbdDqRZ-ENHe7Zha" \* MERGEFORMATINET </w:instrText>
      </w:r>
      <w:r w:rsidR="00B43457">
        <w:rPr>
          <w:spacing w:val="-2"/>
        </w:rPr>
        <w:fldChar w:fldCharType="separate"/>
      </w:r>
      <w:r w:rsidR="00C215C3">
        <w:rPr>
          <w:spacing w:val="-2"/>
        </w:rPr>
        <w:fldChar w:fldCharType="begin"/>
      </w:r>
      <w:r w:rsidR="00C215C3">
        <w:rPr>
          <w:spacing w:val="-2"/>
        </w:rPr>
        <w:instrText xml:space="preserve"> INCLUDEPICTURE  "https://lh5.googleusercontent.com/V9A9pml3I_flucvCx6QhM7UBjIWFVFrZ8RangKMTX0i_c7Mw7KLhbrye0IQOUQdirIomyzJfh6IjD5jZK2y38L3wxLARWZPaOltgsKmtjGllNlccLLNuul1TYbdDqRZ-ENHe7Zha" \* MERGEFORMATINET </w:instrText>
      </w:r>
      <w:r w:rsidR="00C215C3">
        <w:rPr>
          <w:spacing w:val="-2"/>
        </w:rPr>
        <w:fldChar w:fldCharType="separate"/>
      </w:r>
      <w:r w:rsidR="000F5707">
        <w:rPr>
          <w:spacing w:val="-2"/>
        </w:rPr>
        <w:fldChar w:fldCharType="begin"/>
      </w:r>
      <w:r w:rsidR="000F5707">
        <w:rPr>
          <w:spacing w:val="-2"/>
        </w:rPr>
        <w:instrText xml:space="preserve"> INCLUDEPICTURE  "https://lh5.googleusercontent.com/V9A9pml3I_flucvCx6QhM7UBjIWFVFrZ8RangKMTX0i_c7Mw7KLhbrye0IQOUQdirIomyzJfh6IjD5jZK2y38L3wxLARWZPaOltgsKmtjGllNlccLLNuul1TYbdDqRZ-ENHe7Zha" \* MERGEFORMATINET </w:instrText>
      </w:r>
      <w:r w:rsidR="000F5707">
        <w:rPr>
          <w:spacing w:val="-2"/>
        </w:rPr>
        <w:fldChar w:fldCharType="separate"/>
      </w:r>
      <w:r w:rsidR="007506B8">
        <w:rPr>
          <w:spacing w:val="-2"/>
        </w:rPr>
        <w:fldChar w:fldCharType="begin"/>
      </w:r>
      <w:r w:rsidR="007506B8">
        <w:rPr>
          <w:spacing w:val="-2"/>
        </w:rPr>
        <w:instrText xml:space="preserve"> INCLUDEPICTURE  "https://lh5.googleusercontent.com/V9A9pml3I_flucvCx6QhM7UBjIWFVFrZ8RangKMTX0i_c7Mw7KLhbrye0IQOUQdirIomyzJfh6IjD5jZK2y38L3wxLARWZPaOltgsKmtjGllNlccLLNuul1TYbdDqRZ-ENHe7Zha" \* MERGEFORMATINET </w:instrText>
      </w:r>
      <w:r w:rsidR="007506B8">
        <w:rPr>
          <w:spacing w:val="-2"/>
        </w:rPr>
        <w:fldChar w:fldCharType="separate"/>
      </w:r>
      <w:r w:rsidR="0005238A">
        <w:rPr>
          <w:spacing w:val="-2"/>
        </w:rPr>
        <w:fldChar w:fldCharType="begin"/>
      </w:r>
      <w:r w:rsidR="0005238A">
        <w:rPr>
          <w:spacing w:val="-2"/>
        </w:rPr>
        <w:instrText xml:space="preserve"> INCLUDEPICTURE  "https://lh5.googleusercontent.com/V9A9pml3I_flucvCx6QhM7UBjIWFVFrZ8RangKMTX0i_c7Mw7KLhbrye0IQOUQdirIomyzJfh6IjD5jZK2y38L3wxLARWZPaOltgsKmtjGllNlccLLNuul1TYbdDqRZ-ENHe7Zha" \* MERGEFORMATINET </w:instrText>
      </w:r>
      <w:r w:rsidR="0005238A">
        <w:rPr>
          <w:spacing w:val="-2"/>
        </w:rPr>
        <w:fldChar w:fldCharType="separate"/>
      </w:r>
      <w:r w:rsidR="0051328D">
        <w:rPr>
          <w:spacing w:val="-2"/>
        </w:rPr>
        <w:fldChar w:fldCharType="begin"/>
      </w:r>
      <w:r w:rsidR="0051328D">
        <w:rPr>
          <w:spacing w:val="-2"/>
        </w:rPr>
        <w:instrText xml:space="preserve"> INCLUDEPICTURE  "https://lh5.googleusercontent.com/V9A9pml3I_flucvCx6QhM7UBjIWFVFrZ8RangKMTX0i_c7Mw7KLhbrye0IQOUQdirIomyzJfh6IjD5jZK2y38L3wxLARWZPaOltgsKmtjGllNlccLLNuul1TYbdDqRZ-ENHe7Zha" \* MERGEFORMATINET </w:instrText>
      </w:r>
      <w:r w:rsidR="0051328D">
        <w:rPr>
          <w:spacing w:val="-2"/>
        </w:rPr>
        <w:fldChar w:fldCharType="separate"/>
      </w:r>
      <w:r w:rsidR="001B3AA9">
        <w:rPr>
          <w:spacing w:val="-2"/>
        </w:rPr>
        <w:fldChar w:fldCharType="begin"/>
      </w:r>
      <w:r w:rsidR="001B3AA9">
        <w:rPr>
          <w:spacing w:val="-2"/>
        </w:rPr>
        <w:instrText xml:space="preserve"> INCLUDEPICTURE  "https://lh5.googleusercontent.com/V9A9pml3I_flucvCx6QhM7UBjIWFVFrZ8RangKMTX0i_c7Mw7KLhbrye0IQOUQdirIomyzJfh6IjD5jZK2y38L3wxLARWZPaOltgsKmtjGllNlccLLNuul1TYbdDqRZ-ENHe7Zha" \* MERGEFORMATINET </w:instrText>
      </w:r>
      <w:r w:rsidR="001B3AA9">
        <w:rPr>
          <w:spacing w:val="-2"/>
        </w:rPr>
        <w:fldChar w:fldCharType="separate"/>
      </w:r>
      <w:r w:rsidR="0017023A">
        <w:rPr>
          <w:spacing w:val="-2"/>
        </w:rPr>
        <w:fldChar w:fldCharType="begin"/>
      </w:r>
      <w:r w:rsidR="0017023A">
        <w:rPr>
          <w:spacing w:val="-2"/>
        </w:rPr>
        <w:instrText xml:space="preserve"> INCLUDEPICTURE  "https://lh5.googleusercontent.com/V9A9pml3I_flucvCx6QhM7UBjIWFVFrZ8RangKMTX0i_c7Mw7KLhbrye0IQOUQdirIomyzJfh6IjD5jZK2y38L3wxLARWZPaOltgsKmtjGllNlccLLNuul1TYbdDqRZ-ENHe7Zha" \* MERGEFORMATINET </w:instrText>
      </w:r>
      <w:r w:rsidR="0017023A">
        <w:rPr>
          <w:spacing w:val="-2"/>
        </w:rPr>
        <w:fldChar w:fldCharType="separate"/>
      </w:r>
      <w:r w:rsidR="008A58FA">
        <w:rPr>
          <w:spacing w:val="-2"/>
        </w:rPr>
        <w:fldChar w:fldCharType="begin"/>
      </w:r>
      <w:r w:rsidR="008A58FA">
        <w:rPr>
          <w:spacing w:val="-2"/>
        </w:rPr>
        <w:instrText xml:space="preserve"> INCLUDEPICTURE  "https://lh5.googleusercontent.com/V9A9pml3I_flucvCx6QhM7UBjIWFVFrZ8RangKMTX0i_c7Mw7KLhbrye0IQOUQdirIomyzJfh6IjD5jZK2y38L3wxLARWZPaOltgsKmtjGllNlccLLNuul1TYbdDqRZ-ENHe7Zha" \* MERGEFORMATINET </w:instrText>
      </w:r>
      <w:r w:rsidR="008A58FA">
        <w:rPr>
          <w:spacing w:val="-2"/>
        </w:rPr>
        <w:fldChar w:fldCharType="separate"/>
      </w:r>
      <w:r w:rsidR="008B5E40">
        <w:rPr>
          <w:spacing w:val="-2"/>
        </w:rPr>
        <w:fldChar w:fldCharType="begin"/>
      </w:r>
      <w:r w:rsidR="008B5E40">
        <w:rPr>
          <w:spacing w:val="-2"/>
        </w:rPr>
        <w:instrText xml:space="preserve"> INCLUDEPICTURE  "https://lh5.googleusercontent.com/V9A9pml3I_flucvCx6QhM7UBjIWFVFrZ8RangKMTX0i_c7Mw7KLhbrye0IQOUQdirIomyzJfh6IjD5jZK2y38L3wxLARWZPaOltgsKmtjGllNlccLLNuul1TYbdDqRZ-ENHe7Zha" \* MERGEFORMATINET </w:instrText>
      </w:r>
      <w:r w:rsidR="008B5E40">
        <w:rPr>
          <w:spacing w:val="-2"/>
        </w:rPr>
        <w:fldChar w:fldCharType="separate"/>
      </w:r>
      <w:r w:rsidR="00D938DE">
        <w:rPr>
          <w:spacing w:val="-2"/>
        </w:rPr>
        <w:fldChar w:fldCharType="begin"/>
      </w:r>
      <w:r w:rsidR="00D938DE">
        <w:rPr>
          <w:spacing w:val="-2"/>
        </w:rPr>
        <w:instrText xml:space="preserve"> INCLUDEPICTURE  "https://lh5.googleusercontent.com/V9A9pml3I_flucvCx6QhM7UBjIWFVFrZ8RangKMTX0i_c7Mw7KLhbrye0IQOUQdirIomyzJfh6IjD5jZK2y38L3wxLARWZPaOltgsKmtjGllNlccLLNuul1TYbdDqRZ-ENHe7Zha" \* MERGEFORMATINET </w:instrText>
      </w:r>
      <w:r w:rsidR="00D938DE">
        <w:rPr>
          <w:spacing w:val="-2"/>
        </w:rPr>
        <w:fldChar w:fldCharType="separate"/>
      </w:r>
      <w:r w:rsidR="00697128">
        <w:rPr>
          <w:spacing w:val="-2"/>
        </w:rPr>
        <w:fldChar w:fldCharType="begin"/>
      </w:r>
      <w:r w:rsidR="00697128">
        <w:rPr>
          <w:spacing w:val="-2"/>
        </w:rPr>
        <w:instrText xml:space="preserve"> INCLUDEPICTURE  "https://lh5.googleusercontent.com/V9A9pml3I_flucvCx6QhM7UBjIWFVFrZ8RangKMTX0i_c7Mw7KLhbrye0IQOUQdirIomyzJfh6IjD5jZK2y38L3wxLARWZPaOltgsKmtjGllNlccLLNuul1TYbdDqRZ-ENHe7Zha" \* MERGEFORMATINET </w:instrText>
      </w:r>
      <w:r w:rsidR="00697128">
        <w:rPr>
          <w:spacing w:val="-2"/>
        </w:rPr>
        <w:fldChar w:fldCharType="separate"/>
      </w:r>
      <w:r w:rsidR="0021708F">
        <w:rPr>
          <w:spacing w:val="-2"/>
        </w:rPr>
        <w:fldChar w:fldCharType="begin"/>
      </w:r>
      <w:r w:rsidR="0021708F">
        <w:rPr>
          <w:spacing w:val="-2"/>
        </w:rPr>
        <w:instrText xml:space="preserve"> INCLUDEPICTURE  "https://lh5.googleusercontent.com/V9A9pml3I_flucvCx6QhM7UBjIWFVFrZ8RangKMTX0i_c7Mw7KLhbrye0IQOUQdirIomyzJfh6IjD5jZK2y38L3wxLARWZPaOltgsKmtjGllNlccLLNuul1TYbdDqRZ-ENHe7Zha" \* MERGEFORMATINET </w:instrText>
      </w:r>
      <w:r w:rsidR="0021708F">
        <w:rPr>
          <w:spacing w:val="-2"/>
        </w:rPr>
        <w:fldChar w:fldCharType="separate"/>
      </w:r>
      <w:r w:rsidR="0021708F">
        <w:rPr>
          <w:spacing w:val="-2"/>
        </w:rPr>
        <w:pict w14:anchorId="36397E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3" type="#_x0000_t75" alt="" style="width:258.6pt;height:163.8pt">
            <v:imagedata r:id="rId12" r:href="rId13"/>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1F687274" w14:textId="77777777" w:rsidR="00F063DC" w:rsidRPr="00F063DC" w:rsidRDefault="00F063DC" w:rsidP="00A63E2B">
      <w:pPr>
        <w:pStyle w:val="MDPI31text"/>
        <w:ind w:left="360" w:firstLine="0"/>
        <w:jc w:val="center"/>
        <w:rPr>
          <w:spacing w:val="-2"/>
        </w:rPr>
      </w:pPr>
      <w:r w:rsidRPr="00F063DC">
        <w:rPr>
          <w:spacing w:val="-2"/>
        </w:rPr>
        <w:t>Fig.1</w:t>
      </w:r>
    </w:p>
    <w:p w14:paraId="04FBA084" w14:textId="05B61434" w:rsidR="00F063DC" w:rsidRPr="00F063DC" w:rsidRDefault="00F063DC" w:rsidP="00A63E2B">
      <w:pPr>
        <w:pStyle w:val="MDPI31text"/>
        <w:ind w:left="360" w:firstLine="0"/>
        <w:rPr>
          <w:spacing w:val="-2"/>
        </w:rPr>
      </w:pPr>
      <w:r w:rsidRPr="00F063DC">
        <w:rPr>
          <w:spacing w:val="-2"/>
        </w:rPr>
        <w:t>Fig.1</w:t>
      </w:r>
      <w:r w:rsidR="00A406ED">
        <w:rPr>
          <w:spacing w:val="-2"/>
        </w:rPr>
        <w:t xml:space="preserve"> </w:t>
      </w:r>
      <w:r w:rsidRPr="00F063DC">
        <w:rPr>
          <w:spacing w:val="-2"/>
        </w:rPr>
        <w:t>represents the graph of the number of Pneumonia and Normal images.</w:t>
      </w:r>
    </w:p>
    <w:p w14:paraId="4449894C" w14:textId="1857F5CD" w:rsidR="00F063DC" w:rsidRPr="00F063DC" w:rsidRDefault="00F063DC" w:rsidP="00A63E2B">
      <w:pPr>
        <w:pStyle w:val="MDPI31text"/>
        <w:ind w:left="360" w:firstLine="0"/>
        <w:rPr>
          <w:spacing w:val="-2"/>
        </w:rPr>
      </w:pPr>
      <w:r w:rsidRPr="00F063DC">
        <w:rPr>
          <w:spacing w:val="-2"/>
        </w:rPr>
        <w:t>For the analysis of chest x-ray images, all chest radiographs were initially screened for quality control by removing some unreadable scans and all low</w:t>
      </w:r>
      <w:r w:rsidR="00A406ED">
        <w:rPr>
          <w:spacing w:val="-2"/>
        </w:rPr>
        <w:t>-</w:t>
      </w:r>
      <w:r w:rsidRPr="00F063DC">
        <w:rPr>
          <w:spacing w:val="-2"/>
        </w:rPr>
        <w:t>quality images. Two expert physicians then graded the diagnoses for the images before being cleared for training the AI system. The evaluation dataset was then checked by a third expert in order to account for any grading errors.</w:t>
      </w:r>
    </w:p>
    <w:p w14:paraId="5424FBEE" w14:textId="77777777" w:rsidR="00F063DC" w:rsidRPr="00F063DC" w:rsidRDefault="00F063DC" w:rsidP="00A63E2B">
      <w:pPr>
        <w:pStyle w:val="MDPI31text"/>
        <w:ind w:left="360" w:firstLine="0"/>
        <w:jc w:val="center"/>
        <w:rPr>
          <w:spacing w:val="-2"/>
        </w:rPr>
      </w:pPr>
      <w:r w:rsidRPr="00F063DC">
        <w:rPr>
          <w:spacing w:val="-2"/>
        </w:rPr>
        <w:lastRenderedPageBreak/>
        <w:fldChar w:fldCharType="begin"/>
      </w:r>
      <w:r w:rsidRPr="00F063DC">
        <w:rPr>
          <w:spacing w:val="-2"/>
        </w:rPr>
        <w:instrText xml:space="preserve"> INCLUDEPICTURE "https://lh5.googleusercontent.com/k91lHg6BZccQhbyZvK0EDsE5zWtt3WtTbKBQa8ViUlAh0T7qw4XUrHkGyBHQP13EPYOHwvB0-xOkPmSCXpdeG28tVFgiTdxYg8AgLyjpOEVmX2ZSBqdoWrmf4jhICP5LZkEhWMK5" \* MERGEFORMATINET </w:instrText>
      </w:r>
      <w:r w:rsidRPr="00F063DC">
        <w:rPr>
          <w:spacing w:val="-2"/>
        </w:rPr>
        <w:fldChar w:fldCharType="separate"/>
      </w:r>
      <w:r w:rsidR="00B36A62">
        <w:rPr>
          <w:spacing w:val="-2"/>
        </w:rPr>
        <w:fldChar w:fldCharType="begin"/>
      </w:r>
      <w:r w:rsidR="00B36A62">
        <w:rPr>
          <w:spacing w:val="-2"/>
        </w:rPr>
        <w:instrText xml:space="preserve"> INCLUDEPICTURE  "https://lh5.googleusercontent.com/k91lHg6BZccQhbyZvK0EDsE5zWtt3WtTbKBQa8ViUlAh0T7qw4XUrHkGyBHQP13EPYOHwvB0-xOkPmSCXpdeG28tVFgiTdxYg8AgLyjpOEVmX2ZSBqdoWrmf4jhICP5LZkEhWMK5" \* MERGEFORMATINET </w:instrText>
      </w:r>
      <w:r w:rsidR="00B36A62">
        <w:rPr>
          <w:spacing w:val="-2"/>
        </w:rPr>
        <w:fldChar w:fldCharType="separate"/>
      </w:r>
      <w:r w:rsidR="00335204">
        <w:rPr>
          <w:spacing w:val="-2"/>
        </w:rPr>
        <w:fldChar w:fldCharType="begin"/>
      </w:r>
      <w:r w:rsidR="00335204">
        <w:rPr>
          <w:spacing w:val="-2"/>
        </w:rPr>
        <w:instrText xml:space="preserve"> INCLUDEPICTURE  "https://lh5.googleusercontent.com/k91lHg6BZccQhbyZvK0EDsE5zWtt3WtTbKBQa8ViUlAh0T7qw4XUrHkGyBHQP13EPYOHwvB0-xOkPmSCXpdeG28tVFgiTdxYg8AgLyjpOEVmX2ZSBqdoWrmf4jhICP5LZkEhWMK5" \* MERGEFORMATINET </w:instrText>
      </w:r>
      <w:r w:rsidR="00335204">
        <w:rPr>
          <w:spacing w:val="-2"/>
        </w:rPr>
        <w:fldChar w:fldCharType="separate"/>
      </w:r>
      <w:r w:rsidR="00E63B8B">
        <w:rPr>
          <w:spacing w:val="-2"/>
        </w:rPr>
        <w:fldChar w:fldCharType="begin"/>
      </w:r>
      <w:r w:rsidR="00E63B8B">
        <w:rPr>
          <w:spacing w:val="-2"/>
        </w:rPr>
        <w:instrText xml:space="preserve"> INCLUDEPICTURE  "https://lh5.googleusercontent.com/k91lHg6BZccQhbyZvK0EDsE5zWtt3WtTbKBQa8ViUlAh0T7qw4XUrHkGyBHQP13EPYOHwvB0-xOkPmSCXpdeG28tVFgiTdxYg8AgLyjpOEVmX2ZSBqdoWrmf4jhICP5LZkEhWMK5" \* MERGEFORMATINET </w:instrText>
      </w:r>
      <w:r w:rsidR="00E63B8B">
        <w:rPr>
          <w:spacing w:val="-2"/>
        </w:rPr>
        <w:fldChar w:fldCharType="separate"/>
      </w:r>
      <w:r w:rsidR="00B43457">
        <w:rPr>
          <w:spacing w:val="-2"/>
        </w:rPr>
        <w:fldChar w:fldCharType="begin"/>
      </w:r>
      <w:r w:rsidR="00B43457">
        <w:rPr>
          <w:spacing w:val="-2"/>
        </w:rPr>
        <w:instrText xml:space="preserve"> INCLUDEPICTURE  "https://lh5.googleusercontent.com/k91lHg6BZccQhbyZvK0EDsE5zWtt3WtTbKBQa8ViUlAh0T7qw4XUrHkGyBHQP13EPYOHwvB0-xOkPmSCXpdeG28tVFgiTdxYg8AgLyjpOEVmX2ZSBqdoWrmf4jhICP5LZkEhWMK5" \* MERGEFORMATINET </w:instrText>
      </w:r>
      <w:r w:rsidR="00B43457">
        <w:rPr>
          <w:spacing w:val="-2"/>
        </w:rPr>
        <w:fldChar w:fldCharType="separate"/>
      </w:r>
      <w:r w:rsidR="00C215C3">
        <w:rPr>
          <w:spacing w:val="-2"/>
        </w:rPr>
        <w:fldChar w:fldCharType="begin"/>
      </w:r>
      <w:r w:rsidR="00C215C3">
        <w:rPr>
          <w:spacing w:val="-2"/>
        </w:rPr>
        <w:instrText xml:space="preserve"> INCLUDEPICTURE  "https://lh5.googleusercontent.com/k91lHg6BZccQhbyZvK0EDsE5zWtt3WtTbKBQa8ViUlAh0T7qw4XUrHkGyBHQP13EPYOHwvB0-xOkPmSCXpdeG28tVFgiTdxYg8AgLyjpOEVmX2ZSBqdoWrmf4jhICP5LZkEhWMK5" \* MERGEFORMATINET </w:instrText>
      </w:r>
      <w:r w:rsidR="00C215C3">
        <w:rPr>
          <w:spacing w:val="-2"/>
        </w:rPr>
        <w:fldChar w:fldCharType="separate"/>
      </w:r>
      <w:r w:rsidR="000F5707">
        <w:rPr>
          <w:spacing w:val="-2"/>
        </w:rPr>
        <w:fldChar w:fldCharType="begin"/>
      </w:r>
      <w:r w:rsidR="000F5707">
        <w:rPr>
          <w:spacing w:val="-2"/>
        </w:rPr>
        <w:instrText xml:space="preserve"> INCLUDEPICTURE  "https://lh5.googleusercontent.com/k91lHg6BZccQhbyZvK0EDsE5zWtt3WtTbKBQa8ViUlAh0T7qw4XUrHkGyBHQP13EPYOHwvB0-xOkPmSCXpdeG28tVFgiTdxYg8AgLyjpOEVmX2ZSBqdoWrmf4jhICP5LZkEhWMK5" \* MERGEFORMATINET </w:instrText>
      </w:r>
      <w:r w:rsidR="000F5707">
        <w:rPr>
          <w:spacing w:val="-2"/>
        </w:rPr>
        <w:fldChar w:fldCharType="separate"/>
      </w:r>
      <w:r w:rsidR="007506B8">
        <w:rPr>
          <w:spacing w:val="-2"/>
        </w:rPr>
        <w:fldChar w:fldCharType="begin"/>
      </w:r>
      <w:r w:rsidR="007506B8">
        <w:rPr>
          <w:spacing w:val="-2"/>
        </w:rPr>
        <w:instrText xml:space="preserve"> INCLUDEPICTURE  "https://lh5.googleusercontent.com/k91lHg6BZccQhbyZvK0EDsE5zWtt3WtTbKBQa8ViUlAh0T7qw4XUrHkGyBHQP13EPYOHwvB0-xOkPmSCXpdeG28tVFgiTdxYg8AgLyjpOEVmX2ZSBqdoWrmf4jhICP5LZkEhWMK5" \* MERGEFORMATINET </w:instrText>
      </w:r>
      <w:r w:rsidR="007506B8">
        <w:rPr>
          <w:spacing w:val="-2"/>
        </w:rPr>
        <w:fldChar w:fldCharType="separate"/>
      </w:r>
      <w:r w:rsidR="0005238A">
        <w:rPr>
          <w:spacing w:val="-2"/>
        </w:rPr>
        <w:fldChar w:fldCharType="begin"/>
      </w:r>
      <w:r w:rsidR="0005238A">
        <w:rPr>
          <w:spacing w:val="-2"/>
        </w:rPr>
        <w:instrText xml:space="preserve"> INCLUDEPICTURE  "https://lh5.googleusercontent.com/k91lHg6BZccQhbyZvK0EDsE5zWtt3WtTbKBQa8ViUlAh0T7qw4XUrHkGyBHQP13EPYOHwvB0-xOkPmSCXpdeG28tVFgiTdxYg8AgLyjpOEVmX2ZSBqdoWrmf4jhICP5LZkEhWMK5" \* MERGEFORMATINET </w:instrText>
      </w:r>
      <w:r w:rsidR="0005238A">
        <w:rPr>
          <w:spacing w:val="-2"/>
        </w:rPr>
        <w:fldChar w:fldCharType="separate"/>
      </w:r>
      <w:r w:rsidR="0051328D">
        <w:rPr>
          <w:spacing w:val="-2"/>
        </w:rPr>
        <w:fldChar w:fldCharType="begin"/>
      </w:r>
      <w:r w:rsidR="0051328D">
        <w:rPr>
          <w:spacing w:val="-2"/>
        </w:rPr>
        <w:instrText xml:space="preserve"> INCLUDEPICTURE  "https://lh5.googleusercontent.com/k91lHg6BZccQhbyZvK0EDsE5zWtt3WtTbKBQa8ViUlAh0T7qw4XUrHkGyBHQP13EPYOHwvB0-xOkPmSCXpdeG28tVFgiTdxYg8AgLyjpOEVmX2ZSBqdoWrmf4jhICP5LZkEhWMK5" \* MERGEFORMATINET </w:instrText>
      </w:r>
      <w:r w:rsidR="0051328D">
        <w:rPr>
          <w:spacing w:val="-2"/>
        </w:rPr>
        <w:fldChar w:fldCharType="separate"/>
      </w:r>
      <w:r w:rsidR="001B3AA9">
        <w:rPr>
          <w:spacing w:val="-2"/>
        </w:rPr>
        <w:fldChar w:fldCharType="begin"/>
      </w:r>
      <w:r w:rsidR="001B3AA9">
        <w:rPr>
          <w:spacing w:val="-2"/>
        </w:rPr>
        <w:instrText xml:space="preserve"> INCLUDEPICTURE  "https://lh5.googleusercontent.com/k91lHg6BZccQhbyZvK0EDsE5zWtt3WtTbKBQa8ViUlAh0T7qw4XUrHkGyBHQP13EPYOHwvB0-xOkPmSCXpdeG28tVFgiTdxYg8AgLyjpOEVmX2ZSBqdoWrmf4jhICP5LZkEhWMK5" \* MERGEFORMATINET </w:instrText>
      </w:r>
      <w:r w:rsidR="001B3AA9">
        <w:rPr>
          <w:spacing w:val="-2"/>
        </w:rPr>
        <w:fldChar w:fldCharType="separate"/>
      </w:r>
      <w:r w:rsidR="0017023A">
        <w:rPr>
          <w:spacing w:val="-2"/>
        </w:rPr>
        <w:fldChar w:fldCharType="begin"/>
      </w:r>
      <w:r w:rsidR="0017023A">
        <w:rPr>
          <w:spacing w:val="-2"/>
        </w:rPr>
        <w:instrText xml:space="preserve"> INCLUDEPICTURE  "https://lh5.googleusercontent.com/k91lHg6BZccQhbyZvK0EDsE5zWtt3WtTbKBQa8ViUlAh0T7qw4XUrHkGyBHQP13EPYOHwvB0-xOkPmSCXpdeG28tVFgiTdxYg8AgLyjpOEVmX2ZSBqdoWrmf4jhICP5LZkEhWMK5" \* MERGEFORMATINET </w:instrText>
      </w:r>
      <w:r w:rsidR="0017023A">
        <w:rPr>
          <w:spacing w:val="-2"/>
        </w:rPr>
        <w:fldChar w:fldCharType="separate"/>
      </w:r>
      <w:r w:rsidR="008A58FA">
        <w:rPr>
          <w:spacing w:val="-2"/>
        </w:rPr>
        <w:fldChar w:fldCharType="begin"/>
      </w:r>
      <w:r w:rsidR="008A58FA">
        <w:rPr>
          <w:spacing w:val="-2"/>
        </w:rPr>
        <w:instrText xml:space="preserve"> INCLUDEPICTURE  "https://lh5.googleusercontent.com/k91lHg6BZccQhbyZvK0EDsE5zWtt3WtTbKBQa8ViUlAh0T7qw4XUrHkGyBHQP13EPYOHwvB0-xOkPmSCXpdeG28tVFgiTdxYg8AgLyjpOEVmX2ZSBqdoWrmf4jhICP5LZkEhWMK5" \* MERGEFORMATINET </w:instrText>
      </w:r>
      <w:r w:rsidR="008A58FA">
        <w:rPr>
          <w:spacing w:val="-2"/>
        </w:rPr>
        <w:fldChar w:fldCharType="separate"/>
      </w:r>
      <w:r w:rsidR="008B5E40">
        <w:rPr>
          <w:spacing w:val="-2"/>
        </w:rPr>
        <w:fldChar w:fldCharType="begin"/>
      </w:r>
      <w:r w:rsidR="008B5E40">
        <w:rPr>
          <w:spacing w:val="-2"/>
        </w:rPr>
        <w:instrText xml:space="preserve"> INCLUDEPICTURE  "https://lh5.googleusercontent.com/k91lHg6BZccQhbyZvK0EDsE5zWtt3WtTbKBQa8ViUlAh0T7qw4XUrHkGyBHQP13EPYOHwvB0-xOkPmSCXpdeG28tVFgiTdxYg8AgLyjpOEVmX2ZSBqdoWrmf4jhICP5LZkEhWMK5" \* MERGEFORMATINET </w:instrText>
      </w:r>
      <w:r w:rsidR="008B5E40">
        <w:rPr>
          <w:spacing w:val="-2"/>
        </w:rPr>
        <w:fldChar w:fldCharType="separate"/>
      </w:r>
      <w:r w:rsidR="00D938DE">
        <w:rPr>
          <w:spacing w:val="-2"/>
        </w:rPr>
        <w:fldChar w:fldCharType="begin"/>
      </w:r>
      <w:r w:rsidR="00D938DE">
        <w:rPr>
          <w:spacing w:val="-2"/>
        </w:rPr>
        <w:instrText xml:space="preserve"> INCLUDEPICTURE  "https://lh5.googleusercontent.com/k91lHg6BZccQhbyZvK0EDsE5zWtt3WtTbKBQa8ViUlAh0T7qw4XUrHkGyBHQP13EPYOHwvB0-xOkPmSCXpdeG28tVFgiTdxYg8AgLyjpOEVmX2ZSBqdoWrmf4jhICP5LZkEhWMK5" \* MERGEFORMATINET </w:instrText>
      </w:r>
      <w:r w:rsidR="00D938DE">
        <w:rPr>
          <w:spacing w:val="-2"/>
        </w:rPr>
        <w:fldChar w:fldCharType="separate"/>
      </w:r>
      <w:r w:rsidR="00697128">
        <w:rPr>
          <w:spacing w:val="-2"/>
        </w:rPr>
        <w:fldChar w:fldCharType="begin"/>
      </w:r>
      <w:r w:rsidR="00697128">
        <w:rPr>
          <w:spacing w:val="-2"/>
        </w:rPr>
        <w:instrText xml:space="preserve"> INCLUDEPICTURE  "https://lh5.googleusercontent.com/k91lHg6BZccQhbyZvK0EDsE5zWtt3WtTbKBQa8ViUlAh0T7qw4XUrHkGyBHQP13EPYOHwvB0-xOkPmSCXpdeG28tVFgiTdxYg8AgLyjpOEVmX2ZSBqdoWrmf4jhICP5LZkEhWMK5" \* MERGEFORMATINET </w:instrText>
      </w:r>
      <w:r w:rsidR="00697128">
        <w:rPr>
          <w:spacing w:val="-2"/>
        </w:rPr>
        <w:fldChar w:fldCharType="separate"/>
      </w:r>
      <w:r w:rsidR="0021708F">
        <w:rPr>
          <w:spacing w:val="-2"/>
        </w:rPr>
        <w:fldChar w:fldCharType="begin"/>
      </w:r>
      <w:r w:rsidR="0021708F">
        <w:rPr>
          <w:spacing w:val="-2"/>
        </w:rPr>
        <w:instrText xml:space="preserve"> INCLUDEPICTURE  "https://lh5.googleusercontent.com/k91lHg6BZccQhbyZvK0EDsE5zWtt3WtTbKBQa8ViUlAh0T7qw4XUrHkGyBHQP13EPYOHwvB0-xOkPmSCXpdeG28tVFgiTdxYg8AgLyjpOEVmX2ZSBqdoWrmf4jhICP5LZkEhWMK5" \* MERGEFORMATINET </w:instrText>
      </w:r>
      <w:r w:rsidR="0021708F">
        <w:rPr>
          <w:spacing w:val="-2"/>
        </w:rPr>
        <w:fldChar w:fldCharType="separate"/>
      </w:r>
      <w:r w:rsidR="0021708F">
        <w:rPr>
          <w:spacing w:val="-2"/>
        </w:rPr>
        <w:pict w14:anchorId="56A6A2B3">
          <v:shape id="_x0000_i1744" type="#_x0000_t75" alt="" style="width:274.2pt;height:174pt">
            <v:imagedata r:id="rId14" r:href="rId15"/>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29E1B2B4" w14:textId="05D0EE78" w:rsidR="00F063DC" w:rsidRDefault="00F063DC" w:rsidP="00A63E2B">
      <w:pPr>
        <w:pStyle w:val="MDPI31text"/>
        <w:ind w:left="360" w:firstLine="0"/>
        <w:jc w:val="center"/>
        <w:rPr>
          <w:spacing w:val="-2"/>
        </w:rPr>
      </w:pPr>
      <w:r w:rsidRPr="00F063DC">
        <w:rPr>
          <w:spacing w:val="-2"/>
        </w:rPr>
        <w:t>Fig.2</w:t>
      </w:r>
    </w:p>
    <w:p w14:paraId="045E34D8" w14:textId="77777777" w:rsidR="00F063DC" w:rsidRPr="00F063DC" w:rsidRDefault="00F063DC" w:rsidP="00A63E2B">
      <w:pPr>
        <w:pStyle w:val="MDPI31text"/>
        <w:ind w:left="360" w:firstLine="0"/>
        <w:rPr>
          <w:spacing w:val="-2"/>
        </w:rPr>
      </w:pPr>
      <w:r w:rsidRPr="00F063DC">
        <w:rPr>
          <w:spacing w:val="-2"/>
        </w:rPr>
        <w:t>The above Graphical representation shows the number of Test Normal and Pneumonia images.</w:t>
      </w:r>
    </w:p>
    <w:p w14:paraId="2E7C8AC2" w14:textId="77777777" w:rsidR="009A37E5" w:rsidRDefault="00F063DC" w:rsidP="009A37E5">
      <w:pPr>
        <w:pStyle w:val="MDPI31text"/>
        <w:ind w:left="360" w:firstLine="0"/>
        <w:rPr>
          <w:spacing w:val="-2"/>
        </w:rPr>
      </w:pPr>
      <w:r w:rsidRPr="00F063DC">
        <w:rPr>
          <w:spacing w:val="-2"/>
        </w:rPr>
        <w:t>We see that the data here is imbalanced, so we want to augment the training images by applying some transformations to increase the number of examples.</w:t>
      </w:r>
      <w:bookmarkStart w:id="0" w:name="_Hlk49119836"/>
    </w:p>
    <w:p w14:paraId="18AD1A9F" w14:textId="78179ADF" w:rsidR="009A37E5" w:rsidRDefault="009A37E5" w:rsidP="009A37E5">
      <w:pPr>
        <w:pStyle w:val="MDPI31text"/>
        <w:ind w:left="360" w:firstLine="0"/>
        <w:rPr>
          <w:spacing w:val="-2"/>
        </w:rPr>
      </w:pPr>
    </w:p>
    <w:p w14:paraId="77FD478A" w14:textId="22C5FB5F" w:rsidR="009A37E5" w:rsidRDefault="009A37E5" w:rsidP="009A37E5">
      <w:pPr>
        <w:pStyle w:val="MDPI21heading1"/>
        <w:ind w:left="360"/>
      </w:pPr>
      <w:r>
        <w:t>2.2 Data Preprocessing and Augmentation</w:t>
      </w:r>
    </w:p>
    <w:p w14:paraId="3EBB79F4" w14:textId="0A1B20E2" w:rsidR="009A37E5" w:rsidRPr="00F063DC" w:rsidRDefault="009A37E5" w:rsidP="009A37E5">
      <w:pPr>
        <w:pStyle w:val="MDPI31text"/>
        <w:ind w:firstLine="0"/>
        <w:rPr>
          <w:spacing w:val="-2"/>
        </w:rPr>
      </w:pPr>
    </w:p>
    <w:bookmarkEnd w:id="0"/>
    <w:p w14:paraId="2F69CA78" w14:textId="77777777" w:rsidR="00CE2055" w:rsidRPr="00CE2055" w:rsidRDefault="00CE2055" w:rsidP="009A37E5">
      <w:pPr>
        <w:pStyle w:val="MDPI31text"/>
        <w:rPr>
          <w:spacing w:val="-2"/>
        </w:rPr>
      </w:pPr>
    </w:p>
    <w:p w14:paraId="112446D3" w14:textId="77777777" w:rsidR="00F063DC" w:rsidRPr="00F063DC" w:rsidRDefault="00F063DC" w:rsidP="00A63E2B">
      <w:pPr>
        <w:pStyle w:val="MDPI31text"/>
        <w:ind w:left="425" w:firstLine="0"/>
        <w:rPr>
          <w:spacing w:val="-2"/>
        </w:rPr>
      </w:pPr>
    </w:p>
    <w:p w14:paraId="37BDC9CB" w14:textId="3CDDB696" w:rsidR="00F063DC" w:rsidRPr="00F063DC" w:rsidRDefault="00F063DC" w:rsidP="00A63E2B">
      <w:pPr>
        <w:pStyle w:val="MDPI31text"/>
        <w:ind w:left="360" w:firstLine="0"/>
        <w:jc w:val="center"/>
        <w:rPr>
          <w:spacing w:val="-2"/>
        </w:rPr>
      </w:pPr>
      <w:r w:rsidRPr="00F063DC">
        <w:rPr>
          <w:spacing w:val="-2"/>
        </w:rPr>
        <w:fldChar w:fldCharType="begin"/>
      </w:r>
      <w:r w:rsidRPr="00F063DC">
        <w:rPr>
          <w:spacing w:val="-2"/>
        </w:rPr>
        <w:instrText xml:space="preserve"> INCLUDEPICTURE "https://lh4.googleusercontent.com/ylekuaJASRhGZuqaSffF7rylpZgabuMiI_TSyIOtPJEHx9hnAzKvliPXuuaUoMoP6uxd8Of8SSvZDJqH0e5HdWoNJKZiIlWn9bH9zzUfZzaq_woCFR33vKXEsFjGKw9JyxY47Vo6" \* MERGEFORMATINET </w:instrText>
      </w:r>
      <w:r w:rsidRPr="00F063DC">
        <w:rPr>
          <w:spacing w:val="-2"/>
        </w:rPr>
        <w:fldChar w:fldCharType="separate"/>
      </w:r>
      <w:r w:rsidR="00B36A62">
        <w:rPr>
          <w:spacing w:val="-2"/>
        </w:rPr>
        <w:fldChar w:fldCharType="begin"/>
      </w:r>
      <w:r w:rsidR="00B36A62">
        <w:rPr>
          <w:spacing w:val="-2"/>
        </w:rPr>
        <w:instrText xml:space="preserve"> INCLUDEPICTURE  "https://lh4.googleusercontent.com/ylekuaJASRhGZuqaSffF7rylpZgabuMiI_TSyIOtPJEHx9hnAzKvliPXuuaUoMoP6uxd8Of8SSvZDJqH0e5HdWoNJKZiIlWn9bH9zzUfZzaq_woCFR33vKXEsFjGKw9JyxY47Vo6" \* MERGEFORMATINET </w:instrText>
      </w:r>
      <w:r w:rsidR="00B36A62">
        <w:rPr>
          <w:spacing w:val="-2"/>
        </w:rPr>
        <w:fldChar w:fldCharType="separate"/>
      </w:r>
      <w:r w:rsidR="00335204">
        <w:rPr>
          <w:spacing w:val="-2"/>
        </w:rPr>
        <w:fldChar w:fldCharType="begin"/>
      </w:r>
      <w:r w:rsidR="00335204">
        <w:rPr>
          <w:spacing w:val="-2"/>
        </w:rPr>
        <w:instrText xml:space="preserve"> INCLUDEPICTURE  "https://lh4.googleusercontent.com/ylekuaJASRhGZuqaSffF7rylpZgabuMiI_TSyIOtPJEHx9hnAzKvliPXuuaUoMoP6uxd8Of8SSvZDJqH0e5HdWoNJKZiIlWn9bH9zzUfZzaq_woCFR33vKXEsFjGKw9JyxY47Vo6" \* MERGEFORMATINET </w:instrText>
      </w:r>
      <w:r w:rsidR="00335204">
        <w:rPr>
          <w:spacing w:val="-2"/>
        </w:rPr>
        <w:fldChar w:fldCharType="separate"/>
      </w:r>
      <w:r w:rsidR="00E63B8B">
        <w:rPr>
          <w:spacing w:val="-2"/>
        </w:rPr>
        <w:fldChar w:fldCharType="begin"/>
      </w:r>
      <w:r w:rsidR="00E63B8B">
        <w:rPr>
          <w:spacing w:val="-2"/>
        </w:rPr>
        <w:instrText xml:space="preserve"> INCLUDEPICTURE  "https://lh4.googleusercontent.com/ylekuaJASRhGZuqaSffF7rylpZgabuMiI_TSyIOtPJEHx9hnAzKvliPXuuaUoMoP6uxd8Of8SSvZDJqH0e5HdWoNJKZiIlWn9bH9zzUfZzaq_woCFR33vKXEsFjGKw9JyxY47Vo6" \* MERGEFORMATINET </w:instrText>
      </w:r>
      <w:r w:rsidR="00E63B8B">
        <w:rPr>
          <w:spacing w:val="-2"/>
        </w:rPr>
        <w:fldChar w:fldCharType="separate"/>
      </w:r>
      <w:r w:rsidR="00B43457">
        <w:rPr>
          <w:spacing w:val="-2"/>
        </w:rPr>
        <w:fldChar w:fldCharType="begin"/>
      </w:r>
      <w:r w:rsidR="00B43457">
        <w:rPr>
          <w:spacing w:val="-2"/>
        </w:rPr>
        <w:instrText xml:space="preserve"> INCLUDEPICTURE  "https://lh4.googleusercontent.com/ylekuaJASRhGZuqaSffF7rylpZgabuMiI_TSyIOtPJEHx9hnAzKvliPXuuaUoMoP6uxd8Of8SSvZDJqH0e5HdWoNJKZiIlWn9bH9zzUfZzaq_woCFR33vKXEsFjGKw9JyxY47Vo6" \* MERGEFORMATINET </w:instrText>
      </w:r>
      <w:r w:rsidR="00B43457">
        <w:rPr>
          <w:spacing w:val="-2"/>
        </w:rPr>
        <w:fldChar w:fldCharType="separate"/>
      </w:r>
      <w:r w:rsidR="00C215C3">
        <w:rPr>
          <w:spacing w:val="-2"/>
        </w:rPr>
        <w:fldChar w:fldCharType="begin"/>
      </w:r>
      <w:r w:rsidR="00C215C3">
        <w:rPr>
          <w:spacing w:val="-2"/>
        </w:rPr>
        <w:instrText xml:space="preserve"> INCLUDEPICTURE  "https://lh4.googleusercontent.com/ylekuaJASRhGZuqaSffF7rylpZgabuMiI_TSyIOtPJEHx9hnAzKvliPXuuaUoMoP6uxd8Of8SSvZDJqH0e5HdWoNJKZiIlWn9bH9zzUfZzaq_woCFR33vKXEsFjGKw9JyxY47Vo6" \* MERGEFORMATINET </w:instrText>
      </w:r>
      <w:r w:rsidR="00C215C3">
        <w:rPr>
          <w:spacing w:val="-2"/>
        </w:rPr>
        <w:fldChar w:fldCharType="separate"/>
      </w:r>
      <w:r w:rsidR="000F5707">
        <w:rPr>
          <w:spacing w:val="-2"/>
        </w:rPr>
        <w:fldChar w:fldCharType="begin"/>
      </w:r>
      <w:r w:rsidR="000F5707">
        <w:rPr>
          <w:spacing w:val="-2"/>
        </w:rPr>
        <w:instrText xml:space="preserve"> INCLUDEPICTURE  "https://lh4.googleusercontent.com/ylekuaJASRhGZuqaSffF7rylpZgabuMiI_TSyIOtPJEHx9hnAzKvliPXuuaUoMoP6uxd8Of8SSvZDJqH0e5HdWoNJKZiIlWn9bH9zzUfZzaq_woCFR33vKXEsFjGKw9JyxY47Vo6" \* MERGEFORMATINET </w:instrText>
      </w:r>
      <w:r w:rsidR="000F5707">
        <w:rPr>
          <w:spacing w:val="-2"/>
        </w:rPr>
        <w:fldChar w:fldCharType="separate"/>
      </w:r>
      <w:r w:rsidR="007506B8">
        <w:rPr>
          <w:spacing w:val="-2"/>
        </w:rPr>
        <w:fldChar w:fldCharType="begin"/>
      </w:r>
      <w:r w:rsidR="007506B8">
        <w:rPr>
          <w:spacing w:val="-2"/>
        </w:rPr>
        <w:instrText xml:space="preserve"> INCLUDEPICTURE  "https://lh4.googleusercontent.com/ylekuaJASRhGZuqaSffF7rylpZgabuMiI_TSyIOtPJEHx9hnAzKvliPXuuaUoMoP6uxd8Of8SSvZDJqH0e5HdWoNJKZiIlWn9bH9zzUfZzaq_woCFR33vKXEsFjGKw9JyxY47Vo6" \* MERGEFORMATINET </w:instrText>
      </w:r>
      <w:r w:rsidR="007506B8">
        <w:rPr>
          <w:spacing w:val="-2"/>
        </w:rPr>
        <w:fldChar w:fldCharType="separate"/>
      </w:r>
      <w:r w:rsidR="0005238A">
        <w:rPr>
          <w:spacing w:val="-2"/>
        </w:rPr>
        <w:fldChar w:fldCharType="begin"/>
      </w:r>
      <w:r w:rsidR="0005238A">
        <w:rPr>
          <w:spacing w:val="-2"/>
        </w:rPr>
        <w:instrText xml:space="preserve"> INCLUDEPICTURE  "https://lh4.googleusercontent.com/ylekuaJASRhGZuqaSffF7rylpZgabuMiI_TSyIOtPJEHx9hnAzKvliPXuuaUoMoP6uxd8Of8SSvZDJqH0e5HdWoNJKZiIlWn9bH9zzUfZzaq_woCFR33vKXEsFjGKw9JyxY47Vo6" \* MERGEFORMATINET </w:instrText>
      </w:r>
      <w:r w:rsidR="0005238A">
        <w:rPr>
          <w:spacing w:val="-2"/>
        </w:rPr>
        <w:fldChar w:fldCharType="separate"/>
      </w:r>
      <w:r w:rsidR="0051328D">
        <w:rPr>
          <w:spacing w:val="-2"/>
        </w:rPr>
        <w:fldChar w:fldCharType="begin"/>
      </w:r>
      <w:r w:rsidR="0051328D">
        <w:rPr>
          <w:spacing w:val="-2"/>
        </w:rPr>
        <w:instrText xml:space="preserve"> INCLUDEPICTURE  "https://lh4.googleusercontent.com/ylekuaJASRhGZuqaSffF7rylpZgabuMiI_TSyIOtPJEHx9hnAzKvliPXuuaUoMoP6uxd8Of8SSvZDJqH0e5HdWoNJKZiIlWn9bH9zzUfZzaq_woCFR33vKXEsFjGKw9JyxY47Vo6" \* MERGEFORMATINET </w:instrText>
      </w:r>
      <w:r w:rsidR="0051328D">
        <w:rPr>
          <w:spacing w:val="-2"/>
        </w:rPr>
        <w:fldChar w:fldCharType="separate"/>
      </w:r>
      <w:r w:rsidR="001B3AA9">
        <w:rPr>
          <w:spacing w:val="-2"/>
        </w:rPr>
        <w:fldChar w:fldCharType="begin"/>
      </w:r>
      <w:r w:rsidR="001B3AA9">
        <w:rPr>
          <w:spacing w:val="-2"/>
        </w:rPr>
        <w:instrText xml:space="preserve"> INCLUDEPICTURE  "https://lh4.googleusercontent.com/ylekuaJASRhGZuqaSffF7rylpZgabuMiI_TSyIOtPJEHx9hnAzKvliPXuuaUoMoP6uxd8Of8SSvZDJqH0e5HdWoNJKZiIlWn9bH9zzUfZzaq_woCFR33vKXEsFjGKw9JyxY47Vo6" \* MERGEFORMATINET </w:instrText>
      </w:r>
      <w:r w:rsidR="001B3AA9">
        <w:rPr>
          <w:spacing w:val="-2"/>
        </w:rPr>
        <w:fldChar w:fldCharType="separate"/>
      </w:r>
      <w:r w:rsidR="0017023A">
        <w:rPr>
          <w:spacing w:val="-2"/>
        </w:rPr>
        <w:fldChar w:fldCharType="begin"/>
      </w:r>
      <w:r w:rsidR="0017023A">
        <w:rPr>
          <w:spacing w:val="-2"/>
        </w:rPr>
        <w:instrText xml:space="preserve"> INCLUDEPICTURE  "https://lh4.googleusercontent.com/ylekuaJASRhGZuqaSffF7rylpZgabuMiI_TSyIOtPJEHx9hnAzKvliPXuuaUoMoP6uxd8Of8SSvZDJqH0e5HdWoNJKZiIlWn9bH9zzUfZzaq_woCFR33vKXEsFjGKw9JyxY47Vo6" \* MERGEFORMATINET </w:instrText>
      </w:r>
      <w:r w:rsidR="0017023A">
        <w:rPr>
          <w:spacing w:val="-2"/>
        </w:rPr>
        <w:fldChar w:fldCharType="separate"/>
      </w:r>
      <w:r w:rsidR="008A58FA">
        <w:rPr>
          <w:spacing w:val="-2"/>
        </w:rPr>
        <w:fldChar w:fldCharType="begin"/>
      </w:r>
      <w:r w:rsidR="008A58FA">
        <w:rPr>
          <w:spacing w:val="-2"/>
        </w:rPr>
        <w:instrText xml:space="preserve"> INCLUDEPICTURE  "https://lh4.googleusercontent.com/ylekuaJASRhGZuqaSffF7rylpZgabuMiI_TSyIOtPJEHx9hnAzKvliPXuuaUoMoP6uxd8Of8SSvZDJqH0e5HdWoNJKZiIlWn9bH9zzUfZzaq_woCFR33vKXEsFjGKw9JyxY47Vo6" \* MERGEFORMATINET </w:instrText>
      </w:r>
      <w:r w:rsidR="008A58FA">
        <w:rPr>
          <w:spacing w:val="-2"/>
        </w:rPr>
        <w:fldChar w:fldCharType="separate"/>
      </w:r>
      <w:r w:rsidR="008B5E40">
        <w:rPr>
          <w:spacing w:val="-2"/>
        </w:rPr>
        <w:fldChar w:fldCharType="begin"/>
      </w:r>
      <w:r w:rsidR="008B5E40">
        <w:rPr>
          <w:spacing w:val="-2"/>
        </w:rPr>
        <w:instrText xml:space="preserve"> INCLUDEPICTURE  "https://lh4.googleusercontent.com/ylekuaJASRhGZuqaSffF7rylpZgabuMiI_TSyIOtPJEHx9hnAzKvliPXuuaUoMoP6uxd8Of8SSvZDJqH0e5HdWoNJKZiIlWn9bH9zzUfZzaq_woCFR33vKXEsFjGKw9JyxY47Vo6" \* MERGEFORMATINET </w:instrText>
      </w:r>
      <w:r w:rsidR="008B5E40">
        <w:rPr>
          <w:spacing w:val="-2"/>
        </w:rPr>
        <w:fldChar w:fldCharType="separate"/>
      </w:r>
      <w:r w:rsidR="00D938DE">
        <w:rPr>
          <w:spacing w:val="-2"/>
        </w:rPr>
        <w:fldChar w:fldCharType="begin"/>
      </w:r>
      <w:r w:rsidR="00D938DE">
        <w:rPr>
          <w:spacing w:val="-2"/>
        </w:rPr>
        <w:instrText xml:space="preserve"> INCLUDEPICTURE  "https://lh4.googleusercontent.com/ylekuaJASRhGZuqaSffF7rylpZgabuMiI_TSyIOtPJEHx9hnAzKvliPXuuaUoMoP6uxd8Of8SSvZDJqH0e5HdWoNJKZiIlWn9bH9zzUfZzaq_woCFR33vKXEsFjGKw9JyxY47Vo6" \* MERGEFORMATINET </w:instrText>
      </w:r>
      <w:r w:rsidR="00D938DE">
        <w:rPr>
          <w:spacing w:val="-2"/>
        </w:rPr>
        <w:fldChar w:fldCharType="separate"/>
      </w:r>
      <w:r w:rsidR="00697128">
        <w:rPr>
          <w:spacing w:val="-2"/>
        </w:rPr>
        <w:fldChar w:fldCharType="begin"/>
      </w:r>
      <w:r w:rsidR="00697128">
        <w:rPr>
          <w:spacing w:val="-2"/>
        </w:rPr>
        <w:instrText xml:space="preserve"> INCLUDEPICTURE  "https://lh4.googleusercontent.com/ylekuaJASRhGZuqaSffF7rylpZgabuMiI_TSyIOtPJEHx9hnAzKvliPXuuaUoMoP6uxd8Of8SSvZDJqH0e5HdWoNJKZiIlWn9bH9zzUfZzaq_woCFR33vKXEsFjGKw9JyxY47Vo6" \* MERGEFORMATINET </w:instrText>
      </w:r>
      <w:r w:rsidR="00697128">
        <w:rPr>
          <w:spacing w:val="-2"/>
        </w:rPr>
        <w:fldChar w:fldCharType="separate"/>
      </w:r>
      <w:r w:rsidR="0021708F">
        <w:rPr>
          <w:spacing w:val="-2"/>
        </w:rPr>
        <w:fldChar w:fldCharType="begin"/>
      </w:r>
      <w:r w:rsidR="0021708F">
        <w:rPr>
          <w:spacing w:val="-2"/>
        </w:rPr>
        <w:instrText xml:space="preserve"> INCLUDEPICTURE  "https://lh4.googleusercontent.com/ylekuaJASRhGZuqaSffF7rylpZgabuMiI_TSyIOtPJEHx9hnAzKvliPXuuaUoMoP6uxd8Of8SSvZDJqH0e5HdWoNJKZiIlWn9bH9zzUfZzaq_woCFR33vKXEsFjGKw9JyxY47Vo6" \* MERGEFORMATINET </w:instrText>
      </w:r>
      <w:r w:rsidR="0021708F">
        <w:rPr>
          <w:spacing w:val="-2"/>
        </w:rPr>
        <w:fldChar w:fldCharType="separate"/>
      </w:r>
      <w:r w:rsidR="0021708F">
        <w:rPr>
          <w:spacing w:val="-2"/>
        </w:rPr>
        <w:pict w14:anchorId="1E7093EF">
          <v:shape id="_x0000_i1745" type="#_x0000_t75" alt="" style="width:418.8pt;height:85.2pt">
            <v:imagedata r:id="rId16" r:href="rId17"/>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06F352FB" w14:textId="77777777" w:rsidR="00F063DC" w:rsidRPr="00F063DC" w:rsidRDefault="00F063DC" w:rsidP="00A63E2B">
      <w:pPr>
        <w:pStyle w:val="MDPI31text"/>
        <w:ind w:left="360" w:firstLine="0"/>
        <w:jc w:val="center"/>
        <w:rPr>
          <w:spacing w:val="-2"/>
        </w:rPr>
      </w:pPr>
      <w:r w:rsidRPr="00F063DC">
        <w:rPr>
          <w:spacing w:val="-2"/>
        </w:rPr>
        <w:t>Fig.3</w:t>
      </w:r>
    </w:p>
    <w:p w14:paraId="3FC31FAE" w14:textId="73B9EC47" w:rsidR="00F063DC" w:rsidRPr="00F063DC" w:rsidRDefault="00F063DC" w:rsidP="00A63E2B">
      <w:pPr>
        <w:pStyle w:val="MDPI31text"/>
        <w:ind w:left="360" w:firstLine="0"/>
        <w:rPr>
          <w:spacing w:val="-2"/>
        </w:rPr>
      </w:pPr>
      <w:r w:rsidRPr="00F063DC">
        <w:rPr>
          <w:spacing w:val="-2"/>
        </w:rPr>
        <w:t>The training images of Normal Chest X-Ray were much smaller than its Pneumonia counterpart. Thus</w:t>
      </w:r>
      <w:r w:rsidR="00CE2055">
        <w:rPr>
          <w:spacing w:val="-2"/>
        </w:rPr>
        <w:t>,</w:t>
      </w:r>
      <w:r w:rsidRPr="00F063DC">
        <w:rPr>
          <w:spacing w:val="-2"/>
        </w:rPr>
        <w:t xml:space="preserve"> the model could overfit because it may not generalize the image of Normal X-ray of training directory. So we need to augment the size of the training directory artificially. Thus to Augment the number of training Normal X-ray images, some preprocessing was done on those images.  Fig.3  represents the original version of the image, as found in the dataset. Whenever we want to train our model using CNN to recognize images or objects, in general, we want it to detect that image regardless of its size or position in the image. </w:t>
      </w:r>
    </w:p>
    <w:p w14:paraId="3BA32E67" w14:textId="77777777" w:rsidR="00F063DC" w:rsidRPr="00F063DC" w:rsidRDefault="00F063DC" w:rsidP="00A63E2B">
      <w:pPr>
        <w:pStyle w:val="MDPI31text"/>
        <w:ind w:left="360" w:firstLine="0"/>
        <w:rPr>
          <w:spacing w:val="-2"/>
        </w:rPr>
      </w:pPr>
      <w:r w:rsidRPr="00F063DC">
        <w:rPr>
          <w:spacing w:val="-2"/>
        </w:rPr>
        <w:t>The value of each pixel in the image data is an integer in the range [0,255]. For the model to work correctly, these values need to be normalized to the range [0,1]</w:t>
      </w:r>
    </w:p>
    <w:p w14:paraId="7E37F73C" w14:textId="6F586870" w:rsidR="00F063DC" w:rsidRPr="00F063DC" w:rsidRDefault="00F063DC" w:rsidP="00A63E2B">
      <w:pPr>
        <w:pStyle w:val="MDPI31text"/>
        <w:ind w:left="360" w:firstLine="0"/>
        <w:jc w:val="center"/>
        <w:rPr>
          <w:spacing w:val="-2"/>
        </w:rPr>
      </w:pPr>
      <w:r w:rsidRPr="00F063DC">
        <w:rPr>
          <w:spacing w:val="-2"/>
        </w:rPr>
        <w:fldChar w:fldCharType="begin"/>
      </w:r>
      <w:r w:rsidRPr="00F063DC">
        <w:rPr>
          <w:spacing w:val="-2"/>
        </w:rPr>
        <w:instrText xml:space="preserve"> INCLUDEPICTURE "https://lh3.googleusercontent.com/eD47E18q5AiGdN5HuXahjlZudpwYxDDtNjO1VVfbrFR0JZdbpFeHNzaciM8cAEpysSpN2ZUGsNWdym6L7PFPG6WJE-IyCZUOt3d_thWejtxvY4joAkoPOEthi_1NtCJVAkYDdf-s" \* MERGEFORMATINET </w:instrText>
      </w:r>
      <w:r w:rsidRPr="00F063DC">
        <w:rPr>
          <w:spacing w:val="-2"/>
        </w:rPr>
        <w:fldChar w:fldCharType="separate"/>
      </w:r>
      <w:r w:rsidR="00B36A62">
        <w:rPr>
          <w:spacing w:val="-2"/>
        </w:rPr>
        <w:fldChar w:fldCharType="begin"/>
      </w:r>
      <w:r w:rsidR="00B36A62">
        <w:rPr>
          <w:spacing w:val="-2"/>
        </w:rPr>
        <w:instrText xml:space="preserve"> INCLUDEPICTURE  "https://lh3.googleusercontent.com/eD47E18q5AiGdN5HuXahjlZudpwYxDDtNjO1VVfbrFR0JZdbpFeHNzaciM8cAEpysSpN2ZUGsNWdym6L7PFPG6WJE-IyCZUOt3d_thWejtxvY4joAkoPOEthi_1NtCJVAkYDdf-s" \* MERGEFORMATINET </w:instrText>
      </w:r>
      <w:r w:rsidR="00B36A62">
        <w:rPr>
          <w:spacing w:val="-2"/>
        </w:rPr>
        <w:fldChar w:fldCharType="separate"/>
      </w:r>
      <w:r w:rsidR="00335204">
        <w:rPr>
          <w:spacing w:val="-2"/>
        </w:rPr>
        <w:fldChar w:fldCharType="begin"/>
      </w:r>
      <w:r w:rsidR="00335204">
        <w:rPr>
          <w:spacing w:val="-2"/>
        </w:rPr>
        <w:instrText xml:space="preserve"> INCLUDEPICTURE  "https://lh3.googleusercontent.com/eD47E18q5AiGdN5HuXahjlZudpwYxDDtNjO1VVfbrFR0JZdbpFeHNzaciM8cAEpysSpN2ZUGsNWdym6L7PFPG6WJE-IyCZUOt3d_thWejtxvY4joAkoPOEthi_1NtCJVAkYDdf-s" \* MERGEFORMATINET </w:instrText>
      </w:r>
      <w:r w:rsidR="00335204">
        <w:rPr>
          <w:spacing w:val="-2"/>
        </w:rPr>
        <w:fldChar w:fldCharType="separate"/>
      </w:r>
      <w:r w:rsidR="00E63B8B">
        <w:rPr>
          <w:spacing w:val="-2"/>
        </w:rPr>
        <w:fldChar w:fldCharType="begin"/>
      </w:r>
      <w:r w:rsidR="00E63B8B">
        <w:rPr>
          <w:spacing w:val="-2"/>
        </w:rPr>
        <w:instrText xml:space="preserve"> INCLUDEPICTURE  "https://lh3.googleusercontent.com/eD47E18q5AiGdN5HuXahjlZudpwYxDDtNjO1VVfbrFR0JZdbpFeHNzaciM8cAEpysSpN2ZUGsNWdym6L7PFPG6WJE-IyCZUOt3d_thWejtxvY4joAkoPOEthi_1NtCJVAkYDdf-s" \* MERGEFORMATINET </w:instrText>
      </w:r>
      <w:r w:rsidR="00E63B8B">
        <w:rPr>
          <w:spacing w:val="-2"/>
        </w:rPr>
        <w:fldChar w:fldCharType="separate"/>
      </w:r>
      <w:r w:rsidR="00B43457">
        <w:rPr>
          <w:spacing w:val="-2"/>
        </w:rPr>
        <w:fldChar w:fldCharType="begin"/>
      </w:r>
      <w:r w:rsidR="00B43457">
        <w:rPr>
          <w:spacing w:val="-2"/>
        </w:rPr>
        <w:instrText xml:space="preserve"> INCLUDEPICTURE  "https://lh3.googleusercontent.com/eD47E18q5AiGdN5HuXahjlZudpwYxDDtNjO1VVfbrFR0JZdbpFeHNzaciM8cAEpysSpN2ZUGsNWdym6L7PFPG6WJE-IyCZUOt3d_thWejtxvY4joAkoPOEthi_1NtCJVAkYDdf-s" \* MERGEFORMATINET </w:instrText>
      </w:r>
      <w:r w:rsidR="00B43457">
        <w:rPr>
          <w:spacing w:val="-2"/>
        </w:rPr>
        <w:fldChar w:fldCharType="separate"/>
      </w:r>
      <w:r w:rsidR="00C215C3">
        <w:rPr>
          <w:spacing w:val="-2"/>
        </w:rPr>
        <w:fldChar w:fldCharType="begin"/>
      </w:r>
      <w:r w:rsidR="00C215C3">
        <w:rPr>
          <w:spacing w:val="-2"/>
        </w:rPr>
        <w:instrText xml:space="preserve"> INCLUDEPICTURE  "https://lh3.googleusercontent.com/eD47E18q5AiGdN5HuXahjlZudpwYxDDtNjO1VVfbrFR0JZdbpFeHNzaciM8cAEpysSpN2ZUGsNWdym6L7PFPG6WJE-IyCZUOt3d_thWejtxvY4joAkoPOEthi_1NtCJVAkYDdf-s" \* MERGEFORMATINET </w:instrText>
      </w:r>
      <w:r w:rsidR="00C215C3">
        <w:rPr>
          <w:spacing w:val="-2"/>
        </w:rPr>
        <w:fldChar w:fldCharType="separate"/>
      </w:r>
      <w:r w:rsidR="000F5707">
        <w:rPr>
          <w:spacing w:val="-2"/>
        </w:rPr>
        <w:fldChar w:fldCharType="begin"/>
      </w:r>
      <w:r w:rsidR="000F5707">
        <w:rPr>
          <w:spacing w:val="-2"/>
        </w:rPr>
        <w:instrText xml:space="preserve"> INCLUDEPICTURE  "https://lh3.googleusercontent.com/eD47E18q5AiGdN5HuXahjlZudpwYxDDtNjO1VVfbrFR0JZdbpFeHNzaciM8cAEpysSpN2ZUGsNWdym6L7PFPG6WJE-IyCZUOt3d_thWejtxvY4joAkoPOEthi_1NtCJVAkYDdf-s" \* MERGEFORMATINET </w:instrText>
      </w:r>
      <w:r w:rsidR="000F5707">
        <w:rPr>
          <w:spacing w:val="-2"/>
        </w:rPr>
        <w:fldChar w:fldCharType="separate"/>
      </w:r>
      <w:r w:rsidR="007506B8">
        <w:rPr>
          <w:spacing w:val="-2"/>
        </w:rPr>
        <w:fldChar w:fldCharType="begin"/>
      </w:r>
      <w:r w:rsidR="007506B8">
        <w:rPr>
          <w:spacing w:val="-2"/>
        </w:rPr>
        <w:instrText xml:space="preserve"> INCLUDEPICTURE  "https://lh3.googleusercontent.com/eD47E18q5AiGdN5HuXahjlZudpwYxDDtNjO1VVfbrFR0JZdbpFeHNzaciM8cAEpysSpN2ZUGsNWdym6L7PFPG6WJE-IyCZUOt3d_thWejtxvY4joAkoPOEthi_1NtCJVAkYDdf-s" \* MERGEFORMATINET </w:instrText>
      </w:r>
      <w:r w:rsidR="007506B8">
        <w:rPr>
          <w:spacing w:val="-2"/>
        </w:rPr>
        <w:fldChar w:fldCharType="separate"/>
      </w:r>
      <w:r w:rsidR="0005238A">
        <w:rPr>
          <w:spacing w:val="-2"/>
        </w:rPr>
        <w:fldChar w:fldCharType="begin"/>
      </w:r>
      <w:r w:rsidR="0005238A">
        <w:rPr>
          <w:spacing w:val="-2"/>
        </w:rPr>
        <w:instrText xml:space="preserve"> INCLUDEPICTURE  "https://lh3.googleusercontent.com/eD47E18q5AiGdN5HuXahjlZudpwYxDDtNjO1VVfbrFR0JZdbpFeHNzaciM8cAEpysSpN2ZUGsNWdym6L7PFPG6WJE-IyCZUOt3d_thWejtxvY4joAkoPOEthi_1NtCJVAkYDdf-s" \* MERGEFORMATINET </w:instrText>
      </w:r>
      <w:r w:rsidR="0005238A">
        <w:rPr>
          <w:spacing w:val="-2"/>
        </w:rPr>
        <w:fldChar w:fldCharType="separate"/>
      </w:r>
      <w:r w:rsidR="0051328D">
        <w:rPr>
          <w:spacing w:val="-2"/>
        </w:rPr>
        <w:fldChar w:fldCharType="begin"/>
      </w:r>
      <w:r w:rsidR="0051328D">
        <w:rPr>
          <w:spacing w:val="-2"/>
        </w:rPr>
        <w:instrText xml:space="preserve"> INCLUDEPICTURE  "https://lh3.googleusercontent.com/eD47E18q5AiGdN5HuXahjlZudpwYxDDtNjO1VVfbrFR0JZdbpFeHNzaciM8cAEpysSpN2ZUGsNWdym6L7PFPG6WJE-IyCZUOt3d_thWejtxvY4joAkoPOEthi_1NtCJVAkYDdf-s" \* MERGEFORMATINET </w:instrText>
      </w:r>
      <w:r w:rsidR="0051328D">
        <w:rPr>
          <w:spacing w:val="-2"/>
        </w:rPr>
        <w:fldChar w:fldCharType="separate"/>
      </w:r>
      <w:r w:rsidR="001B3AA9">
        <w:rPr>
          <w:spacing w:val="-2"/>
        </w:rPr>
        <w:fldChar w:fldCharType="begin"/>
      </w:r>
      <w:r w:rsidR="001B3AA9">
        <w:rPr>
          <w:spacing w:val="-2"/>
        </w:rPr>
        <w:instrText xml:space="preserve"> INCLUDEPICTURE  "https://lh3.googleusercontent.com/eD47E18q5AiGdN5HuXahjlZudpwYxDDtNjO1VVfbrFR0JZdbpFeHNzaciM8cAEpysSpN2ZUGsNWdym6L7PFPG6WJE-IyCZUOt3d_thWejtxvY4joAkoPOEthi_1NtCJVAkYDdf-s" \* MERGEFORMATINET </w:instrText>
      </w:r>
      <w:r w:rsidR="001B3AA9">
        <w:rPr>
          <w:spacing w:val="-2"/>
        </w:rPr>
        <w:fldChar w:fldCharType="separate"/>
      </w:r>
      <w:r w:rsidR="0017023A">
        <w:rPr>
          <w:spacing w:val="-2"/>
        </w:rPr>
        <w:fldChar w:fldCharType="begin"/>
      </w:r>
      <w:r w:rsidR="0017023A">
        <w:rPr>
          <w:spacing w:val="-2"/>
        </w:rPr>
        <w:instrText xml:space="preserve"> INCLUDEPICTURE  "https://lh3.googleusercontent.com/eD47E18q5AiGdN5HuXahjlZudpwYxDDtNjO1VVfbrFR0JZdbpFeHNzaciM8cAEpysSpN2ZUGsNWdym6L7PFPG6WJE-IyCZUOt3d_thWejtxvY4joAkoPOEthi_1NtCJVAkYDdf-s" \* MERGEFORMATINET </w:instrText>
      </w:r>
      <w:r w:rsidR="0017023A">
        <w:rPr>
          <w:spacing w:val="-2"/>
        </w:rPr>
        <w:fldChar w:fldCharType="separate"/>
      </w:r>
      <w:r w:rsidR="008A58FA">
        <w:rPr>
          <w:spacing w:val="-2"/>
        </w:rPr>
        <w:fldChar w:fldCharType="begin"/>
      </w:r>
      <w:r w:rsidR="008A58FA">
        <w:rPr>
          <w:spacing w:val="-2"/>
        </w:rPr>
        <w:instrText xml:space="preserve"> INCLUDEPICTURE  "https://lh3.googleusercontent.com/eD47E18q5AiGdN5HuXahjlZudpwYxDDtNjO1VVfbrFR0JZdbpFeHNzaciM8cAEpysSpN2ZUGsNWdym6L7PFPG6WJE-IyCZUOt3d_thWejtxvY4joAkoPOEthi_1NtCJVAkYDdf-s" \* MERGEFORMATINET </w:instrText>
      </w:r>
      <w:r w:rsidR="008A58FA">
        <w:rPr>
          <w:spacing w:val="-2"/>
        </w:rPr>
        <w:fldChar w:fldCharType="separate"/>
      </w:r>
      <w:r w:rsidR="008B5E40">
        <w:rPr>
          <w:spacing w:val="-2"/>
        </w:rPr>
        <w:fldChar w:fldCharType="begin"/>
      </w:r>
      <w:r w:rsidR="008B5E40">
        <w:rPr>
          <w:spacing w:val="-2"/>
        </w:rPr>
        <w:instrText xml:space="preserve"> INCLUDEPICTURE  "https://lh3.googleusercontent.com/eD47E18q5AiGdN5HuXahjlZudpwYxDDtNjO1VVfbrFR0JZdbpFeHNzaciM8cAEpysSpN2ZUGsNWdym6L7PFPG6WJE-IyCZUOt3d_thWejtxvY4joAkoPOEthi_1NtCJVAkYDdf-s" \* MERGEFORMATINET </w:instrText>
      </w:r>
      <w:r w:rsidR="008B5E40">
        <w:rPr>
          <w:spacing w:val="-2"/>
        </w:rPr>
        <w:fldChar w:fldCharType="separate"/>
      </w:r>
      <w:r w:rsidR="00D938DE">
        <w:rPr>
          <w:spacing w:val="-2"/>
        </w:rPr>
        <w:fldChar w:fldCharType="begin"/>
      </w:r>
      <w:r w:rsidR="00D938DE">
        <w:rPr>
          <w:spacing w:val="-2"/>
        </w:rPr>
        <w:instrText xml:space="preserve"> INCLUDEPICTURE  "https://lh3.googleusercontent.com/eD47E18q5AiGdN5HuXahjlZudpwYxDDtNjO1VVfbrFR0JZdbpFeHNzaciM8cAEpysSpN2ZUGsNWdym6L7PFPG6WJE-IyCZUOt3d_thWejtxvY4joAkoPOEthi_1NtCJVAkYDdf-s" \* MERGEFORMATINET </w:instrText>
      </w:r>
      <w:r w:rsidR="00D938DE">
        <w:rPr>
          <w:spacing w:val="-2"/>
        </w:rPr>
        <w:fldChar w:fldCharType="separate"/>
      </w:r>
      <w:r w:rsidR="00697128">
        <w:rPr>
          <w:spacing w:val="-2"/>
        </w:rPr>
        <w:fldChar w:fldCharType="begin"/>
      </w:r>
      <w:r w:rsidR="00697128">
        <w:rPr>
          <w:spacing w:val="-2"/>
        </w:rPr>
        <w:instrText xml:space="preserve"> INCLUDEPICTURE  "https://lh3.googleusercontent.com/eD47E18q5AiGdN5HuXahjlZudpwYxDDtNjO1VVfbrFR0JZdbpFeHNzaciM8cAEpysSpN2ZUGsNWdym6L7PFPG6WJE-IyCZUOt3d_thWejtxvY4joAkoPOEthi_1NtCJVAkYDdf-s" \* MERGEFORMATINET </w:instrText>
      </w:r>
      <w:r w:rsidR="00697128">
        <w:rPr>
          <w:spacing w:val="-2"/>
        </w:rPr>
        <w:fldChar w:fldCharType="separate"/>
      </w:r>
      <w:r w:rsidR="0021708F">
        <w:rPr>
          <w:spacing w:val="-2"/>
        </w:rPr>
        <w:fldChar w:fldCharType="begin"/>
      </w:r>
      <w:r w:rsidR="0021708F">
        <w:rPr>
          <w:spacing w:val="-2"/>
        </w:rPr>
        <w:instrText xml:space="preserve"> INCLUDEPICTURE  "https://lh3.googleusercontent.com/eD47E18q5AiGdN5HuXahjlZudpwYxDDtNjO1VVfbrFR0JZdbpFeHNzaciM8cAEpysSpN2ZUGsNWdym6L7PFPG6WJE-IyCZUOt3d_thWejtxvY4joAkoPOEthi_1NtCJVAkYDdf-s" \* MERGEFORMATINET </w:instrText>
      </w:r>
      <w:r w:rsidR="0021708F">
        <w:rPr>
          <w:spacing w:val="-2"/>
        </w:rPr>
        <w:fldChar w:fldCharType="separate"/>
      </w:r>
      <w:r w:rsidR="0021708F">
        <w:rPr>
          <w:spacing w:val="-2"/>
        </w:rPr>
        <w:pict w14:anchorId="5FE7F471">
          <v:shape id="_x0000_i1746" type="#_x0000_t75" alt="" style="width:425.4pt;height:85.2pt">
            <v:imagedata r:id="rId18" r:href="rId19"/>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4414C67D" w14:textId="77777777" w:rsidR="00F063DC" w:rsidRPr="00F063DC" w:rsidRDefault="00F063DC" w:rsidP="00A63E2B">
      <w:pPr>
        <w:pStyle w:val="MDPI31text"/>
        <w:ind w:left="360" w:firstLine="0"/>
        <w:jc w:val="center"/>
        <w:rPr>
          <w:spacing w:val="-2"/>
        </w:rPr>
      </w:pPr>
      <w:r w:rsidRPr="00F063DC">
        <w:rPr>
          <w:spacing w:val="-2"/>
        </w:rPr>
        <w:t>Fig.4</w:t>
      </w:r>
    </w:p>
    <w:p w14:paraId="6C0F6F77" w14:textId="77777777" w:rsidR="00F063DC" w:rsidRPr="00F063DC" w:rsidRDefault="00F063DC" w:rsidP="00A63E2B">
      <w:pPr>
        <w:pStyle w:val="MDPI31text"/>
        <w:ind w:left="425" w:firstLine="0"/>
        <w:rPr>
          <w:spacing w:val="-2"/>
        </w:rPr>
      </w:pPr>
    </w:p>
    <w:p w14:paraId="27342211" w14:textId="77777777" w:rsidR="00F063DC" w:rsidRPr="00F063DC" w:rsidRDefault="00F063DC" w:rsidP="00A63E2B">
      <w:pPr>
        <w:pStyle w:val="MDPI31text"/>
        <w:ind w:left="360" w:firstLine="0"/>
        <w:rPr>
          <w:spacing w:val="-2"/>
        </w:rPr>
      </w:pPr>
      <w:r w:rsidRPr="00F063DC">
        <w:rPr>
          <w:spacing w:val="-2"/>
        </w:rPr>
        <w:lastRenderedPageBreak/>
        <w:t>Thus we start with rescaling the input in the [0, 255] range to be in the [0, 1]range. Then we flip random train images horizontally. Then we rotate a few random images by specifying the angle of rotation and increase the zoom range of random images. Fig 4 represents the augmented image after rotation by 45 degrees. Fig 5 represents the augmented image after applying the zoom factor.</w:t>
      </w:r>
    </w:p>
    <w:p w14:paraId="160BA724" w14:textId="02DE0EAD" w:rsidR="00F063DC" w:rsidRPr="00F063DC" w:rsidRDefault="00F063DC" w:rsidP="00A63E2B">
      <w:pPr>
        <w:pStyle w:val="MDPI31text"/>
        <w:ind w:left="360" w:firstLine="0"/>
        <w:jc w:val="center"/>
        <w:rPr>
          <w:spacing w:val="-2"/>
        </w:rPr>
      </w:pPr>
      <w:r w:rsidRPr="00F063DC">
        <w:rPr>
          <w:spacing w:val="-2"/>
        </w:rPr>
        <w:fldChar w:fldCharType="begin"/>
      </w:r>
      <w:r w:rsidRPr="00F063DC">
        <w:rPr>
          <w:spacing w:val="-2"/>
        </w:rPr>
        <w:instrText xml:space="preserve"> INCLUDEPICTURE "https://lh3.googleusercontent.com/EXUyboY1IaWYZ2lmqwTAGRZncF6TkqqZ1MynT-iKoWPsJrkYKQ7A89TqsWSZ9g6MW3T2FkqdwAyFGyOZ-XB0NQQX1O1Ci45q7o_BJsMh8IyDYouEnMrDLStr5zAf9O1hDgSYTOkJ" \* MERGEFORMATINET </w:instrText>
      </w:r>
      <w:r w:rsidRPr="00F063DC">
        <w:rPr>
          <w:spacing w:val="-2"/>
        </w:rPr>
        <w:fldChar w:fldCharType="separate"/>
      </w:r>
      <w:r w:rsidR="00B36A62">
        <w:rPr>
          <w:spacing w:val="-2"/>
        </w:rPr>
        <w:fldChar w:fldCharType="begin"/>
      </w:r>
      <w:r w:rsidR="00B36A62">
        <w:rPr>
          <w:spacing w:val="-2"/>
        </w:rPr>
        <w:instrText xml:space="preserve"> INCLUDEPICTURE  "https://lh3.googleusercontent.com/EXUyboY1IaWYZ2lmqwTAGRZncF6TkqqZ1MynT-iKoWPsJrkYKQ7A89TqsWSZ9g6MW3T2FkqdwAyFGyOZ-XB0NQQX1O1Ci45q7o_BJsMh8IyDYouEnMrDLStr5zAf9O1hDgSYTOkJ" \* MERGEFORMATINET </w:instrText>
      </w:r>
      <w:r w:rsidR="00B36A62">
        <w:rPr>
          <w:spacing w:val="-2"/>
        </w:rPr>
        <w:fldChar w:fldCharType="separate"/>
      </w:r>
      <w:r w:rsidR="00335204">
        <w:rPr>
          <w:spacing w:val="-2"/>
        </w:rPr>
        <w:fldChar w:fldCharType="begin"/>
      </w:r>
      <w:r w:rsidR="00335204">
        <w:rPr>
          <w:spacing w:val="-2"/>
        </w:rPr>
        <w:instrText xml:space="preserve"> INCLUDEPICTURE  "https://lh3.googleusercontent.com/EXUyboY1IaWYZ2lmqwTAGRZncF6TkqqZ1MynT-iKoWPsJrkYKQ7A89TqsWSZ9g6MW3T2FkqdwAyFGyOZ-XB0NQQX1O1Ci45q7o_BJsMh8IyDYouEnMrDLStr5zAf9O1hDgSYTOkJ" \* MERGEFORMATINET </w:instrText>
      </w:r>
      <w:r w:rsidR="00335204">
        <w:rPr>
          <w:spacing w:val="-2"/>
        </w:rPr>
        <w:fldChar w:fldCharType="separate"/>
      </w:r>
      <w:r w:rsidR="00E63B8B">
        <w:rPr>
          <w:spacing w:val="-2"/>
        </w:rPr>
        <w:fldChar w:fldCharType="begin"/>
      </w:r>
      <w:r w:rsidR="00E63B8B">
        <w:rPr>
          <w:spacing w:val="-2"/>
        </w:rPr>
        <w:instrText xml:space="preserve"> INCLUDEPICTURE  "https://lh3.googleusercontent.com/EXUyboY1IaWYZ2lmqwTAGRZncF6TkqqZ1MynT-iKoWPsJrkYKQ7A89TqsWSZ9g6MW3T2FkqdwAyFGyOZ-XB0NQQX1O1Ci45q7o_BJsMh8IyDYouEnMrDLStr5zAf9O1hDgSYTOkJ" \* MERGEFORMATINET </w:instrText>
      </w:r>
      <w:r w:rsidR="00E63B8B">
        <w:rPr>
          <w:spacing w:val="-2"/>
        </w:rPr>
        <w:fldChar w:fldCharType="separate"/>
      </w:r>
      <w:r w:rsidR="00B43457">
        <w:rPr>
          <w:spacing w:val="-2"/>
        </w:rPr>
        <w:fldChar w:fldCharType="begin"/>
      </w:r>
      <w:r w:rsidR="00B43457">
        <w:rPr>
          <w:spacing w:val="-2"/>
        </w:rPr>
        <w:instrText xml:space="preserve"> INCLUDEPICTURE  "https://lh3.googleusercontent.com/EXUyboY1IaWYZ2lmqwTAGRZncF6TkqqZ1MynT-iKoWPsJrkYKQ7A89TqsWSZ9g6MW3T2FkqdwAyFGyOZ-XB0NQQX1O1Ci45q7o_BJsMh8IyDYouEnMrDLStr5zAf9O1hDgSYTOkJ" \* MERGEFORMATINET </w:instrText>
      </w:r>
      <w:r w:rsidR="00B43457">
        <w:rPr>
          <w:spacing w:val="-2"/>
        </w:rPr>
        <w:fldChar w:fldCharType="separate"/>
      </w:r>
      <w:r w:rsidR="00C215C3">
        <w:rPr>
          <w:spacing w:val="-2"/>
        </w:rPr>
        <w:fldChar w:fldCharType="begin"/>
      </w:r>
      <w:r w:rsidR="00C215C3">
        <w:rPr>
          <w:spacing w:val="-2"/>
        </w:rPr>
        <w:instrText xml:space="preserve"> INCLUDEPICTURE  "https://lh3.googleusercontent.com/EXUyboY1IaWYZ2lmqwTAGRZncF6TkqqZ1MynT-iKoWPsJrkYKQ7A89TqsWSZ9g6MW3T2FkqdwAyFGyOZ-XB0NQQX1O1Ci45q7o_BJsMh8IyDYouEnMrDLStr5zAf9O1hDgSYTOkJ" \* MERGEFORMATINET </w:instrText>
      </w:r>
      <w:r w:rsidR="00C215C3">
        <w:rPr>
          <w:spacing w:val="-2"/>
        </w:rPr>
        <w:fldChar w:fldCharType="separate"/>
      </w:r>
      <w:r w:rsidR="000F5707">
        <w:rPr>
          <w:spacing w:val="-2"/>
        </w:rPr>
        <w:fldChar w:fldCharType="begin"/>
      </w:r>
      <w:r w:rsidR="000F5707">
        <w:rPr>
          <w:spacing w:val="-2"/>
        </w:rPr>
        <w:instrText xml:space="preserve"> INCLUDEPICTURE  "https://lh3.googleusercontent.com/EXUyboY1IaWYZ2lmqwTAGRZncF6TkqqZ1MynT-iKoWPsJrkYKQ7A89TqsWSZ9g6MW3T2FkqdwAyFGyOZ-XB0NQQX1O1Ci45q7o_BJsMh8IyDYouEnMrDLStr5zAf9O1hDgSYTOkJ" \* MERGEFORMATINET </w:instrText>
      </w:r>
      <w:r w:rsidR="000F5707">
        <w:rPr>
          <w:spacing w:val="-2"/>
        </w:rPr>
        <w:fldChar w:fldCharType="separate"/>
      </w:r>
      <w:r w:rsidR="007506B8">
        <w:rPr>
          <w:spacing w:val="-2"/>
        </w:rPr>
        <w:fldChar w:fldCharType="begin"/>
      </w:r>
      <w:r w:rsidR="007506B8">
        <w:rPr>
          <w:spacing w:val="-2"/>
        </w:rPr>
        <w:instrText xml:space="preserve"> INCLUDEPICTURE  "https://lh3.googleusercontent.com/EXUyboY1IaWYZ2lmqwTAGRZncF6TkqqZ1MynT-iKoWPsJrkYKQ7A89TqsWSZ9g6MW3T2FkqdwAyFGyOZ-XB0NQQX1O1Ci45q7o_BJsMh8IyDYouEnMrDLStr5zAf9O1hDgSYTOkJ" \* MERGEFORMATINET </w:instrText>
      </w:r>
      <w:r w:rsidR="007506B8">
        <w:rPr>
          <w:spacing w:val="-2"/>
        </w:rPr>
        <w:fldChar w:fldCharType="separate"/>
      </w:r>
      <w:r w:rsidR="0005238A">
        <w:rPr>
          <w:spacing w:val="-2"/>
        </w:rPr>
        <w:fldChar w:fldCharType="begin"/>
      </w:r>
      <w:r w:rsidR="0005238A">
        <w:rPr>
          <w:spacing w:val="-2"/>
        </w:rPr>
        <w:instrText xml:space="preserve"> INCLUDEPICTURE  "https://lh3.googleusercontent.com/EXUyboY1IaWYZ2lmqwTAGRZncF6TkqqZ1MynT-iKoWPsJrkYKQ7A89TqsWSZ9g6MW3T2FkqdwAyFGyOZ-XB0NQQX1O1Ci45q7o_BJsMh8IyDYouEnMrDLStr5zAf9O1hDgSYTOkJ" \* MERGEFORMATINET </w:instrText>
      </w:r>
      <w:r w:rsidR="0005238A">
        <w:rPr>
          <w:spacing w:val="-2"/>
        </w:rPr>
        <w:fldChar w:fldCharType="separate"/>
      </w:r>
      <w:r w:rsidR="0051328D">
        <w:rPr>
          <w:spacing w:val="-2"/>
        </w:rPr>
        <w:fldChar w:fldCharType="begin"/>
      </w:r>
      <w:r w:rsidR="0051328D">
        <w:rPr>
          <w:spacing w:val="-2"/>
        </w:rPr>
        <w:instrText xml:space="preserve"> INCLUDEPICTURE  "https://lh3.googleusercontent.com/EXUyboY1IaWYZ2lmqwTAGRZncF6TkqqZ1MynT-iKoWPsJrkYKQ7A89TqsWSZ9g6MW3T2FkqdwAyFGyOZ-XB0NQQX1O1Ci45q7o_BJsMh8IyDYouEnMrDLStr5zAf9O1hDgSYTOkJ" \* MERGEFORMATINET </w:instrText>
      </w:r>
      <w:r w:rsidR="0051328D">
        <w:rPr>
          <w:spacing w:val="-2"/>
        </w:rPr>
        <w:fldChar w:fldCharType="separate"/>
      </w:r>
      <w:r w:rsidR="001B3AA9">
        <w:rPr>
          <w:spacing w:val="-2"/>
        </w:rPr>
        <w:fldChar w:fldCharType="begin"/>
      </w:r>
      <w:r w:rsidR="001B3AA9">
        <w:rPr>
          <w:spacing w:val="-2"/>
        </w:rPr>
        <w:instrText xml:space="preserve"> INCLUDEPICTURE  "https://lh3.googleusercontent.com/EXUyboY1IaWYZ2lmqwTAGRZncF6TkqqZ1MynT-iKoWPsJrkYKQ7A89TqsWSZ9g6MW3T2FkqdwAyFGyOZ-XB0NQQX1O1Ci45q7o_BJsMh8IyDYouEnMrDLStr5zAf9O1hDgSYTOkJ" \* MERGEFORMATINET </w:instrText>
      </w:r>
      <w:r w:rsidR="001B3AA9">
        <w:rPr>
          <w:spacing w:val="-2"/>
        </w:rPr>
        <w:fldChar w:fldCharType="separate"/>
      </w:r>
      <w:r w:rsidR="0017023A">
        <w:rPr>
          <w:spacing w:val="-2"/>
        </w:rPr>
        <w:fldChar w:fldCharType="begin"/>
      </w:r>
      <w:r w:rsidR="0017023A">
        <w:rPr>
          <w:spacing w:val="-2"/>
        </w:rPr>
        <w:instrText xml:space="preserve"> INCLUDEPICTURE  "https://lh3.googleusercontent.com/EXUyboY1IaWYZ2lmqwTAGRZncF6TkqqZ1MynT-iKoWPsJrkYKQ7A89TqsWSZ9g6MW3T2FkqdwAyFGyOZ-XB0NQQX1O1Ci45q7o_BJsMh8IyDYouEnMrDLStr5zAf9O1hDgSYTOkJ" \* MERGEFORMATINET </w:instrText>
      </w:r>
      <w:r w:rsidR="0017023A">
        <w:rPr>
          <w:spacing w:val="-2"/>
        </w:rPr>
        <w:fldChar w:fldCharType="separate"/>
      </w:r>
      <w:r w:rsidR="008A58FA">
        <w:rPr>
          <w:spacing w:val="-2"/>
        </w:rPr>
        <w:fldChar w:fldCharType="begin"/>
      </w:r>
      <w:r w:rsidR="008A58FA">
        <w:rPr>
          <w:spacing w:val="-2"/>
        </w:rPr>
        <w:instrText xml:space="preserve"> INCLUDEPICTURE  "https://lh3.googleusercontent.com/EXUyboY1IaWYZ2lmqwTAGRZncF6TkqqZ1MynT-iKoWPsJrkYKQ7A89TqsWSZ9g6MW3T2FkqdwAyFGyOZ-XB0NQQX1O1Ci45q7o_BJsMh8IyDYouEnMrDLStr5zAf9O1hDgSYTOkJ" \* MERGEFORMATINET </w:instrText>
      </w:r>
      <w:r w:rsidR="008A58FA">
        <w:rPr>
          <w:spacing w:val="-2"/>
        </w:rPr>
        <w:fldChar w:fldCharType="separate"/>
      </w:r>
      <w:r w:rsidR="008B5E40">
        <w:rPr>
          <w:spacing w:val="-2"/>
        </w:rPr>
        <w:fldChar w:fldCharType="begin"/>
      </w:r>
      <w:r w:rsidR="008B5E40">
        <w:rPr>
          <w:spacing w:val="-2"/>
        </w:rPr>
        <w:instrText xml:space="preserve"> INCLUDEPICTURE  "https://lh3.googleusercontent.com/EXUyboY1IaWYZ2lmqwTAGRZncF6TkqqZ1MynT-iKoWPsJrkYKQ7A89TqsWSZ9g6MW3T2FkqdwAyFGyOZ-XB0NQQX1O1Ci45q7o_BJsMh8IyDYouEnMrDLStr5zAf9O1hDgSYTOkJ" \* MERGEFORMATINET </w:instrText>
      </w:r>
      <w:r w:rsidR="008B5E40">
        <w:rPr>
          <w:spacing w:val="-2"/>
        </w:rPr>
        <w:fldChar w:fldCharType="separate"/>
      </w:r>
      <w:r w:rsidR="00D938DE">
        <w:rPr>
          <w:spacing w:val="-2"/>
        </w:rPr>
        <w:fldChar w:fldCharType="begin"/>
      </w:r>
      <w:r w:rsidR="00D938DE">
        <w:rPr>
          <w:spacing w:val="-2"/>
        </w:rPr>
        <w:instrText xml:space="preserve"> INCLUDEPICTURE  "https://lh3.googleusercontent.com/EXUyboY1IaWYZ2lmqwTAGRZncF6TkqqZ1MynT-iKoWPsJrkYKQ7A89TqsWSZ9g6MW3T2FkqdwAyFGyOZ-XB0NQQX1O1Ci45q7o_BJsMh8IyDYouEnMrDLStr5zAf9O1hDgSYTOkJ" \* MERGEFORMATINET </w:instrText>
      </w:r>
      <w:r w:rsidR="00D938DE">
        <w:rPr>
          <w:spacing w:val="-2"/>
        </w:rPr>
        <w:fldChar w:fldCharType="separate"/>
      </w:r>
      <w:r w:rsidR="00697128">
        <w:rPr>
          <w:spacing w:val="-2"/>
        </w:rPr>
        <w:fldChar w:fldCharType="begin"/>
      </w:r>
      <w:r w:rsidR="00697128">
        <w:rPr>
          <w:spacing w:val="-2"/>
        </w:rPr>
        <w:instrText xml:space="preserve"> INCLUDEPICTURE  "https://lh3.googleusercontent.com/EXUyboY1IaWYZ2lmqwTAGRZncF6TkqqZ1MynT-iKoWPsJrkYKQ7A89TqsWSZ9g6MW3T2FkqdwAyFGyOZ-XB0NQQX1O1Ci45q7o_BJsMh8IyDYouEnMrDLStr5zAf9O1hDgSYTOkJ" \* MERGEFORMATINET </w:instrText>
      </w:r>
      <w:r w:rsidR="00697128">
        <w:rPr>
          <w:spacing w:val="-2"/>
        </w:rPr>
        <w:fldChar w:fldCharType="separate"/>
      </w:r>
      <w:r w:rsidR="0021708F">
        <w:rPr>
          <w:spacing w:val="-2"/>
        </w:rPr>
        <w:fldChar w:fldCharType="begin"/>
      </w:r>
      <w:r w:rsidR="0021708F">
        <w:rPr>
          <w:spacing w:val="-2"/>
        </w:rPr>
        <w:instrText xml:space="preserve"> INCLUDEPICTURE  "https://lh3.googleusercontent.com/EXUyboY1IaWYZ2lmqwTAGRZncF6TkqqZ1MynT-iKoWPsJrkYKQ7A89TqsWSZ9g6MW3T2FkqdwAyFGyOZ-XB0NQQX1O1Ci45q7o_BJsMh8IyDYouEnMrDLStr5zAf9O1hDgSYTOkJ" \* MERGEFORMATINET </w:instrText>
      </w:r>
      <w:r w:rsidR="0021708F">
        <w:rPr>
          <w:spacing w:val="-2"/>
        </w:rPr>
        <w:fldChar w:fldCharType="separate"/>
      </w:r>
      <w:r w:rsidR="0021708F">
        <w:rPr>
          <w:spacing w:val="-2"/>
        </w:rPr>
        <w:pict w14:anchorId="60996ADD">
          <v:shape id="_x0000_i1747" type="#_x0000_t75" alt="" style="width:410.4pt;height:82.8pt">
            <v:imagedata r:id="rId20" r:href="rId21"/>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5817D60F" w14:textId="77777777" w:rsidR="00F063DC" w:rsidRPr="00F063DC" w:rsidRDefault="00F063DC" w:rsidP="00A63E2B">
      <w:pPr>
        <w:pStyle w:val="MDPI31text"/>
        <w:ind w:left="360" w:firstLine="0"/>
        <w:jc w:val="center"/>
        <w:rPr>
          <w:spacing w:val="-2"/>
        </w:rPr>
      </w:pPr>
      <w:r w:rsidRPr="00F063DC">
        <w:rPr>
          <w:spacing w:val="-2"/>
        </w:rPr>
        <w:t>Fig.5</w:t>
      </w:r>
    </w:p>
    <w:p w14:paraId="257BF051" w14:textId="77777777" w:rsidR="00F063DC" w:rsidRPr="00F063DC" w:rsidRDefault="00F063DC" w:rsidP="00A63E2B">
      <w:pPr>
        <w:pStyle w:val="MDPI31text"/>
        <w:ind w:left="425" w:firstLine="0"/>
        <w:rPr>
          <w:spacing w:val="-2"/>
        </w:rPr>
      </w:pPr>
    </w:p>
    <w:p w14:paraId="1EBF185D" w14:textId="6DB4055F" w:rsidR="00F063DC" w:rsidRPr="00F063DC" w:rsidRDefault="00F063DC" w:rsidP="00A63E2B">
      <w:pPr>
        <w:pStyle w:val="MDPI31text"/>
        <w:ind w:left="360" w:firstLine="0"/>
        <w:jc w:val="center"/>
        <w:rPr>
          <w:spacing w:val="-2"/>
        </w:rPr>
      </w:pPr>
      <w:r w:rsidRPr="00F063DC">
        <w:rPr>
          <w:spacing w:val="-2"/>
        </w:rPr>
        <w:fldChar w:fldCharType="begin"/>
      </w:r>
      <w:r w:rsidRPr="00F063DC">
        <w:rPr>
          <w:spacing w:val="-2"/>
        </w:rPr>
        <w:instrText xml:space="preserve"> INCLUDEPICTURE "https://lh5.googleusercontent.com/5pp8FaGAsFa5Q6TrkQBxgJpcT4N_DncP4Ht1ZtOrgSK_Lh5c7YzFDqFTcgZPdPy8t-JnFJNN8E0z9Zi_wgiVHfhM3MOP8dlmN2jSSshJ-rQMmMcB99qHmgsorQcefAL6wC2Sboub" \* MERGEFORMATINET </w:instrText>
      </w:r>
      <w:r w:rsidRPr="00F063DC">
        <w:rPr>
          <w:spacing w:val="-2"/>
        </w:rPr>
        <w:fldChar w:fldCharType="separate"/>
      </w:r>
      <w:r w:rsidR="00B36A62">
        <w:rPr>
          <w:spacing w:val="-2"/>
        </w:rPr>
        <w:fldChar w:fldCharType="begin"/>
      </w:r>
      <w:r w:rsidR="00B36A62">
        <w:rPr>
          <w:spacing w:val="-2"/>
        </w:rPr>
        <w:instrText xml:space="preserve"> INCLUDEPICTURE  "https://lh5.googleusercontent.com/5pp8FaGAsFa5Q6TrkQBxgJpcT4N_DncP4Ht1ZtOrgSK_Lh5c7YzFDqFTcgZPdPy8t-JnFJNN8E0z9Zi_wgiVHfhM3MOP8dlmN2jSSshJ-rQMmMcB99qHmgsorQcefAL6wC2Sboub" \* MERGEFORMATINET </w:instrText>
      </w:r>
      <w:r w:rsidR="00B36A62">
        <w:rPr>
          <w:spacing w:val="-2"/>
        </w:rPr>
        <w:fldChar w:fldCharType="separate"/>
      </w:r>
      <w:r w:rsidR="00335204">
        <w:rPr>
          <w:spacing w:val="-2"/>
        </w:rPr>
        <w:fldChar w:fldCharType="begin"/>
      </w:r>
      <w:r w:rsidR="00335204">
        <w:rPr>
          <w:spacing w:val="-2"/>
        </w:rPr>
        <w:instrText xml:space="preserve"> INCLUDEPICTURE  "https://lh5.googleusercontent.com/5pp8FaGAsFa5Q6TrkQBxgJpcT4N_DncP4Ht1ZtOrgSK_Lh5c7YzFDqFTcgZPdPy8t-JnFJNN8E0z9Zi_wgiVHfhM3MOP8dlmN2jSSshJ-rQMmMcB99qHmgsorQcefAL6wC2Sboub" \* MERGEFORMATINET </w:instrText>
      </w:r>
      <w:r w:rsidR="00335204">
        <w:rPr>
          <w:spacing w:val="-2"/>
        </w:rPr>
        <w:fldChar w:fldCharType="separate"/>
      </w:r>
      <w:r w:rsidR="00E63B8B">
        <w:rPr>
          <w:spacing w:val="-2"/>
        </w:rPr>
        <w:fldChar w:fldCharType="begin"/>
      </w:r>
      <w:r w:rsidR="00E63B8B">
        <w:rPr>
          <w:spacing w:val="-2"/>
        </w:rPr>
        <w:instrText xml:space="preserve"> INCLUDEPICTURE  "https://lh5.googleusercontent.com/5pp8FaGAsFa5Q6TrkQBxgJpcT4N_DncP4Ht1ZtOrgSK_Lh5c7YzFDqFTcgZPdPy8t-JnFJNN8E0z9Zi_wgiVHfhM3MOP8dlmN2jSSshJ-rQMmMcB99qHmgsorQcefAL6wC2Sboub" \* MERGEFORMATINET </w:instrText>
      </w:r>
      <w:r w:rsidR="00E63B8B">
        <w:rPr>
          <w:spacing w:val="-2"/>
        </w:rPr>
        <w:fldChar w:fldCharType="separate"/>
      </w:r>
      <w:r w:rsidR="00B43457">
        <w:rPr>
          <w:spacing w:val="-2"/>
        </w:rPr>
        <w:fldChar w:fldCharType="begin"/>
      </w:r>
      <w:r w:rsidR="00B43457">
        <w:rPr>
          <w:spacing w:val="-2"/>
        </w:rPr>
        <w:instrText xml:space="preserve"> INCLUDEPICTURE  "https://lh5.googleusercontent.com/5pp8FaGAsFa5Q6TrkQBxgJpcT4N_DncP4Ht1ZtOrgSK_Lh5c7YzFDqFTcgZPdPy8t-JnFJNN8E0z9Zi_wgiVHfhM3MOP8dlmN2jSSshJ-rQMmMcB99qHmgsorQcefAL6wC2Sboub" \* MERGEFORMATINET </w:instrText>
      </w:r>
      <w:r w:rsidR="00B43457">
        <w:rPr>
          <w:spacing w:val="-2"/>
        </w:rPr>
        <w:fldChar w:fldCharType="separate"/>
      </w:r>
      <w:r w:rsidR="00C215C3">
        <w:rPr>
          <w:spacing w:val="-2"/>
        </w:rPr>
        <w:fldChar w:fldCharType="begin"/>
      </w:r>
      <w:r w:rsidR="00C215C3">
        <w:rPr>
          <w:spacing w:val="-2"/>
        </w:rPr>
        <w:instrText xml:space="preserve"> INCLUDEPICTURE  "https://lh5.googleusercontent.com/5pp8FaGAsFa5Q6TrkQBxgJpcT4N_DncP4Ht1ZtOrgSK_Lh5c7YzFDqFTcgZPdPy8t-JnFJNN8E0z9Zi_wgiVHfhM3MOP8dlmN2jSSshJ-rQMmMcB99qHmgsorQcefAL6wC2Sboub" \* MERGEFORMATINET </w:instrText>
      </w:r>
      <w:r w:rsidR="00C215C3">
        <w:rPr>
          <w:spacing w:val="-2"/>
        </w:rPr>
        <w:fldChar w:fldCharType="separate"/>
      </w:r>
      <w:r w:rsidR="000F5707">
        <w:rPr>
          <w:spacing w:val="-2"/>
        </w:rPr>
        <w:fldChar w:fldCharType="begin"/>
      </w:r>
      <w:r w:rsidR="000F5707">
        <w:rPr>
          <w:spacing w:val="-2"/>
        </w:rPr>
        <w:instrText xml:space="preserve"> INCLUDEPICTURE  "https://lh5.googleusercontent.com/5pp8FaGAsFa5Q6TrkQBxgJpcT4N_DncP4Ht1ZtOrgSK_Lh5c7YzFDqFTcgZPdPy8t-JnFJNN8E0z9Zi_wgiVHfhM3MOP8dlmN2jSSshJ-rQMmMcB99qHmgsorQcefAL6wC2Sboub" \* MERGEFORMATINET </w:instrText>
      </w:r>
      <w:r w:rsidR="000F5707">
        <w:rPr>
          <w:spacing w:val="-2"/>
        </w:rPr>
        <w:fldChar w:fldCharType="separate"/>
      </w:r>
      <w:r w:rsidR="007506B8">
        <w:rPr>
          <w:spacing w:val="-2"/>
        </w:rPr>
        <w:fldChar w:fldCharType="begin"/>
      </w:r>
      <w:r w:rsidR="007506B8">
        <w:rPr>
          <w:spacing w:val="-2"/>
        </w:rPr>
        <w:instrText xml:space="preserve"> INCLUDEPICTURE  "https://lh5.googleusercontent.com/5pp8FaGAsFa5Q6TrkQBxgJpcT4N_DncP4Ht1ZtOrgSK_Lh5c7YzFDqFTcgZPdPy8t-JnFJNN8E0z9Zi_wgiVHfhM3MOP8dlmN2jSSshJ-rQMmMcB99qHmgsorQcefAL6wC2Sboub" \* MERGEFORMATINET </w:instrText>
      </w:r>
      <w:r w:rsidR="007506B8">
        <w:rPr>
          <w:spacing w:val="-2"/>
        </w:rPr>
        <w:fldChar w:fldCharType="separate"/>
      </w:r>
      <w:r w:rsidR="0005238A">
        <w:rPr>
          <w:spacing w:val="-2"/>
        </w:rPr>
        <w:fldChar w:fldCharType="begin"/>
      </w:r>
      <w:r w:rsidR="0005238A">
        <w:rPr>
          <w:spacing w:val="-2"/>
        </w:rPr>
        <w:instrText xml:space="preserve"> INCLUDEPICTURE  "https://lh5.googleusercontent.com/5pp8FaGAsFa5Q6TrkQBxgJpcT4N_DncP4Ht1ZtOrgSK_Lh5c7YzFDqFTcgZPdPy8t-JnFJNN8E0z9Zi_wgiVHfhM3MOP8dlmN2jSSshJ-rQMmMcB99qHmgsorQcefAL6wC2Sboub" \* MERGEFORMATINET </w:instrText>
      </w:r>
      <w:r w:rsidR="0005238A">
        <w:rPr>
          <w:spacing w:val="-2"/>
        </w:rPr>
        <w:fldChar w:fldCharType="separate"/>
      </w:r>
      <w:r w:rsidR="0051328D">
        <w:rPr>
          <w:spacing w:val="-2"/>
        </w:rPr>
        <w:fldChar w:fldCharType="begin"/>
      </w:r>
      <w:r w:rsidR="0051328D">
        <w:rPr>
          <w:spacing w:val="-2"/>
        </w:rPr>
        <w:instrText xml:space="preserve"> INCLUDEPICTURE  "https://lh5.googleusercontent.com/5pp8FaGAsFa5Q6TrkQBxgJpcT4N_DncP4Ht1ZtOrgSK_Lh5c7YzFDqFTcgZPdPy8t-JnFJNN8E0z9Zi_wgiVHfhM3MOP8dlmN2jSSshJ-rQMmMcB99qHmgsorQcefAL6wC2Sboub" \* MERGEFORMATINET </w:instrText>
      </w:r>
      <w:r w:rsidR="0051328D">
        <w:rPr>
          <w:spacing w:val="-2"/>
        </w:rPr>
        <w:fldChar w:fldCharType="separate"/>
      </w:r>
      <w:r w:rsidR="001B3AA9">
        <w:rPr>
          <w:spacing w:val="-2"/>
        </w:rPr>
        <w:fldChar w:fldCharType="begin"/>
      </w:r>
      <w:r w:rsidR="001B3AA9">
        <w:rPr>
          <w:spacing w:val="-2"/>
        </w:rPr>
        <w:instrText xml:space="preserve"> INCLUDEPICTURE  "https://lh5.googleusercontent.com/5pp8FaGAsFa5Q6TrkQBxgJpcT4N_DncP4Ht1ZtOrgSK_Lh5c7YzFDqFTcgZPdPy8t-JnFJNN8E0z9Zi_wgiVHfhM3MOP8dlmN2jSSshJ-rQMmMcB99qHmgsorQcefAL6wC2Sboub" \* MERGEFORMATINET </w:instrText>
      </w:r>
      <w:r w:rsidR="001B3AA9">
        <w:rPr>
          <w:spacing w:val="-2"/>
        </w:rPr>
        <w:fldChar w:fldCharType="separate"/>
      </w:r>
      <w:r w:rsidR="0017023A">
        <w:rPr>
          <w:spacing w:val="-2"/>
        </w:rPr>
        <w:fldChar w:fldCharType="begin"/>
      </w:r>
      <w:r w:rsidR="0017023A">
        <w:rPr>
          <w:spacing w:val="-2"/>
        </w:rPr>
        <w:instrText xml:space="preserve"> INCLUDEPICTURE  "https://lh5.googleusercontent.com/5pp8FaGAsFa5Q6TrkQBxgJpcT4N_DncP4Ht1ZtOrgSK_Lh5c7YzFDqFTcgZPdPy8t-JnFJNN8E0z9Zi_wgiVHfhM3MOP8dlmN2jSSshJ-rQMmMcB99qHmgsorQcefAL6wC2Sboub" \* MERGEFORMATINET </w:instrText>
      </w:r>
      <w:r w:rsidR="0017023A">
        <w:rPr>
          <w:spacing w:val="-2"/>
        </w:rPr>
        <w:fldChar w:fldCharType="separate"/>
      </w:r>
      <w:r w:rsidR="008A58FA">
        <w:rPr>
          <w:spacing w:val="-2"/>
        </w:rPr>
        <w:fldChar w:fldCharType="begin"/>
      </w:r>
      <w:r w:rsidR="008A58FA">
        <w:rPr>
          <w:spacing w:val="-2"/>
        </w:rPr>
        <w:instrText xml:space="preserve"> INCLUDEPICTURE  "https://lh5.googleusercontent.com/5pp8FaGAsFa5Q6TrkQBxgJpcT4N_DncP4Ht1ZtOrgSK_Lh5c7YzFDqFTcgZPdPy8t-JnFJNN8E0z9Zi_wgiVHfhM3MOP8dlmN2jSSshJ-rQMmMcB99qHmgsorQcefAL6wC2Sboub" \* MERGEFORMATINET </w:instrText>
      </w:r>
      <w:r w:rsidR="008A58FA">
        <w:rPr>
          <w:spacing w:val="-2"/>
        </w:rPr>
        <w:fldChar w:fldCharType="separate"/>
      </w:r>
      <w:r w:rsidR="008B5E40">
        <w:rPr>
          <w:spacing w:val="-2"/>
        </w:rPr>
        <w:fldChar w:fldCharType="begin"/>
      </w:r>
      <w:r w:rsidR="008B5E40">
        <w:rPr>
          <w:spacing w:val="-2"/>
        </w:rPr>
        <w:instrText xml:space="preserve"> INCLUDEPICTURE  "https://lh5.googleusercontent.com/5pp8FaGAsFa5Q6TrkQBxgJpcT4N_DncP4Ht1ZtOrgSK_Lh5c7YzFDqFTcgZPdPy8t-JnFJNN8E0z9Zi_wgiVHfhM3MOP8dlmN2jSSshJ-rQMmMcB99qHmgsorQcefAL6wC2Sboub" \* MERGEFORMATINET </w:instrText>
      </w:r>
      <w:r w:rsidR="008B5E40">
        <w:rPr>
          <w:spacing w:val="-2"/>
        </w:rPr>
        <w:fldChar w:fldCharType="separate"/>
      </w:r>
      <w:r w:rsidR="00D938DE">
        <w:rPr>
          <w:spacing w:val="-2"/>
        </w:rPr>
        <w:fldChar w:fldCharType="begin"/>
      </w:r>
      <w:r w:rsidR="00D938DE">
        <w:rPr>
          <w:spacing w:val="-2"/>
        </w:rPr>
        <w:instrText xml:space="preserve"> INCLUDEPICTURE  "https://lh5.googleusercontent.com/5pp8FaGAsFa5Q6TrkQBxgJpcT4N_DncP4Ht1ZtOrgSK_Lh5c7YzFDqFTcgZPdPy8t-JnFJNN8E0z9Zi_wgiVHfhM3MOP8dlmN2jSSshJ-rQMmMcB99qHmgsorQcefAL6wC2Sboub" \* MERGEFORMATINET </w:instrText>
      </w:r>
      <w:r w:rsidR="00D938DE">
        <w:rPr>
          <w:spacing w:val="-2"/>
        </w:rPr>
        <w:fldChar w:fldCharType="separate"/>
      </w:r>
      <w:r w:rsidR="00697128">
        <w:rPr>
          <w:spacing w:val="-2"/>
        </w:rPr>
        <w:fldChar w:fldCharType="begin"/>
      </w:r>
      <w:r w:rsidR="00697128">
        <w:rPr>
          <w:spacing w:val="-2"/>
        </w:rPr>
        <w:instrText xml:space="preserve"> INCLUDEPICTURE  "https://lh5.googleusercontent.com/5pp8FaGAsFa5Q6TrkQBxgJpcT4N_DncP4Ht1ZtOrgSK_Lh5c7YzFDqFTcgZPdPy8t-JnFJNN8E0z9Zi_wgiVHfhM3MOP8dlmN2jSSshJ-rQMmMcB99qHmgsorQcefAL6wC2Sboub" \* MERGEFORMATINET </w:instrText>
      </w:r>
      <w:r w:rsidR="00697128">
        <w:rPr>
          <w:spacing w:val="-2"/>
        </w:rPr>
        <w:fldChar w:fldCharType="separate"/>
      </w:r>
      <w:r w:rsidR="0021708F">
        <w:rPr>
          <w:spacing w:val="-2"/>
        </w:rPr>
        <w:fldChar w:fldCharType="begin"/>
      </w:r>
      <w:r w:rsidR="0021708F">
        <w:rPr>
          <w:spacing w:val="-2"/>
        </w:rPr>
        <w:instrText xml:space="preserve"> INCLUDEPICTURE  "https://lh5.googleusercontent.com/5pp8FaGAsFa5Q6TrkQBxgJpcT4N_DncP4Ht1ZtOrgSK_Lh5c7YzFDqFTcgZPdPy8t-JnFJNN8E0z9Zi_wgiVHfhM3MOP8dlmN2jSSshJ-rQMmMcB99qHmgsorQcefAL6wC2Sboub" \* MERGEFORMATINET </w:instrText>
      </w:r>
      <w:r w:rsidR="0021708F">
        <w:rPr>
          <w:spacing w:val="-2"/>
        </w:rPr>
        <w:fldChar w:fldCharType="separate"/>
      </w:r>
      <w:r w:rsidR="0021708F">
        <w:rPr>
          <w:spacing w:val="-2"/>
        </w:rPr>
        <w:pict w14:anchorId="78A59BFD">
          <v:shape id="_x0000_i1748" type="#_x0000_t75" alt="" style="width:420pt;height:85.2pt">
            <v:imagedata r:id="rId22" r:href="rId23"/>
          </v:shape>
        </w:pict>
      </w:r>
      <w:r w:rsidR="0021708F">
        <w:rPr>
          <w:spacing w:val="-2"/>
        </w:rPr>
        <w:fldChar w:fldCharType="end"/>
      </w:r>
      <w:r w:rsidR="00697128">
        <w:rPr>
          <w:spacing w:val="-2"/>
        </w:rPr>
        <w:fldChar w:fldCharType="end"/>
      </w:r>
      <w:r w:rsidR="00D938DE">
        <w:rPr>
          <w:spacing w:val="-2"/>
        </w:rPr>
        <w:fldChar w:fldCharType="end"/>
      </w:r>
      <w:r w:rsidR="008B5E40">
        <w:rPr>
          <w:spacing w:val="-2"/>
        </w:rPr>
        <w:fldChar w:fldCharType="end"/>
      </w:r>
      <w:r w:rsidR="008A58FA">
        <w:rPr>
          <w:spacing w:val="-2"/>
        </w:rPr>
        <w:fldChar w:fldCharType="end"/>
      </w:r>
      <w:r w:rsidR="0017023A">
        <w:rPr>
          <w:spacing w:val="-2"/>
        </w:rPr>
        <w:fldChar w:fldCharType="end"/>
      </w:r>
      <w:r w:rsidR="001B3AA9">
        <w:rPr>
          <w:spacing w:val="-2"/>
        </w:rPr>
        <w:fldChar w:fldCharType="end"/>
      </w:r>
      <w:r w:rsidR="0051328D">
        <w:rPr>
          <w:spacing w:val="-2"/>
        </w:rPr>
        <w:fldChar w:fldCharType="end"/>
      </w:r>
      <w:r w:rsidR="0005238A">
        <w:rPr>
          <w:spacing w:val="-2"/>
        </w:rPr>
        <w:fldChar w:fldCharType="end"/>
      </w:r>
      <w:r w:rsidR="007506B8">
        <w:rPr>
          <w:spacing w:val="-2"/>
        </w:rPr>
        <w:fldChar w:fldCharType="end"/>
      </w:r>
      <w:r w:rsidR="000F5707">
        <w:rPr>
          <w:spacing w:val="-2"/>
        </w:rPr>
        <w:fldChar w:fldCharType="end"/>
      </w:r>
      <w:r w:rsidR="00C215C3">
        <w:rPr>
          <w:spacing w:val="-2"/>
        </w:rPr>
        <w:fldChar w:fldCharType="end"/>
      </w:r>
      <w:r w:rsidR="00B43457">
        <w:rPr>
          <w:spacing w:val="-2"/>
        </w:rPr>
        <w:fldChar w:fldCharType="end"/>
      </w:r>
      <w:r w:rsidR="00E63B8B">
        <w:rPr>
          <w:spacing w:val="-2"/>
        </w:rPr>
        <w:fldChar w:fldCharType="end"/>
      </w:r>
      <w:r w:rsidR="00335204">
        <w:rPr>
          <w:spacing w:val="-2"/>
        </w:rPr>
        <w:fldChar w:fldCharType="end"/>
      </w:r>
      <w:r w:rsidR="00B36A62">
        <w:rPr>
          <w:spacing w:val="-2"/>
        </w:rPr>
        <w:fldChar w:fldCharType="end"/>
      </w:r>
      <w:r w:rsidRPr="00F063DC">
        <w:rPr>
          <w:spacing w:val="-2"/>
        </w:rPr>
        <w:fldChar w:fldCharType="end"/>
      </w:r>
    </w:p>
    <w:p w14:paraId="24165F75" w14:textId="77777777" w:rsidR="00F063DC" w:rsidRPr="00F063DC" w:rsidRDefault="00F063DC" w:rsidP="00A63E2B">
      <w:pPr>
        <w:pStyle w:val="MDPI31text"/>
        <w:ind w:left="360" w:firstLine="0"/>
        <w:jc w:val="center"/>
        <w:rPr>
          <w:spacing w:val="-2"/>
        </w:rPr>
      </w:pPr>
      <w:r w:rsidRPr="00F063DC">
        <w:rPr>
          <w:spacing w:val="-2"/>
        </w:rPr>
        <w:t>Fig.6</w:t>
      </w:r>
    </w:p>
    <w:p w14:paraId="0958E3C6" w14:textId="77777777" w:rsidR="00F063DC" w:rsidRPr="00F063DC" w:rsidRDefault="00F063DC" w:rsidP="00A63E2B">
      <w:pPr>
        <w:pStyle w:val="MDPI31text"/>
        <w:ind w:left="425" w:firstLine="0"/>
        <w:rPr>
          <w:spacing w:val="-2"/>
        </w:rPr>
      </w:pPr>
    </w:p>
    <w:p w14:paraId="3226D55C" w14:textId="03D16803" w:rsidR="00F063DC" w:rsidRDefault="00F063DC" w:rsidP="00A63E2B">
      <w:pPr>
        <w:pStyle w:val="MDPI31text"/>
        <w:ind w:left="360" w:firstLine="0"/>
        <w:rPr>
          <w:spacing w:val="-2"/>
        </w:rPr>
      </w:pPr>
      <w:r w:rsidRPr="00F063DC">
        <w:rPr>
          <w:spacing w:val="-2"/>
        </w:rPr>
        <w:t>After applying these transformations our image can look something like in the above figure. By applying just a couple of these transformations to our training data, we can easily augment the number of training examples and create a very robust model as shown in Fig.6. Some popular augmentations people use are grayscales, horizontal flips, vertical flips, random crops, color jitters, translations, rotations, and much more.</w:t>
      </w:r>
      <w:r w:rsidR="00205159">
        <w:rPr>
          <w:spacing w:val="-2"/>
        </w:rPr>
        <w:t xml:space="preserve"> </w:t>
      </w:r>
      <w:r w:rsidRPr="00F063DC">
        <w:rPr>
          <w:spacing w:val="-2"/>
        </w:rPr>
        <w:t>We kept the test and validation images as it is because we want it after our model has done its training.</w:t>
      </w:r>
    </w:p>
    <w:p w14:paraId="78F57389" w14:textId="77777777" w:rsidR="00F063DC" w:rsidRPr="00F063DC" w:rsidRDefault="00F063DC" w:rsidP="00A63E2B">
      <w:pPr>
        <w:pStyle w:val="MDPI31text"/>
        <w:ind w:left="425" w:firstLine="0"/>
        <w:rPr>
          <w:spacing w:val="-2"/>
        </w:rPr>
      </w:pPr>
    </w:p>
    <w:p w14:paraId="46DC6F67" w14:textId="606528CF" w:rsidR="00CE2055" w:rsidRPr="00CE2055" w:rsidRDefault="00CE2055" w:rsidP="00A63E2B">
      <w:pPr>
        <w:pStyle w:val="MDPI31text"/>
        <w:ind w:left="360" w:firstLine="0"/>
        <w:rPr>
          <w:b/>
          <w:bCs/>
          <w:spacing w:val="-2"/>
        </w:rPr>
      </w:pPr>
      <w:r w:rsidRPr="00CE2055">
        <w:rPr>
          <w:b/>
          <w:bCs/>
          <w:spacing w:val="-2"/>
        </w:rPr>
        <w:t>2.</w:t>
      </w:r>
      <w:r>
        <w:rPr>
          <w:b/>
          <w:bCs/>
          <w:spacing w:val="-2"/>
        </w:rPr>
        <w:t>3</w:t>
      </w:r>
      <w:r w:rsidRPr="00CE2055">
        <w:rPr>
          <w:b/>
          <w:bCs/>
          <w:spacing w:val="-2"/>
        </w:rPr>
        <w:t xml:space="preserve">.  </w:t>
      </w:r>
      <w:r>
        <w:rPr>
          <w:b/>
          <w:bCs/>
          <w:i/>
          <w:spacing w:val="-2"/>
        </w:rPr>
        <w:t>Architecture</w:t>
      </w:r>
    </w:p>
    <w:p w14:paraId="5445AC3F" w14:textId="5627906C" w:rsidR="00F063DC" w:rsidRPr="00F063DC" w:rsidRDefault="00F063DC" w:rsidP="00A63E2B">
      <w:pPr>
        <w:pStyle w:val="MDPI31text"/>
        <w:ind w:firstLine="0"/>
        <w:rPr>
          <w:spacing w:val="-2"/>
        </w:rPr>
      </w:pPr>
    </w:p>
    <w:p w14:paraId="0FEDD411" w14:textId="77777777" w:rsidR="00F063DC" w:rsidRPr="00F063DC" w:rsidRDefault="00F063DC" w:rsidP="00A63E2B">
      <w:pPr>
        <w:pStyle w:val="MDPI31text"/>
        <w:ind w:left="425" w:firstLine="0"/>
        <w:rPr>
          <w:spacing w:val="-2"/>
        </w:rPr>
      </w:pPr>
    </w:p>
    <w:p w14:paraId="31ED4839" w14:textId="41F373C5" w:rsidR="00F063DC" w:rsidRDefault="00F063DC" w:rsidP="00A63E2B">
      <w:pPr>
        <w:pStyle w:val="MDPI31text"/>
        <w:ind w:left="360" w:firstLine="0"/>
        <w:rPr>
          <w:spacing w:val="-2"/>
        </w:rPr>
      </w:pPr>
      <w:r w:rsidRPr="00F063DC">
        <w:rPr>
          <w:spacing w:val="-2"/>
        </w:rPr>
        <w:t xml:space="preserve">The model is built from scratch by specifying the model as a Sequential model which sequences each layer of the model. </w:t>
      </w:r>
      <w:r w:rsidRPr="00F063DC">
        <w:rPr>
          <w:b/>
          <w:bCs/>
          <w:spacing w:val="-2"/>
        </w:rPr>
        <w:t>Sequential</w:t>
      </w:r>
      <w:r w:rsidRPr="00F063DC">
        <w:rPr>
          <w:spacing w:val="-2"/>
        </w:rPr>
        <w:t xml:space="preserve"> is the easiest way to build a </w:t>
      </w:r>
      <w:r w:rsidRPr="00F063DC">
        <w:rPr>
          <w:b/>
          <w:bCs/>
          <w:spacing w:val="-2"/>
        </w:rPr>
        <w:t>model</w:t>
      </w:r>
      <w:r w:rsidRPr="00F063DC">
        <w:rPr>
          <w:spacing w:val="-2"/>
        </w:rPr>
        <w:t xml:space="preserve"> in Keras. Each layer has weights that correspond to the layer that follows it. We use the combinations of Convolutional Neural networks</w:t>
      </w:r>
      <w:r w:rsidR="00205159">
        <w:rPr>
          <w:spacing w:val="-2"/>
        </w:rPr>
        <w:t xml:space="preserve"> </w:t>
      </w:r>
      <w:r w:rsidRPr="00F063DC">
        <w:rPr>
          <w:spacing w:val="-2"/>
        </w:rPr>
        <w:t>(ConvNets) and Max-Pooling layers to build our model. [</w:t>
      </w:r>
      <w:r w:rsidR="00205159">
        <w:rPr>
          <w:spacing w:val="-2"/>
        </w:rPr>
        <w:fldChar w:fldCharType="begin"/>
      </w:r>
      <w:r w:rsidR="00205159">
        <w:rPr>
          <w:spacing w:val="-2"/>
        </w:rPr>
        <w:instrText xml:space="preserve"> REF _Ref69323320 \r \h </w:instrText>
      </w:r>
      <w:r w:rsidR="00205159">
        <w:rPr>
          <w:spacing w:val="-2"/>
        </w:rPr>
      </w:r>
      <w:r w:rsidR="00205159">
        <w:rPr>
          <w:spacing w:val="-2"/>
        </w:rPr>
        <w:fldChar w:fldCharType="separate"/>
      </w:r>
      <w:r w:rsidR="00205159">
        <w:rPr>
          <w:spacing w:val="-2"/>
        </w:rPr>
        <w:t>5</w:t>
      </w:r>
      <w:r w:rsidR="00205159">
        <w:rPr>
          <w:spacing w:val="-2"/>
        </w:rPr>
        <w:fldChar w:fldCharType="end"/>
      </w:r>
      <w:r w:rsidRPr="00F063DC">
        <w:rPr>
          <w:spacing w:val="-2"/>
        </w:rPr>
        <w:t>]ConvNets are considered as an important tool by most machine learning practitioners and are proven very effective in areas such as image recognition and classification. [</w:t>
      </w:r>
      <w:r w:rsidR="00205159">
        <w:rPr>
          <w:spacing w:val="-2"/>
        </w:rPr>
        <w:fldChar w:fldCharType="begin"/>
      </w:r>
      <w:r w:rsidR="00205159">
        <w:rPr>
          <w:spacing w:val="-2"/>
        </w:rPr>
        <w:instrText xml:space="preserve"> REF _Ref69323332 \r \h </w:instrText>
      </w:r>
      <w:r w:rsidR="00205159">
        <w:rPr>
          <w:spacing w:val="-2"/>
        </w:rPr>
      </w:r>
      <w:r w:rsidR="00205159">
        <w:rPr>
          <w:spacing w:val="-2"/>
        </w:rPr>
        <w:fldChar w:fldCharType="separate"/>
      </w:r>
      <w:r w:rsidR="00205159">
        <w:rPr>
          <w:spacing w:val="-2"/>
        </w:rPr>
        <w:t>6</w:t>
      </w:r>
      <w:r w:rsidR="00205159">
        <w:rPr>
          <w:spacing w:val="-2"/>
        </w:rPr>
        <w:fldChar w:fldCharType="end"/>
      </w:r>
      <w:r w:rsidRPr="00F063DC">
        <w:rPr>
          <w:spacing w:val="-2"/>
        </w:rPr>
        <w:t>]</w:t>
      </w:r>
      <w:r w:rsidR="00205159">
        <w:rPr>
          <w:spacing w:val="-2"/>
        </w:rPr>
        <w:t xml:space="preserve"> </w:t>
      </w:r>
      <w:r w:rsidRPr="00F063DC">
        <w:rPr>
          <w:spacing w:val="-2"/>
        </w:rPr>
        <w:t>Most models in Deep Learning are re-built using pre-trained models by experts and reloaded for classification, using a technique called Transfer Learning. In transfer learning, developers cannot remove the network layers to find optimal AI models with confidence. If the developer removes the first layers, then it will affect the dense layers as the number of trainable parameters will change. The parameters and the hyper-parameters can be tuned according to the performance of the model.</w:t>
      </w:r>
    </w:p>
    <w:p w14:paraId="33AD35B1" w14:textId="40D723AA" w:rsidR="00E151AA" w:rsidRPr="00F063DC" w:rsidRDefault="00E151AA" w:rsidP="00A63E2B">
      <w:pPr>
        <w:pStyle w:val="MDPI31text"/>
        <w:ind w:left="360" w:firstLine="0"/>
        <w:rPr>
          <w:spacing w:val="-2"/>
        </w:rPr>
      </w:pPr>
      <w:r>
        <w:rPr>
          <w:spacing w:val="-2"/>
        </w:rPr>
        <w:t xml:space="preserve">The optimizer used is Adam. Adam optimizer is considered among the best optimizers where the dataset is large with </w:t>
      </w:r>
      <w:r w:rsidRPr="00E151AA">
        <w:rPr>
          <w:spacing w:val="-2"/>
        </w:rPr>
        <w:t>noisy/or sparse gradients</w:t>
      </w:r>
      <w:r>
        <w:rPr>
          <w:spacing w:val="-2"/>
        </w:rPr>
        <w:t xml:space="preserve">. Adam optimizer involves to gradually improvise the Learning rate unlike the </w:t>
      </w:r>
      <w:r w:rsidRPr="00E151AA">
        <w:rPr>
          <w:spacing w:val="-2"/>
        </w:rPr>
        <w:t>Stochastic Gradient Descent</w:t>
      </w:r>
      <w:r>
        <w:rPr>
          <w:spacing w:val="-2"/>
        </w:rPr>
        <w:t xml:space="preserve"> which has a constant Learning rate throughout the process.</w:t>
      </w:r>
    </w:p>
    <w:p w14:paraId="76F88773" w14:textId="77777777" w:rsidR="00F063DC" w:rsidRPr="00F063DC" w:rsidRDefault="00F063DC" w:rsidP="00A63E2B">
      <w:pPr>
        <w:pStyle w:val="MDPI31text"/>
        <w:ind w:left="425" w:firstLine="0"/>
        <w:rPr>
          <w:spacing w:val="-2"/>
        </w:rPr>
      </w:pPr>
    </w:p>
    <w:p w14:paraId="3AA7C3C9" w14:textId="2444C8A7" w:rsidR="00CE2055" w:rsidRPr="00CE2055" w:rsidRDefault="00CE2055" w:rsidP="00A63E2B">
      <w:pPr>
        <w:pStyle w:val="MDPI31text"/>
        <w:ind w:left="360" w:firstLine="0"/>
        <w:rPr>
          <w:b/>
          <w:bCs/>
          <w:spacing w:val="-2"/>
        </w:rPr>
      </w:pPr>
      <w:r w:rsidRPr="00CE2055">
        <w:rPr>
          <w:b/>
          <w:bCs/>
          <w:spacing w:val="-2"/>
        </w:rPr>
        <w:t>2.</w:t>
      </w:r>
      <w:r>
        <w:rPr>
          <w:b/>
          <w:bCs/>
          <w:spacing w:val="-2"/>
        </w:rPr>
        <w:t>4</w:t>
      </w:r>
      <w:r w:rsidRPr="00CE2055">
        <w:rPr>
          <w:b/>
          <w:bCs/>
          <w:spacing w:val="-2"/>
        </w:rPr>
        <w:t xml:space="preserve">.  </w:t>
      </w:r>
      <w:r w:rsidR="00C856B2">
        <w:rPr>
          <w:b/>
          <w:bCs/>
          <w:i/>
          <w:spacing w:val="-2"/>
        </w:rPr>
        <w:t>Model</w:t>
      </w:r>
    </w:p>
    <w:p w14:paraId="5DF9CC49" w14:textId="42B13805" w:rsidR="00F063DC" w:rsidRDefault="00F063DC" w:rsidP="00A63E2B">
      <w:pPr>
        <w:pStyle w:val="MDPI31text"/>
        <w:ind w:firstLine="0"/>
        <w:jc w:val="left"/>
        <w:rPr>
          <w:spacing w:val="-2"/>
        </w:rPr>
      </w:pPr>
    </w:p>
    <w:p w14:paraId="4A378B78" w14:textId="0A55AF0E" w:rsidR="00B3093B" w:rsidRDefault="00B3093B" w:rsidP="00A63E2B">
      <w:pPr>
        <w:pStyle w:val="MDPI31text"/>
        <w:ind w:left="425" w:firstLine="0"/>
        <w:jc w:val="left"/>
        <w:rPr>
          <w:spacing w:val="-2"/>
        </w:rPr>
      </w:pPr>
    </w:p>
    <w:p w14:paraId="1429754B" w14:textId="31D866EF" w:rsidR="00B3093B" w:rsidRPr="00F063DC" w:rsidRDefault="0021708F" w:rsidP="00A63E2B">
      <w:pPr>
        <w:pStyle w:val="MDPI31text"/>
        <w:ind w:left="360" w:firstLine="0"/>
        <w:jc w:val="left"/>
        <w:rPr>
          <w:spacing w:val="-2"/>
        </w:rPr>
      </w:pPr>
      <w:r>
        <w:rPr>
          <w:spacing w:val="-2"/>
        </w:rPr>
        <w:pict w14:anchorId="5C04202A">
          <v:shape id="_x0000_i1749" type="#_x0000_t75" style="width:426pt;height:131.4pt">
            <v:imagedata r:id="rId24" o:title="Final_diagram"/>
          </v:shape>
        </w:pict>
      </w:r>
    </w:p>
    <w:p w14:paraId="531EFFAF" w14:textId="77777777" w:rsidR="00F063DC" w:rsidRPr="00F063DC" w:rsidRDefault="00F063DC" w:rsidP="00A63E2B">
      <w:pPr>
        <w:pStyle w:val="MDPI31text"/>
        <w:ind w:left="360" w:firstLine="0"/>
        <w:jc w:val="center"/>
        <w:rPr>
          <w:spacing w:val="-2"/>
        </w:rPr>
      </w:pPr>
      <w:r w:rsidRPr="00F063DC">
        <w:rPr>
          <w:spacing w:val="-2"/>
        </w:rPr>
        <w:t>Fig 6.</w:t>
      </w:r>
    </w:p>
    <w:p w14:paraId="6743BD61" w14:textId="7900F717" w:rsidR="00F063DC" w:rsidRPr="00F063DC" w:rsidRDefault="00F063DC" w:rsidP="00A63E2B">
      <w:pPr>
        <w:pStyle w:val="MDPI31text"/>
        <w:ind w:left="360" w:firstLine="0"/>
        <w:rPr>
          <w:spacing w:val="-2"/>
        </w:rPr>
      </w:pPr>
      <w:r w:rsidRPr="00F063DC">
        <w:rPr>
          <w:spacing w:val="-2"/>
        </w:rPr>
        <w:t>In the creation of our model, we are using Convolutional Neural Networks.</w:t>
      </w:r>
      <w:r w:rsidR="00205159">
        <w:rPr>
          <w:spacing w:val="-2"/>
        </w:rPr>
        <w:t xml:space="preserve"> </w:t>
      </w:r>
      <w:r w:rsidRPr="00F063DC">
        <w:rPr>
          <w:spacing w:val="-2"/>
        </w:rPr>
        <w:t>[</w:t>
      </w:r>
      <w:r w:rsidR="00205159">
        <w:rPr>
          <w:spacing w:val="-2"/>
        </w:rPr>
        <w:fldChar w:fldCharType="begin"/>
      </w:r>
      <w:r w:rsidR="00205159">
        <w:rPr>
          <w:spacing w:val="-2"/>
        </w:rPr>
        <w:instrText xml:space="preserve"> REF _Ref69323368 \r \h </w:instrText>
      </w:r>
      <w:r w:rsidR="00205159">
        <w:rPr>
          <w:spacing w:val="-2"/>
        </w:rPr>
      </w:r>
      <w:r w:rsidR="00205159">
        <w:rPr>
          <w:spacing w:val="-2"/>
        </w:rPr>
        <w:fldChar w:fldCharType="separate"/>
      </w:r>
      <w:r w:rsidR="00205159">
        <w:rPr>
          <w:spacing w:val="-2"/>
        </w:rPr>
        <w:t>7</w:t>
      </w:r>
      <w:r w:rsidR="00205159">
        <w:rPr>
          <w:spacing w:val="-2"/>
        </w:rPr>
        <w:fldChar w:fldCharType="end"/>
      </w:r>
      <w:r w:rsidRPr="00F063DC">
        <w:rPr>
          <w:spacing w:val="-2"/>
        </w:rPr>
        <w:t>] The model can only process images with one input size. So the model is first converted to that specific height and width. The first layer is a Conv2D filter (3,3) being applied to the input image and creating 32 output (convoluted) images. So we are going from a single input image to 32 convoluted output images after applying this layer to our model. After that, the 32 outputs are reduced in size using a MaxPooling2D (2,2) with a stride of 2. Stride is the number of pixels shifts over the input matrix. When the stride value is 1 then we move the filters to 1 pixel at a time. When the stride is 2 then we move the filters to 2 pixels at a time and so on.</w:t>
      </w:r>
    </w:p>
    <w:p w14:paraId="2CC52627" w14:textId="77777777" w:rsidR="00F063DC" w:rsidRPr="00F063DC" w:rsidRDefault="00F063DC" w:rsidP="00A63E2B">
      <w:pPr>
        <w:pStyle w:val="MDPI31text"/>
        <w:ind w:left="360" w:firstLine="0"/>
        <w:rPr>
          <w:spacing w:val="-2"/>
        </w:rPr>
      </w:pPr>
      <w:r w:rsidRPr="00F063DC">
        <w:rPr>
          <w:spacing w:val="-2"/>
        </w:rPr>
        <w:t>The next three combinations of Conv2D and max-pooling layers have units 64 and two 128’s, respectively. So we create 64 convoluted outputs in the second round of the Conv and max-pooling layer and 128 convoluted output images in the remaining two rounds. </w:t>
      </w:r>
    </w:p>
    <w:p w14:paraId="22557FEF" w14:textId="6CB3F5E6" w:rsidR="00F063DC" w:rsidRDefault="00F063DC" w:rsidP="00A63E2B">
      <w:pPr>
        <w:pStyle w:val="MDPI31text"/>
        <w:ind w:left="360" w:firstLine="0"/>
        <w:rPr>
          <w:spacing w:val="-2"/>
        </w:rPr>
      </w:pPr>
      <w:r w:rsidRPr="00F063DC">
        <w:rPr>
          <w:spacing w:val="-2"/>
        </w:rPr>
        <w:t>Sometimes, one part of the layer ends up with larger weights, and the other with very small weights. This situation results in parts having larger weights playing a major role in the training process and ignoring the parts with smaller weights and they don’t get trained very much. Thus, after the model is trained for a few epochs it slowly starts to memorize the trained data which in turn causes overfitting.[</w:t>
      </w:r>
      <w:r w:rsidR="00205159">
        <w:rPr>
          <w:spacing w:val="-2"/>
        </w:rPr>
        <w:fldChar w:fldCharType="begin"/>
      </w:r>
      <w:r w:rsidR="00205159">
        <w:rPr>
          <w:spacing w:val="-2"/>
        </w:rPr>
        <w:instrText xml:space="preserve"> REF _Ref69323403 \r \h </w:instrText>
      </w:r>
      <w:r w:rsidR="00205159">
        <w:rPr>
          <w:spacing w:val="-2"/>
        </w:rPr>
      </w:r>
      <w:r w:rsidR="00205159">
        <w:rPr>
          <w:spacing w:val="-2"/>
        </w:rPr>
        <w:fldChar w:fldCharType="separate"/>
      </w:r>
      <w:r w:rsidR="00205159">
        <w:rPr>
          <w:spacing w:val="-2"/>
        </w:rPr>
        <w:t>8</w:t>
      </w:r>
      <w:r w:rsidR="00205159">
        <w:rPr>
          <w:spacing w:val="-2"/>
        </w:rPr>
        <w:fldChar w:fldCharType="end"/>
      </w:r>
      <w:r w:rsidRPr="00F063DC">
        <w:rPr>
          <w:spacing w:val="-2"/>
        </w:rPr>
        <w:t>]  Overfitting results in the model, not being able to generalize to the data in the validation set.[</w:t>
      </w:r>
      <w:r w:rsidR="00205159">
        <w:rPr>
          <w:spacing w:val="-2"/>
        </w:rPr>
        <w:fldChar w:fldCharType="begin"/>
      </w:r>
      <w:r w:rsidR="00205159">
        <w:rPr>
          <w:spacing w:val="-2"/>
        </w:rPr>
        <w:instrText xml:space="preserve"> REF _Ref69323414 \r \h </w:instrText>
      </w:r>
      <w:r w:rsidR="00205159">
        <w:rPr>
          <w:spacing w:val="-2"/>
        </w:rPr>
      </w:r>
      <w:r w:rsidR="00205159">
        <w:rPr>
          <w:spacing w:val="-2"/>
        </w:rPr>
        <w:fldChar w:fldCharType="separate"/>
      </w:r>
      <w:r w:rsidR="00205159">
        <w:rPr>
          <w:spacing w:val="-2"/>
        </w:rPr>
        <w:t>9</w:t>
      </w:r>
      <w:r w:rsidR="00205159">
        <w:rPr>
          <w:spacing w:val="-2"/>
        </w:rPr>
        <w:fldChar w:fldCharType="end"/>
      </w:r>
      <w:r w:rsidRPr="00F063DC">
        <w:rPr>
          <w:spacing w:val="-2"/>
        </w:rPr>
        <w:t>] One way to prevent the model from Overfitting is by applying a Dropout Layer to the model. The dropout layer shuts off random neurons in the layers. Turning off random neurons in the layers forces the other neurons to pick up the slack and take a more active part in the training. Some neurons may get turned off many times, while some neurons won’t turn off. As this is done over and over it makes the neural network more resistant because it cannot rely on all the neurons being there to solve the problem.</w:t>
      </w:r>
    </w:p>
    <w:p w14:paraId="4A9631EC" w14:textId="021BF807" w:rsidR="00260F46" w:rsidRPr="00F063DC" w:rsidRDefault="0021708F" w:rsidP="00A63E2B">
      <w:pPr>
        <w:pStyle w:val="MDPI31text"/>
        <w:ind w:left="360" w:firstLine="0"/>
        <w:jc w:val="center"/>
        <w:rPr>
          <w:spacing w:val="-2"/>
        </w:rPr>
      </w:pPr>
      <w:r>
        <w:rPr>
          <w:noProof/>
          <w:snapToGrid/>
          <w:spacing w:val="-2"/>
        </w:rPr>
        <w:lastRenderedPageBreak/>
        <w:pict w14:anchorId="07C227E0">
          <v:shape id="Picture 1" o:spid="_x0000_i1750" type="#_x0000_t75" style="width:353.4pt;height:322.8pt;visibility:visible;mso-wrap-style:square">
            <v:imagedata r:id="rId25" o:title=""/>
          </v:shape>
        </w:pict>
      </w:r>
    </w:p>
    <w:p w14:paraId="4519BE87" w14:textId="77777777" w:rsidR="00F063DC" w:rsidRPr="00F063DC" w:rsidRDefault="00F063DC" w:rsidP="00A63E2B">
      <w:pPr>
        <w:pStyle w:val="MDPI31text"/>
        <w:ind w:left="360" w:firstLine="0"/>
        <w:rPr>
          <w:spacing w:val="-2"/>
        </w:rPr>
      </w:pPr>
      <w:r w:rsidRPr="00F063DC">
        <w:rPr>
          <w:spacing w:val="-2"/>
        </w:rPr>
        <w:t>The classifier also requires individual features (vectors) to perform computations. Therefore, the output of the feature extractor (CNN part) is converted into a 1D feature vector for the classifiers. This process is known as</w:t>
      </w:r>
      <w:r w:rsidRPr="00F063DC">
        <w:rPr>
          <w:b/>
          <w:bCs/>
          <w:spacing w:val="-2"/>
        </w:rPr>
        <w:t xml:space="preserve"> flattening </w:t>
      </w:r>
      <w:r w:rsidRPr="00F063DC">
        <w:rPr>
          <w:spacing w:val="-2"/>
        </w:rPr>
        <w:t>where the output of the convolution operation is flattened to generate one lengthy array(1-dimensional) for the dense layer to utilize in its final classification process.</w:t>
      </w:r>
    </w:p>
    <w:p w14:paraId="07AF1E8F" w14:textId="77777777" w:rsidR="00F063DC" w:rsidRPr="00F063DC" w:rsidRDefault="00F063DC" w:rsidP="00A63E2B">
      <w:pPr>
        <w:pStyle w:val="MDPI31text"/>
        <w:ind w:left="360" w:firstLine="0"/>
        <w:rPr>
          <w:spacing w:val="-2"/>
        </w:rPr>
      </w:pPr>
      <w:r w:rsidRPr="00F063DC">
        <w:rPr>
          <w:spacing w:val="-2"/>
        </w:rPr>
        <w:t>The final layers of the model are the Dense layer with 512 neurons with RELU as an activation function. The rectified linear activation function is a linear function that will output the input directly if it is positive, otherwise, it will output zero.</w:t>
      </w:r>
    </w:p>
    <w:p w14:paraId="6433FB6F" w14:textId="339516E3" w:rsidR="00F063DC" w:rsidRPr="00F063DC" w:rsidRDefault="00F063DC" w:rsidP="00A63E2B">
      <w:pPr>
        <w:pStyle w:val="MDPI31text"/>
        <w:ind w:left="360" w:firstLine="0"/>
        <w:rPr>
          <w:spacing w:val="-2"/>
        </w:rPr>
      </w:pPr>
      <w:r w:rsidRPr="00F063DC">
        <w:rPr>
          <w:spacing w:val="-2"/>
        </w:rPr>
        <w:t>[</w:t>
      </w:r>
      <w:r w:rsidR="00205159">
        <w:rPr>
          <w:spacing w:val="-2"/>
        </w:rPr>
        <w:fldChar w:fldCharType="begin"/>
      </w:r>
      <w:r w:rsidR="00205159">
        <w:rPr>
          <w:spacing w:val="-2"/>
        </w:rPr>
        <w:instrText xml:space="preserve"> REF _Ref69323468 \r \h </w:instrText>
      </w:r>
      <w:r w:rsidR="00205159">
        <w:rPr>
          <w:spacing w:val="-2"/>
        </w:rPr>
      </w:r>
      <w:r w:rsidR="00205159">
        <w:rPr>
          <w:spacing w:val="-2"/>
        </w:rPr>
        <w:fldChar w:fldCharType="separate"/>
      </w:r>
      <w:r w:rsidR="00205159">
        <w:rPr>
          <w:spacing w:val="-2"/>
        </w:rPr>
        <w:t>1</w:t>
      </w:r>
      <w:r w:rsidR="00205159">
        <w:rPr>
          <w:spacing w:val="-2"/>
        </w:rPr>
        <w:t>0</w:t>
      </w:r>
      <w:r w:rsidR="00205159">
        <w:rPr>
          <w:spacing w:val="-2"/>
        </w:rPr>
        <w:fldChar w:fldCharType="end"/>
      </w:r>
      <w:r w:rsidRPr="00F063DC">
        <w:rPr>
          <w:spacing w:val="-2"/>
        </w:rPr>
        <w:t>]</w:t>
      </w:r>
      <w:r w:rsidR="00205159">
        <w:rPr>
          <w:spacing w:val="-2"/>
        </w:rPr>
        <w:t xml:space="preserve"> </w:t>
      </w:r>
      <w:r w:rsidRPr="00F063DC">
        <w:rPr>
          <w:spacing w:val="-2"/>
        </w:rPr>
        <w:t xml:space="preserve">The trained model is ready for the inference process. The model can be saved in the path specified using the </w:t>
      </w:r>
      <w:r w:rsidRPr="00F063DC">
        <w:rPr>
          <w:b/>
          <w:bCs/>
          <w:spacing w:val="-2"/>
        </w:rPr>
        <w:t>model.save()</w:t>
      </w:r>
      <w:r w:rsidRPr="00F063DC">
        <w:rPr>
          <w:spacing w:val="-2"/>
        </w:rPr>
        <w:t xml:space="preserve"> method. The entire model can be saved in two different file formats (SavedModel and HDF5) and be used without access to the original Python code.</w:t>
      </w:r>
    </w:p>
    <w:p w14:paraId="205C005B" w14:textId="77777777" w:rsidR="00F063DC" w:rsidRPr="006436E8" w:rsidRDefault="00F063DC" w:rsidP="00A63E2B">
      <w:pPr>
        <w:pStyle w:val="MDPI31text"/>
        <w:ind w:firstLine="0"/>
        <w:rPr>
          <w:spacing w:val="-2"/>
        </w:rPr>
      </w:pPr>
    </w:p>
    <w:p w14:paraId="24C6B5B3" w14:textId="1EDE5095" w:rsidR="00374A4D" w:rsidRDefault="00374A4D" w:rsidP="00A63E2B">
      <w:pPr>
        <w:pStyle w:val="MDPI21heading1"/>
        <w:ind w:left="360"/>
      </w:pPr>
      <w:r w:rsidRPr="008462F3">
        <w:t>3. Results</w:t>
      </w:r>
    </w:p>
    <w:p w14:paraId="59AF97D9" w14:textId="77777777" w:rsidR="007237D0" w:rsidRPr="00290A83" w:rsidRDefault="007237D0" w:rsidP="00A63E2B">
      <w:pPr>
        <w:pStyle w:val="MDPI31text"/>
        <w:ind w:left="360" w:firstLine="0"/>
      </w:pPr>
      <w:r w:rsidRPr="00290A83">
        <w:t>The inference process in Image Classification begins by using the files.upload() method to input the image. This image gets converted to a NumPy array and its shape can be expanded by using the np.expand_dims. The processed image is then rescaled and fed into the model.predict() method for inference.</w:t>
      </w:r>
    </w:p>
    <w:p w14:paraId="4061589E" w14:textId="77777777" w:rsidR="007237D0" w:rsidRPr="00290A83" w:rsidRDefault="007237D0" w:rsidP="00A63E2B">
      <w:pPr>
        <w:pStyle w:val="MDPI31text"/>
        <w:ind w:left="360" w:firstLine="0"/>
        <w:jc w:val="right"/>
      </w:pPr>
      <w:r w:rsidRPr="00290A83">
        <w:lastRenderedPageBreak/>
        <w:fldChar w:fldCharType="begin"/>
      </w:r>
      <w:r w:rsidRPr="00290A83">
        <w:instrText xml:space="preserve"> INCLUDEPICTURE "https://lh3.googleusercontent.com/ReyUs5Af86LJgWsFPMOGrp5Q1Ew7dS-AKTcR-GZyP30dmCfWhQRQKQWdPy4gDNFIf-R0mGtgqN5j-hQwvdYY0WVgImNUDIVGmnWH7LwsniAcx4W8kshEQUgyhLnxx9xAqfEXliUt" \* MERGEFORMATINET </w:instrText>
      </w:r>
      <w:r w:rsidRPr="00290A83">
        <w:fldChar w:fldCharType="separate"/>
      </w:r>
      <w:r>
        <w:fldChar w:fldCharType="begin"/>
      </w:r>
      <w:r>
        <w:instrText xml:space="preserve"> INCLUDEPICTURE  "https://lh3.googleusercontent.com/ReyUs5Af86LJgWsFPMOGrp5Q1Ew7dS-AKTcR-GZyP30dmCfWhQRQKQWdPy4gDNFIf-R0mGtgqN5j-hQwvdYY0WVgImNUDIVGmnWH7LwsniAcx4W8kshEQUgyhLnxx9xAqfEXliUt" \* MERGEFORMATINET </w:instrText>
      </w:r>
      <w:r>
        <w:fldChar w:fldCharType="separate"/>
      </w:r>
      <w:r>
        <w:fldChar w:fldCharType="begin"/>
      </w:r>
      <w:r>
        <w:instrText xml:space="preserve"> INCLUDEPICTURE  "https://lh3.googleusercontent.com/ReyUs5Af86LJgWsFPMOGrp5Q1Ew7dS-AKTcR-GZyP30dmCfWhQRQKQWdPy4gDNFIf-R0mGtgqN5j-hQwvdYY0WVgImNUDIVGmnWH7LwsniAcx4W8kshEQUgyhLnxx9xAqfEXliUt" \* MERGEFORMATINET </w:instrText>
      </w:r>
      <w:r>
        <w:fldChar w:fldCharType="separate"/>
      </w:r>
      <w:r w:rsidR="00E63B8B">
        <w:fldChar w:fldCharType="begin"/>
      </w:r>
      <w:r w:rsidR="00E63B8B">
        <w:instrText xml:space="preserve"> INCLUDEPICTURE  "https://lh3.googleusercontent.com/ReyUs5Af86LJgWsFPMOGrp5Q1Ew7dS-AKTcR-GZyP30dmCfWhQRQKQWdPy4gDNFIf-R0mGtgqN5j-hQwvdYY0WVgImNUDIVGmnWH7LwsniAcx4W8kshEQUgyhLnxx9xAqfEXliUt" \* MERGEFORMATINET </w:instrText>
      </w:r>
      <w:r w:rsidR="00E63B8B">
        <w:fldChar w:fldCharType="separate"/>
      </w:r>
      <w:r w:rsidR="00B43457">
        <w:fldChar w:fldCharType="begin"/>
      </w:r>
      <w:r w:rsidR="00B43457">
        <w:instrText xml:space="preserve"> INCLUDEPICTURE  "https://lh3.googleusercontent.com/ReyUs5Af86LJgWsFPMOGrp5Q1Ew7dS-AKTcR-GZyP30dmCfWhQRQKQWdPy4gDNFIf-R0mGtgqN5j-hQwvdYY0WVgImNUDIVGmnWH7LwsniAcx4W8kshEQUgyhLnxx9xAqfEXliUt" \* MERGEFORMATINET </w:instrText>
      </w:r>
      <w:r w:rsidR="00B43457">
        <w:fldChar w:fldCharType="separate"/>
      </w:r>
      <w:r w:rsidR="00C215C3">
        <w:fldChar w:fldCharType="begin"/>
      </w:r>
      <w:r w:rsidR="00C215C3">
        <w:instrText xml:space="preserve"> INCLUDEPICTURE  "https://lh3.googleusercontent.com/ReyUs5Af86LJgWsFPMOGrp5Q1Ew7dS-AKTcR-GZyP30dmCfWhQRQKQWdPy4gDNFIf-R0mGtgqN5j-hQwvdYY0WVgImNUDIVGmnWH7LwsniAcx4W8kshEQUgyhLnxx9xAqfEXliUt" \* MERGEFORMATINET </w:instrText>
      </w:r>
      <w:r w:rsidR="00C215C3">
        <w:fldChar w:fldCharType="separate"/>
      </w:r>
      <w:r w:rsidR="000F5707">
        <w:fldChar w:fldCharType="begin"/>
      </w:r>
      <w:r w:rsidR="000F5707">
        <w:instrText xml:space="preserve"> INCLUDEPICTURE  "https://lh3.googleusercontent.com/ReyUs5Af86LJgWsFPMOGrp5Q1Ew7dS-AKTcR-GZyP30dmCfWhQRQKQWdPy4gDNFIf-R0mGtgqN5j-hQwvdYY0WVgImNUDIVGmnWH7LwsniAcx4W8kshEQUgyhLnxx9xAqfEXliUt" \* MERGEFORMATINET </w:instrText>
      </w:r>
      <w:r w:rsidR="000F5707">
        <w:fldChar w:fldCharType="separate"/>
      </w:r>
      <w:r w:rsidR="007506B8">
        <w:fldChar w:fldCharType="begin"/>
      </w:r>
      <w:r w:rsidR="007506B8">
        <w:instrText xml:space="preserve"> INCLUDEPICTURE  "https://lh3.googleusercontent.com/ReyUs5Af86LJgWsFPMOGrp5Q1Ew7dS-AKTcR-GZyP30dmCfWhQRQKQWdPy4gDNFIf-R0mGtgqN5j-hQwvdYY0WVgImNUDIVGmnWH7LwsniAcx4W8kshEQUgyhLnxx9xAqfEXliUt" \* MERGEFORMATINET </w:instrText>
      </w:r>
      <w:r w:rsidR="007506B8">
        <w:fldChar w:fldCharType="separate"/>
      </w:r>
      <w:r w:rsidR="0005238A">
        <w:fldChar w:fldCharType="begin"/>
      </w:r>
      <w:r w:rsidR="0005238A">
        <w:instrText xml:space="preserve"> INCLUDEPICTURE  "https://lh3.googleusercontent.com/ReyUs5Af86LJgWsFPMOGrp5Q1Ew7dS-AKTcR-GZyP30dmCfWhQRQKQWdPy4gDNFIf-R0mGtgqN5j-hQwvdYY0WVgImNUDIVGmnWH7LwsniAcx4W8kshEQUgyhLnxx9xAqfEXliUt" \* MERGEFORMATINET </w:instrText>
      </w:r>
      <w:r w:rsidR="0005238A">
        <w:fldChar w:fldCharType="separate"/>
      </w:r>
      <w:r w:rsidR="0051328D">
        <w:fldChar w:fldCharType="begin"/>
      </w:r>
      <w:r w:rsidR="0051328D">
        <w:instrText xml:space="preserve"> INCLUDEPICTURE  "https://lh3.googleusercontent.com/ReyUs5Af86LJgWsFPMOGrp5Q1Ew7dS-AKTcR-GZyP30dmCfWhQRQKQWdPy4gDNFIf-R0mGtgqN5j-hQwvdYY0WVgImNUDIVGmnWH7LwsniAcx4W8kshEQUgyhLnxx9xAqfEXliUt" \* MERGEFORMATINET </w:instrText>
      </w:r>
      <w:r w:rsidR="0051328D">
        <w:fldChar w:fldCharType="separate"/>
      </w:r>
      <w:r w:rsidR="001B3AA9">
        <w:fldChar w:fldCharType="begin"/>
      </w:r>
      <w:r w:rsidR="001B3AA9">
        <w:instrText xml:space="preserve"> INCLUDEPICTURE  "https://lh3.googleusercontent.com/ReyUs5Af86LJgWsFPMOGrp5Q1Ew7dS-AKTcR-GZyP30dmCfWhQRQKQWdPy4gDNFIf-R0mGtgqN5j-hQwvdYY0WVgImNUDIVGmnWH7LwsniAcx4W8kshEQUgyhLnxx9xAqfEXliUt" \* MERGEFORMATINET </w:instrText>
      </w:r>
      <w:r w:rsidR="001B3AA9">
        <w:fldChar w:fldCharType="separate"/>
      </w:r>
      <w:r w:rsidR="0017023A">
        <w:fldChar w:fldCharType="begin"/>
      </w:r>
      <w:r w:rsidR="0017023A">
        <w:instrText xml:space="preserve"> INCLUDEPICTURE  "https://lh3.googleusercontent.com/ReyUs5Af86LJgWsFPMOGrp5Q1Ew7dS-AKTcR-GZyP30dmCfWhQRQKQWdPy4gDNFIf-R0mGtgqN5j-hQwvdYY0WVgImNUDIVGmnWH7LwsniAcx4W8kshEQUgyhLnxx9xAqfEXliUt" \* MERGEFORMATINET </w:instrText>
      </w:r>
      <w:r w:rsidR="0017023A">
        <w:fldChar w:fldCharType="separate"/>
      </w:r>
      <w:r w:rsidR="008A58FA">
        <w:fldChar w:fldCharType="begin"/>
      </w:r>
      <w:r w:rsidR="008A58FA">
        <w:instrText xml:space="preserve"> INCLUDEPICTURE  "https://lh3.googleusercontent.com/ReyUs5Af86LJgWsFPMOGrp5Q1Ew7dS-AKTcR-GZyP30dmCfWhQRQKQWdPy4gDNFIf-R0mGtgqN5j-hQwvdYY0WVgImNUDIVGmnWH7LwsniAcx4W8kshEQUgyhLnxx9xAqfEXliUt" \* MERGEFORMATINET </w:instrText>
      </w:r>
      <w:r w:rsidR="008A58FA">
        <w:fldChar w:fldCharType="separate"/>
      </w:r>
      <w:r w:rsidR="008B5E40">
        <w:fldChar w:fldCharType="begin"/>
      </w:r>
      <w:r w:rsidR="008B5E40">
        <w:instrText xml:space="preserve"> INCLUDEPICTURE  "https://lh3.googleusercontent.com/ReyUs5Af86LJgWsFPMOGrp5Q1Ew7dS-AKTcR-GZyP30dmCfWhQRQKQWdPy4gDNFIf-R0mGtgqN5j-hQwvdYY0WVgImNUDIVGmnWH7LwsniAcx4W8kshEQUgyhLnxx9xAqfEXliUt" \* MERGEFORMATINET </w:instrText>
      </w:r>
      <w:r w:rsidR="008B5E40">
        <w:fldChar w:fldCharType="separate"/>
      </w:r>
      <w:r w:rsidR="00D938DE">
        <w:fldChar w:fldCharType="begin"/>
      </w:r>
      <w:r w:rsidR="00D938DE">
        <w:instrText xml:space="preserve"> INCLUDEPICTURE  "https://lh3.googleusercontent.com/ReyUs5Af86LJgWsFPMOGrp5Q1Ew7dS-AKTcR-GZyP30dmCfWhQRQKQWdPy4gDNFIf-R0mGtgqN5j-hQwvdYY0WVgImNUDIVGmnWH7LwsniAcx4W8kshEQUgyhLnxx9xAqfEXliUt" \* MERGEFORMATINET </w:instrText>
      </w:r>
      <w:r w:rsidR="00D938DE">
        <w:fldChar w:fldCharType="separate"/>
      </w:r>
      <w:r w:rsidR="00697128">
        <w:fldChar w:fldCharType="begin"/>
      </w:r>
      <w:r w:rsidR="00697128">
        <w:instrText xml:space="preserve"> INCLUDEPICTURE  "https://lh3.googleusercontent.com/ReyUs5Af86LJgWsFPMOGrp5Q1Ew7dS-AKTcR-GZyP30dmCfWhQRQKQWdPy4gDNFIf-R0mGtgqN5j-hQwvdYY0WVgImNUDIVGmnWH7LwsniAcx4W8kshEQUgyhLnxx9xAqfEXliUt" \* MERGEFORMATINET </w:instrText>
      </w:r>
      <w:r w:rsidR="00697128">
        <w:fldChar w:fldCharType="separate"/>
      </w:r>
      <w:r w:rsidR="0021708F">
        <w:fldChar w:fldCharType="begin"/>
      </w:r>
      <w:r w:rsidR="0021708F">
        <w:instrText xml:space="preserve"> INCLUDEPICTURE  "https://lh3.googleusercontent.com/ReyUs5Af86LJgWsFPMOGrp5Q1Ew7dS-AKTcR-GZyP30dmCfWhQRQKQWdPy4gDNFIf-R0mGtgqN5j-hQwvdYY0WVgImNUDIVGmnWH7LwsniAcx4W8kshEQUgyhLnxx9xAqfEXliUt" \* MERGEFORMATINET </w:instrText>
      </w:r>
      <w:r w:rsidR="0021708F">
        <w:fldChar w:fldCharType="separate"/>
      </w:r>
      <w:r w:rsidR="0021708F">
        <w:pict w14:anchorId="3CB3A147">
          <v:shape id="_x0000_i1751" type="#_x0000_t75" alt="" style="width:352.2pt;height:193.2pt">
            <v:imagedata r:id="rId26" r:href="rId27"/>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fldChar w:fldCharType="end"/>
      </w:r>
      <w:r>
        <w:fldChar w:fldCharType="end"/>
      </w:r>
      <w:r w:rsidRPr="00290A83">
        <w:fldChar w:fldCharType="end"/>
      </w:r>
    </w:p>
    <w:p w14:paraId="719177BE" w14:textId="77777777" w:rsidR="007237D0" w:rsidRPr="00290A83" w:rsidRDefault="007237D0" w:rsidP="00A63E2B">
      <w:pPr>
        <w:pStyle w:val="MDPI31text"/>
        <w:ind w:left="360" w:firstLine="0"/>
      </w:pPr>
      <w:r w:rsidRPr="00290A83">
        <w:t>The above image is from the Val directory and Normal sub-directory and the model correctly predicts the class of the image (Normal).</w:t>
      </w:r>
    </w:p>
    <w:p w14:paraId="74ABA5C3" w14:textId="77777777" w:rsidR="007237D0" w:rsidRPr="00290A83" w:rsidRDefault="007237D0" w:rsidP="00A63E2B">
      <w:pPr>
        <w:pStyle w:val="MDPI31text"/>
        <w:ind w:left="360" w:firstLine="0"/>
        <w:jc w:val="right"/>
      </w:pPr>
      <w:r w:rsidRPr="00290A83">
        <w:fldChar w:fldCharType="begin"/>
      </w:r>
      <w:r w:rsidRPr="00290A83">
        <w:instrText xml:space="preserve"> INCLUDEPICTURE "https://lh4.googleusercontent.com/G0fS6mf2kCSTfKN2uqKGT5mNSj35pGsJeymK1Vs29dRv-zP3GfbwEGipEZOvWnl3OznT8PQe4ZuTMsNRmwRCeI8-jaUzPV8P0XzbJhwYWaM3KxeBnzJCJoJS1gBJbh8UMUiU32rG" \* MERGEFORMATINET </w:instrText>
      </w:r>
      <w:r w:rsidRPr="00290A83">
        <w:fldChar w:fldCharType="separate"/>
      </w:r>
      <w:r>
        <w:fldChar w:fldCharType="begin"/>
      </w:r>
      <w:r>
        <w:instrText xml:space="preserve"> INCLUDEPICTURE  "https://lh4.googleusercontent.com/G0fS6mf2kCSTfKN2uqKGT5mNSj35pGsJeymK1Vs29dRv-zP3GfbwEGipEZOvWnl3OznT8PQe4ZuTMsNRmwRCeI8-jaUzPV8P0XzbJhwYWaM3KxeBnzJCJoJS1gBJbh8UMUiU32rG" \* MERGEFORMATINET </w:instrText>
      </w:r>
      <w:r>
        <w:fldChar w:fldCharType="separate"/>
      </w:r>
      <w:r>
        <w:fldChar w:fldCharType="begin"/>
      </w:r>
      <w:r>
        <w:instrText xml:space="preserve"> INCLUDEPICTURE  "https://lh4.googleusercontent.com/G0fS6mf2kCSTfKN2uqKGT5mNSj35pGsJeymK1Vs29dRv-zP3GfbwEGipEZOvWnl3OznT8PQe4ZuTMsNRmwRCeI8-jaUzPV8P0XzbJhwYWaM3KxeBnzJCJoJS1gBJbh8UMUiU32rG" \* MERGEFORMATINET </w:instrText>
      </w:r>
      <w:r>
        <w:fldChar w:fldCharType="separate"/>
      </w:r>
      <w:r w:rsidR="00E63B8B">
        <w:fldChar w:fldCharType="begin"/>
      </w:r>
      <w:r w:rsidR="00E63B8B">
        <w:instrText xml:space="preserve"> INCLUDEPICTURE  "https://lh4.googleusercontent.com/G0fS6mf2kCSTfKN2uqKGT5mNSj35pGsJeymK1Vs29dRv-zP3GfbwEGipEZOvWnl3OznT8PQe4ZuTMsNRmwRCeI8-jaUzPV8P0XzbJhwYWaM3KxeBnzJCJoJS1gBJbh8UMUiU32rG" \* MERGEFORMATINET </w:instrText>
      </w:r>
      <w:r w:rsidR="00E63B8B">
        <w:fldChar w:fldCharType="separate"/>
      </w:r>
      <w:r w:rsidR="00B43457">
        <w:fldChar w:fldCharType="begin"/>
      </w:r>
      <w:r w:rsidR="00B43457">
        <w:instrText xml:space="preserve"> INCLUDEPICTURE  "https://lh4.googleusercontent.com/G0fS6mf2kCSTfKN2uqKGT5mNSj35pGsJeymK1Vs29dRv-zP3GfbwEGipEZOvWnl3OznT8PQe4ZuTMsNRmwRCeI8-jaUzPV8P0XzbJhwYWaM3KxeBnzJCJoJS1gBJbh8UMUiU32rG" \* MERGEFORMATINET </w:instrText>
      </w:r>
      <w:r w:rsidR="00B43457">
        <w:fldChar w:fldCharType="separate"/>
      </w:r>
      <w:r w:rsidR="00C215C3">
        <w:fldChar w:fldCharType="begin"/>
      </w:r>
      <w:r w:rsidR="00C215C3">
        <w:instrText xml:space="preserve"> INCLUDEPICTURE  "https://lh4.googleusercontent.com/G0fS6mf2kCSTfKN2uqKGT5mNSj35pGsJeymK1Vs29dRv-zP3GfbwEGipEZOvWnl3OznT8PQe4ZuTMsNRmwRCeI8-jaUzPV8P0XzbJhwYWaM3KxeBnzJCJoJS1gBJbh8UMUiU32rG" \* MERGEFORMATINET </w:instrText>
      </w:r>
      <w:r w:rsidR="00C215C3">
        <w:fldChar w:fldCharType="separate"/>
      </w:r>
      <w:r w:rsidR="000F5707">
        <w:fldChar w:fldCharType="begin"/>
      </w:r>
      <w:r w:rsidR="000F5707">
        <w:instrText xml:space="preserve"> INCLUDEPICTURE  "https://lh4.googleusercontent.com/G0fS6mf2kCSTfKN2uqKGT5mNSj35pGsJeymK1Vs29dRv-zP3GfbwEGipEZOvWnl3OznT8PQe4ZuTMsNRmwRCeI8-jaUzPV8P0XzbJhwYWaM3KxeBnzJCJoJS1gBJbh8UMUiU32rG" \* MERGEFORMATINET </w:instrText>
      </w:r>
      <w:r w:rsidR="000F5707">
        <w:fldChar w:fldCharType="separate"/>
      </w:r>
      <w:r w:rsidR="007506B8">
        <w:fldChar w:fldCharType="begin"/>
      </w:r>
      <w:r w:rsidR="007506B8">
        <w:instrText xml:space="preserve"> INCLUDEPICTURE  "https://lh4.googleusercontent.com/G0fS6mf2kCSTfKN2uqKGT5mNSj35pGsJeymK1Vs29dRv-zP3GfbwEGipEZOvWnl3OznT8PQe4ZuTMsNRmwRCeI8-jaUzPV8P0XzbJhwYWaM3KxeBnzJCJoJS1gBJbh8UMUiU32rG" \* MERGEFORMATINET </w:instrText>
      </w:r>
      <w:r w:rsidR="007506B8">
        <w:fldChar w:fldCharType="separate"/>
      </w:r>
      <w:r w:rsidR="0005238A">
        <w:fldChar w:fldCharType="begin"/>
      </w:r>
      <w:r w:rsidR="0005238A">
        <w:instrText xml:space="preserve"> INCLUDEPICTURE  "https://lh4.googleusercontent.com/G0fS6mf2kCSTfKN2uqKGT5mNSj35pGsJeymK1Vs29dRv-zP3GfbwEGipEZOvWnl3OznT8PQe4ZuTMsNRmwRCeI8-jaUzPV8P0XzbJhwYWaM3KxeBnzJCJoJS1gBJbh8UMUiU32rG" \* MERGEFORMATINET </w:instrText>
      </w:r>
      <w:r w:rsidR="0005238A">
        <w:fldChar w:fldCharType="separate"/>
      </w:r>
      <w:r w:rsidR="0051328D">
        <w:fldChar w:fldCharType="begin"/>
      </w:r>
      <w:r w:rsidR="0051328D">
        <w:instrText xml:space="preserve"> INCLUDEPICTURE  "https://lh4.googleusercontent.com/G0fS6mf2kCSTfKN2uqKGT5mNSj35pGsJeymK1Vs29dRv-zP3GfbwEGipEZOvWnl3OznT8PQe4ZuTMsNRmwRCeI8-jaUzPV8P0XzbJhwYWaM3KxeBnzJCJoJS1gBJbh8UMUiU32rG" \* MERGEFORMATINET </w:instrText>
      </w:r>
      <w:r w:rsidR="0051328D">
        <w:fldChar w:fldCharType="separate"/>
      </w:r>
      <w:r w:rsidR="001B3AA9">
        <w:fldChar w:fldCharType="begin"/>
      </w:r>
      <w:r w:rsidR="001B3AA9">
        <w:instrText xml:space="preserve"> INCLUDEPICTURE  "https://lh4.googleusercontent.com/G0fS6mf2kCSTfKN2uqKGT5mNSj35pGsJeymK1Vs29dRv-zP3GfbwEGipEZOvWnl3OznT8PQe4ZuTMsNRmwRCeI8-jaUzPV8P0XzbJhwYWaM3KxeBnzJCJoJS1gBJbh8UMUiU32rG" \* MERGEFORMATINET </w:instrText>
      </w:r>
      <w:r w:rsidR="001B3AA9">
        <w:fldChar w:fldCharType="separate"/>
      </w:r>
      <w:r w:rsidR="0017023A">
        <w:fldChar w:fldCharType="begin"/>
      </w:r>
      <w:r w:rsidR="0017023A">
        <w:instrText xml:space="preserve"> INCLUDEPICTURE  "https://lh4.googleusercontent.com/G0fS6mf2kCSTfKN2uqKGT5mNSj35pGsJeymK1Vs29dRv-zP3GfbwEGipEZOvWnl3OznT8PQe4ZuTMsNRmwRCeI8-jaUzPV8P0XzbJhwYWaM3KxeBnzJCJoJS1gBJbh8UMUiU32rG" \* MERGEFORMATINET </w:instrText>
      </w:r>
      <w:r w:rsidR="0017023A">
        <w:fldChar w:fldCharType="separate"/>
      </w:r>
      <w:r w:rsidR="008A58FA">
        <w:fldChar w:fldCharType="begin"/>
      </w:r>
      <w:r w:rsidR="008A58FA">
        <w:instrText xml:space="preserve"> INCLUDEPICTURE  "https://lh4.googleusercontent.com/G0fS6mf2kCSTfKN2uqKGT5mNSj35pGsJeymK1Vs29dRv-zP3GfbwEGipEZOvWnl3OznT8PQe4ZuTMsNRmwRCeI8-jaUzPV8P0XzbJhwYWaM3KxeBnzJCJoJS1gBJbh8UMUiU32rG" \* MERGEFORMATINET </w:instrText>
      </w:r>
      <w:r w:rsidR="008A58FA">
        <w:fldChar w:fldCharType="separate"/>
      </w:r>
      <w:r w:rsidR="008B5E40">
        <w:fldChar w:fldCharType="begin"/>
      </w:r>
      <w:r w:rsidR="008B5E40">
        <w:instrText xml:space="preserve"> INCLUDEPICTURE  "https://lh4.googleusercontent.com/G0fS6mf2kCSTfKN2uqKGT5mNSj35pGsJeymK1Vs29dRv-zP3GfbwEGipEZOvWnl3OznT8PQe4ZuTMsNRmwRCeI8-jaUzPV8P0XzbJhwYWaM3KxeBnzJCJoJS1gBJbh8UMUiU32rG" \* MERGEFORMATINET </w:instrText>
      </w:r>
      <w:r w:rsidR="008B5E40">
        <w:fldChar w:fldCharType="separate"/>
      </w:r>
      <w:r w:rsidR="00D938DE">
        <w:fldChar w:fldCharType="begin"/>
      </w:r>
      <w:r w:rsidR="00D938DE">
        <w:instrText xml:space="preserve"> INCLUDEPICTURE  "https://lh4.googleusercontent.com/G0fS6mf2kCSTfKN2uqKGT5mNSj35pGsJeymK1Vs29dRv-zP3GfbwEGipEZOvWnl3OznT8PQe4ZuTMsNRmwRCeI8-jaUzPV8P0XzbJhwYWaM3KxeBnzJCJoJS1gBJbh8UMUiU32rG" \* MERGEFORMATINET </w:instrText>
      </w:r>
      <w:r w:rsidR="00D938DE">
        <w:fldChar w:fldCharType="separate"/>
      </w:r>
      <w:r w:rsidR="00697128">
        <w:fldChar w:fldCharType="begin"/>
      </w:r>
      <w:r w:rsidR="00697128">
        <w:instrText xml:space="preserve"> INCLUDEPICTURE  "https://lh4.googleusercontent.com/G0fS6mf2kCSTfKN2uqKGT5mNSj35pGsJeymK1Vs29dRv-zP3GfbwEGipEZOvWnl3OznT8PQe4ZuTMsNRmwRCeI8-jaUzPV8P0XzbJhwYWaM3KxeBnzJCJoJS1gBJbh8UMUiU32rG" \* MERGEFORMATINET </w:instrText>
      </w:r>
      <w:r w:rsidR="00697128">
        <w:fldChar w:fldCharType="separate"/>
      </w:r>
      <w:r w:rsidR="0021708F">
        <w:fldChar w:fldCharType="begin"/>
      </w:r>
      <w:r w:rsidR="0021708F">
        <w:instrText xml:space="preserve"> INCLUDEPICTURE  "https://lh4.googleusercontent.com/G0fS6mf2kCSTfKN2uqKGT5mNSj35pGsJeymK1Vs29dRv-zP3GfbwEGipEZOvWnl3OznT8PQe4ZuTMsNRmwRCeI8-jaUzPV8P0XzbJhwYWaM3KxeBnzJCJoJS1gBJbh8UMUiU32rG" \* MERGEFORMATINET </w:instrText>
      </w:r>
      <w:r w:rsidR="0021708F">
        <w:fldChar w:fldCharType="separate"/>
      </w:r>
      <w:r w:rsidR="0021708F">
        <w:pict w14:anchorId="523EE61A">
          <v:shape id="_x0000_i1752" type="#_x0000_t75" alt="" style="width:341.4pt;height:162pt">
            <v:imagedata r:id="rId28" r:href="rId29"/>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fldChar w:fldCharType="end"/>
      </w:r>
      <w:r>
        <w:fldChar w:fldCharType="end"/>
      </w:r>
      <w:r w:rsidRPr="00290A83">
        <w:fldChar w:fldCharType="end"/>
      </w:r>
    </w:p>
    <w:p w14:paraId="78031FD9" w14:textId="77777777" w:rsidR="007237D0" w:rsidRPr="00290A83" w:rsidRDefault="007237D0" w:rsidP="00A63E2B">
      <w:pPr>
        <w:pStyle w:val="MDPI31text"/>
        <w:ind w:left="360" w:firstLine="0"/>
      </w:pPr>
      <w:r w:rsidRPr="00290A83">
        <w:t>The above image is from the test directory and PNEUMONIA sub directory and the model correctly predicts the class of the image (PNEUMONIA).</w:t>
      </w:r>
    </w:p>
    <w:p w14:paraId="2AE9CB55" w14:textId="77777777" w:rsidR="007237D0" w:rsidRPr="00290A83" w:rsidRDefault="007237D0" w:rsidP="00A63E2B">
      <w:pPr>
        <w:pStyle w:val="MDPI31text"/>
        <w:ind w:left="360" w:firstLine="0"/>
        <w:jc w:val="right"/>
      </w:pPr>
      <w:r w:rsidRPr="00290A83">
        <w:fldChar w:fldCharType="begin"/>
      </w:r>
      <w:r w:rsidRPr="00290A83">
        <w:instrText xml:space="preserve"> INCLUDEPICTURE "https://lh6.googleusercontent.com/U_Ss74jhXR4XUUW2RtWPo8VzEwFg733wKvquDOGxofsM14zOqK0z-7Rb7Hi9IvuPAQpKW-CkoA5raWB3VqDQis_q-toN1CLqP7ojvEAr4dpfkrr4KHeRT-aI7mLKAnGxQ83fd7wX" \* MERGEFORMATINET </w:instrText>
      </w:r>
      <w:r w:rsidRPr="00290A83">
        <w:fldChar w:fldCharType="separate"/>
      </w:r>
      <w:r>
        <w:fldChar w:fldCharType="begin"/>
      </w:r>
      <w:r>
        <w:instrText xml:space="preserve"> INCLUDEPICTURE  "https://lh6.googleusercontent.com/U_Ss74jhXR4XUUW2RtWPo8VzEwFg733wKvquDOGxofsM14zOqK0z-7Rb7Hi9IvuPAQpKW-CkoA5raWB3VqDQis_q-toN1CLqP7ojvEAr4dpfkrr4KHeRT-aI7mLKAnGxQ83fd7wX" \* MERGEFORMATINET </w:instrText>
      </w:r>
      <w:r>
        <w:fldChar w:fldCharType="separate"/>
      </w:r>
      <w:r>
        <w:fldChar w:fldCharType="begin"/>
      </w:r>
      <w:r>
        <w:instrText xml:space="preserve"> INCLUDEPICTURE  "https://lh6.googleusercontent.com/U_Ss74jhXR4XUUW2RtWPo8VzEwFg733wKvquDOGxofsM14zOqK0z-7Rb7Hi9IvuPAQpKW-CkoA5raWB3VqDQis_q-toN1CLqP7ojvEAr4dpfkrr4KHeRT-aI7mLKAnGxQ83fd7wX" \* MERGEFORMATINET </w:instrText>
      </w:r>
      <w:r>
        <w:fldChar w:fldCharType="separate"/>
      </w:r>
      <w:r w:rsidR="00E63B8B">
        <w:fldChar w:fldCharType="begin"/>
      </w:r>
      <w:r w:rsidR="00E63B8B">
        <w:instrText xml:space="preserve"> INCLUDEPICTURE  "https://lh6.googleusercontent.com/U_Ss74jhXR4XUUW2RtWPo8VzEwFg733wKvquDOGxofsM14zOqK0z-7Rb7Hi9IvuPAQpKW-CkoA5raWB3VqDQis_q-toN1CLqP7ojvEAr4dpfkrr4KHeRT-aI7mLKAnGxQ83fd7wX" \* MERGEFORMATINET </w:instrText>
      </w:r>
      <w:r w:rsidR="00E63B8B">
        <w:fldChar w:fldCharType="separate"/>
      </w:r>
      <w:r w:rsidR="00B43457">
        <w:fldChar w:fldCharType="begin"/>
      </w:r>
      <w:r w:rsidR="00B43457">
        <w:instrText xml:space="preserve"> INCLUDEPICTURE  "https://lh6.googleusercontent.com/U_Ss74jhXR4XUUW2RtWPo8VzEwFg733wKvquDOGxofsM14zOqK0z-7Rb7Hi9IvuPAQpKW-CkoA5raWB3VqDQis_q-toN1CLqP7ojvEAr4dpfkrr4KHeRT-aI7mLKAnGxQ83fd7wX" \* MERGEFORMATINET </w:instrText>
      </w:r>
      <w:r w:rsidR="00B43457">
        <w:fldChar w:fldCharType="separate"/>
      </w:r>
      <w:r w:rsidR="00C215C3">
        <w:fldChar w:fldCharType="begin"/>
      </w:r>
      <w:r w:rsidR="00C215C3">
        <w:instrText xml:space="preserve"> INCLUDEPICTURE  "https://lh6.googleusercontent.com/U_Ss74jhXR4XUUW2RtWPo8VzEwFg733wKvquDOGxofsM14zOqK0z-7Rb7Hi9IvuPAQpKW-CkoA5raWB3VqDQis_q-toN1CLqP7ojvEAr4dpfkrr4KHeRT-aI7mLKAnGxQ83fd7wX" \* MERGEFORMATINET </w:instrText>
      </w:r>
      <w:r w:rsidR="00C215C3">
        <w:fldChar w:fldCharType="separate"/>
      </w:r>
      <w:r w:rsidR="000F5707">
        <w:fldChar w:fldCharType="begin"/>
      </w:r>
      <w:r w:rsidR="000F5707">
        <w:instrText xml:space="preserve"> INCLUDEPICTURE  "https://lh6.googleusercontent.com/U_Ss74jhXR4XUUW2RtWPo8VzEwFg733wKvquDOGxofsM14zOqK0z-7Rb7Hi9IvuPAQpKW-CkoA5raWB3VqDQis_q-toN1CLqP7ojvEAr4dpfkrr4KHeRT-aI7mLKAnGxQ83fd7wX" \* MERGEFORMATINET </w:instrText>
      </w:r>
      <w:r w:rsidR="000F5707">
        <w:fldChar w:fldCharType="separate"/>
      </w:r>
      <w:r w:rsidR="007506B8">
        <w:fldChar w:fldCharType="begin"/>
      </w:r>
      <w:r w:rsidR="007506B8">
        <w:instrText xml:space="preserve"> INCLUDEPICTURE  "https://lh6.googleusercontent.com/U_Ss74jhXR4XUUW2RtWPo8VzEwFg733wKvquDOGxofsM14zOqK0z-7Rb7Hi9IvuPAQpKW-CkoA5raWB3VqDQis_q-toN1CLqP7ojvEAr4dpfkrr4KHeRT-aI7mLKAnGxQ83fd7wX" \* MERGEFORMATINET </w:instrText>
      </w:r>
      <w:r w:rsidR="007506B8">
        <w:fldChar w:fldCharType="separate"/>
      </w:r>
      <w:r w:rsidR="0005238A">
        <w:fldChar w:fldCharType="begin"/>
      </w:r>
      <w:r w:rsidR="0005238A">
        <w:instrText xml:space="preserve"> INCLUDEPICTURE  "https://lh6.googleusercontent.com/U_Ss74jhXR4XUUW2RtWPo8VzEwFg733wKvquDOGxofsM14zOqK0z-7Rb7Hi9IvuPAQpKW-CkoA5raWB3VqDQis_q-toN1CLqP7ojvEAr4dpfkrr4KHeRT-aI7mLKAnGxQ83fd7wX" \* MERGEFORMATINET </w:instrText>
      </w:r>
      <w:r w:rsidR="0005238A">
        <w:fldChar w:fldCharType="separate"/>
      </w:r>
      <w:r w:rsidR="0051328D">
        <w:fldChar w:fldCharType="begin"/>
      </w:r>
      <w:r w:rsidR="0051328D">
        <w:instrText xml:space="preserve"> INCLUDEPICTURE  "https://lh6.googleusercontent.com/U_Ss74jhXR4XUUW2RtWPo8VzEwFg733wKvquDOGxofsM14zOqK0z-7Rb7Hi9IvuPAQpKW-CkoA5raWB3VqDQis_q-toN1CLqP7ojvEAr4dpfkrr4KHeRT-aI7mLKAnGxQ83fd7wX" \* MERGEFORMATINET </w:instrText>
      </w:r>
      <w:r w:rsidR="0051328D">
        <w:fldChar w:fldCharType="separate"/>
      </w:r>
      <w:r w:rsidR="001B3AA9">
        <w:fldChar w:fldCharType="begin"/>
      </w:r>
      <w:r w:rsidR="001B3AA9">
        <w:instrText xml:space="preserve"> INCLUDEPICTURE  "https://lh6.googleusercontent.com/U_Ss74jhXR4XUUW2RtWPo8VzEwFg733wKvquDOGxofsM14zOqK0z-7Rb7Hi9IvuPAQpKW-CkoA5raWB3VqDQis_q-toN1CLqP7ojvEAr4dpfkrr4KHeRT-aI7mLKAnGxQ83fd7wX" \* MERGEFORMATINET </w:instrText>
      </w:r>
      <w:r w:rsidR="001B3AA9">
        <w:fldChar w:fldCharType="separate"/>
      </w:r>
      <w:r w:rsidR="0017023A">
        <w:fldChar w:fldCharType="begin"/>
      </w:r>
      <w:r w:rsidR="0017023A">
        <w:instrText xml:space="preserve"> INCLUDEPICTURE  "https://lh6.googleusercontent.com/U_Ss74jhXR4XUUW2RtWPo8VzEwFg733wKvquDOGxofsM14zOqK0z-7Rb7Hi9IvuPAQpKW-CkoA5raWB3VqDQis_q-toN1CLqP7ojvEAr4dpfkrr4KHeRT-aI7mLKAnGxQ83fd7wX" \* MERGEFORMATINET </w:instrText>
      </w:r>
      <w:r w:rsidR="0017023A">
        <w:fldChar w:fldCharType="separate"/>
      </w:r>
      <w:r w:rsidR="008A58FA">
        <w:fldChar w:fldCharType="begin"/>
      </w:r>
      <w:r w:rsidR="008A58FA">
        <w:instrText xml:space="preserve"> INCLUDEPICTURE  "https://lh6.googleusercontent.com/U_Ss74jhXR4XUUW2RtWPo8VzEwFg733wKvquDOGxofsM14zOqK0z-7Rb7Hi9IvuPAQpKW-CkoA5raWB3VqDQis_q-toN1CLqP7ojvEAr4dpfkrr4KHeRT-aI7mLKAnGxQ83fd7wX" \* MERGEFORMATINET </w:instrText>
      </w:r>
      <w:r w:rsidR="008A58FA">
        <w:fldChar w:fldCharType="separate"/>
      </w:r>
      <w:r w:rsidR="008B5E40">
        <w:fldChar w:fldCharType="begin"/>
      </w:r>
      <w:r w:rsidR="008B5E40">
        <w:instrText xml:space="preserve"> INCLUDEPICTURE  "https://lh6.googleusercontent.com/U_Ss74jhXR4XUUW2RtWPo8VzEwFg733wKvquDOGxofsM14zOqK0z-7Rb7Hi9IvuPAQpKW-CkoA5raWB3VqDQis_q-toN1CLqP7ojvEAr4dpfkrr4KHeRT-aI7mLKAnGxQ83fd7wX" \* MERGEFORMATINET </w:instrText>
      </w:r>
      <w:r w:rsidR="008B5E40">
        <w:fldChar w:fldCharType="separate"/>
      </w:r>
      <w:r w:rsidR="00D938DE">
        <w:fldChar w:fldCharType="begin"/>
      </w:r>
      <w:r w:rsidR="00D938DE">
        <w:instrText xml:space="preserve"> INCLUDEPICTURE  "https://lh6.googleusercontent.com/U_Ss74jhXR4XUUW2RtWPo8VzEwFg733wKvquDOGxofsM14zOqK0z-7Rb7Hi9IvuPAQpKW-CkoA5raWB3VqDQis_q-toN1CLqP7ojvEAr4dpfkrr4KHeRT-aI7mLKAnGxQ83fd7wX" \* MERGEFORMATINET </w:instrText>
      </w:r>
      <w:r w:rsidR="00D938DE">
        <w:fldChar w:fldCharType="separate"/>
      </w:r>
      <w:r w:rsidR="00697128">
        <w:fldChar w:fldCharType="begin"/>
      </w:r>
      <w:r w:rsidR="00697128">
        <w:instrText xml:space="preserve"> INCLUDEPICTURE  "https://lh6.googleusercontent.com/U_Ss74jhXR4XUUW2RtWPo8VzEwFg733wKvquDOGxofsM14zOqK0z-7Rb7Hi9IvuPAQpKW-CkoA5raWB3VqDQis_q-toN1CLqP7ojvEAr4dpfkrr4KHeRT-aI7mLKAnGxQ83fd7wX" \* MERGEFORMATINET </w:instrText>
      </w:r>
      <w:r w:rsidR="00697128">
        <w:fldChar w:fldCharType="separate"/>
      </w:r>
      <w:r w:rsidR="0021708F">
        <w:fldChar w:fldCharType="begin"/>
      </w:r>
      <w:r w:rsidR="0021708F">
        <w:instrText xml:space="preserve"> INCLUDEPICTURE  "https://lh6.googleusercontent.com/U_Ss74jhXR4XUUW2RtWPo8VzEwFg733wKvquDOGxofsM14zOqK0z-7Rb7Hi9IvuPAQpKW-CkoA5raWB3VqDQis_q-toN1CLqP7ojvEAr4dpfkrr4KHeRT-aI7mLKAnGxQ83fd7wX" \* MERGEFORMATINET </w:instrText>
      </w:r>
      <w:r w:rsidR="0021708F">
        <w:fldChar w:fldCharType="separate"/>
      </w:r>
      <w:r w:rsidR="0021708F">
        <w:pict w14:anchorId="520E4DF5">
          <v:shape id="_x0000_i1753" type="#_x0000_t75" alt="" style="width:320.4pt;height:162.6pt">
            <v:imagedata r:id="rId30" r:href="rId31"/>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fldChar w:fldCharType="end"/>
      </w:r>
      <w:r>
        <w:fldChar w:fldCharType="end"/>
      </w:r>
      <w:r w:rsidRPr="00290A83">
        <w:fldChar w:fldCharType="end"/>
      </w:r>
    </w:p>
    <w:p w14:paraId="662A4D53" w14:textId="77777777" w:rsidR="007237D0" w:rsidRPr="00290A83" w:rsidRDefault="007237D0" w:rsidP="00A63E2B">
      <w:pPr>
        <w:pStyle w:val="MDPI31text"/>
        <w:ind w:left="360" w:firstLine="0"/>
      </w:pPr>
      <w:r w:rsidRPr="00290A83">
        <w:t>The above image is from the Val directory, and PNEUMONIA sub-directory, and the model correctly predicts the class of the image (PNEUMONIA).</w:t>
      </w:r>
    </w:p>
    <w:p w14:paraId="7FE553FF" w14:textId="77777777" w:rsidR="007237D0" w:rsidRPr="00290A83" w:rsidRDefault="007237D0" w:rsidP="00A63E2B">
      <w:pPr>
        <w:pStyle w:val="MDPI31text"/>
        <w:ind w:left="360" w:firstLine="0"/>
        <w:jc w:val="right"/>
      </w:pPr>
      <w:r w:rsidRPr="00290A83">
        <w:lastRenderedPageBreak/>
        <w:fldChar w:fldCharType="begin"/>
      </w:r>
      <w:r w:rsidRPr="00290A83">
        <w:instrText xml:space="preserve"> INCLUDEPICTURE "https://lh3.googleusercontent.com/OLWufpH2XTOTn9abb5yB9wKmo655MgbUoVk5wOX4avtmtt0j-KPI2BKfJWXUMkVdO_9O-KDdv6KeNTmjDSZZQu5Z7lFev_KPORnZ7P40f6l5Ex62lk3B6xZzPYFQu2F4Vq-HG22P" \* MERGEFORMATINET </w:instrText>
      </w:r>
      <w:r w:rsidRPr="00290A83">
        <w:fldChar w:fldCharType="separate"/>
      </w:r>
      <w:r>
        <w:fldChar w:fldCharType="begin"/>
      </w:r>
      <w:r>
        <w:instrText xml:space="preserve"> INCLUDEPICTURE  "https://lh3.googleusercontent.com/OLWufpH2XTOTn9abb5yB9wKmo655MgbUoVk5wOX4avtmtt0j-KPI2BKfJWXUMkVdO_9O-KDdv6KeNTmjDSZZQu5Z7lFev_KPORnZ7P40f6l5Ex62lk3B6xZzPYFQu2F4Vq-HG22P" \* MERGEFORMATINET </w:instrText>
      </w:r>
      <w:r>
        <w:fldChar w:fldCharType="separate"/>
      </w:r>
      <w:r>
        <w:fldChar w:fldCharType="begin"/>
      </w:r>
      <w:r>
        <w:instrText xml:space="preserve"> INCLUDEPICTURE  "https://lh3.googleusercontent.com/OLWufpH2XTOTn9abb5yB9wKmo655MgbUoVk5wOX4avtmtt0j-KPI2BKfJWXUMkVdO_9O-KDdv6KeNTmjDSZZQu5Z7lFev_KPORnZ7P40f6l5Ex62lk3B6xZzPYFQu2F4Vq-HG22P" \* MERGEFORMATINET </w:instrText>
      </w:r>
      <w:r>
        <w:fldChar w:fldCharType="separate"/>
      </w:r>
      <w:r w:rsidR="00E63B8B">
        <w:fldChar w:fldCharType="begin"/>
      </w:r>
      <w:r w:rsidR="00E63B8B">
        <w:instrText xml:space="preserve"> INCLUDEPICTURE  "https://lh3.googleusercontent.com/OLWufpH2XTOTn9abb5yB9wKmo655MgbUoVk5wOX4avtmtt0j-KPI2BKfJWXUMkVdO_9O-KDdv6KeNTmjDSZZQu5Z7lFev_KPORnZ7P40f6l5Ex62lk3B6xZzPYFQu2F4Vq-HG22P" \* MERGEFORMATINET </w:instrText>
      </w:r>
      <w:r w:rsidR="00E63B8B">
        <w:fldChar w:fldCharType="separate"/>
      </w:r>
      <w:r w:rsidR="00B43457">
        <w:fldChar w:fldCharType="begin"/>
      </w:r>
      <w:r w:rsidR="00B43457">
        <w:instrText xml:space="preserve"> INCLUDEPICTURE  "https://lh3.googleusercontent.com/OLWufpH2XTOTn9abb5yB9wKmo655MgbUoVk5wOX4avtmtt0j-KPI2BKfJWXUMkVdO_9O-KDdv6KeNTmjDSZZQu5Z7lFev_KPORnZ7P40f6l5Ex62lk3B6xZzPYFQu2F4Vq-HG22P" \* MERGEFORMATINET </w:instrText>
      </w:r>
      <w:r w:rsidR="00B43457">
        <w:fldChar w:fldCharType="separate"/>
      </w:r>
      <w:r w:rsidR="00C215C3">
        <w:fldChar w:fldCharType="begin"/>
      </w:r>
      <w:r w:rsidR="00C215C3">
        <w:instrText xml:space="preserve"> INCLUDEPICTURE  "https://lh3.googleusercontent.com/OLWufpH2XTOTn9abb5yB9wKmo655MgbUoVk5wOX4avtmtt0j-KPI2BKfJWXUMkVdO_9O-KDdv6KeNTmjDSZZQu5Z7lFev_KPORnZ7P40f6l5Ex62lk3B6xZzPYFQu2F4Vq-HG22P" \* MERGEFORMATINET </w:instrText>
      </w:r>
      <w:r w:rsidR="00C215C3">
        <w:fldChar w:fldCharType="separate"/>
      </w:r>
      <w:r w:rsidR="000F5707">
        <w:fldChar w:fldCharType="begin"/>
      </w:r>
      <w:r w:rsidR="000F5707">
        <w:instrText xml:space="preserve"> INCLUDEPICTURE  "https://lh3.googleusercontent.com/OLWufpH2XTOTn9abb5yB9wKmo655MgbUoVk5wOX4avtmtt0j-KPI2BKfJWXUMkVdO_9O-KDdv6KeNTmjDSZZQu5Z7lFev_KPORnZ7P40f6l5Ex62lk3B6xZzPYFQu2F4Vq-HG22P" \* MERGEFORMATINET </w:instrText>
      </w:r>
      <w:r w:rsidR="000F5707">
        <w:fldChar w:fldCharType="separate"/>
      </w:r>
      <w:r w:rsidR="007506B8">
        <w:fldChar w:fldCharType="begin"/>
      </w:r>
      <w:r w:rsidR="007506B8">
        <w:instrText xml:space="preserve"> INCLUDEPICTURE  "https://lh3.googleusercontent.com/OLWufpH2XTOTn9abb5yB9wKmo655MgbUoVk5wOX4avtmtt0j-KPI2BKfJWXUMkVdO_9O-KDdv6KeNTmjDSZZQu5Z7lFev_KPORnZ7P40f6l5Ex62lk3B6xZzPYFQu2F4Vq-HG22P" \* MERGEFORMATINET </w:instrText>
      </w:r>
      <w:r w:rsidR="007506B8">
        <w:fldChar w:fldCharType="separate"/>
      </w:r>
      <w:r w:rsidR="0005238A">
        <w:fldChar w:fldCharType="begin"/>
      </w:r>
      <w:r w:rsidR="0005238A">
        <w:instrText xml:space="preserve"> INCLUDEPICTURE  "https://lh3.googleusercontent.com/OLWufpH2XTOTn9abb5yB9wKmo655MgbUoVk5wOX4avtmtt0j-KPI2BKfJWXUMkVdO_9O-KDdv6KeNTmjDSZZQu5Z7lFev_KPORnZ7P40f6l5Ex62lk3B6xZzPYFQu2F4Vq-HG22P" \* MERGEFORMATINET </w:instrText>
      </w:r>
      <w:r w:rsidR="0005238A">
        <w:fldChar w:fldCharType="separate"/>
      </w:r>
      <w:r w:rsidR="0051328D">
        <w:fldChar w:fldCharType="begin"/>
      </w:r>
      <w:r w:rsidR="0051328D">
        <w:instrText xml:space="preserve"> INCLUDEPICTURE  "https://lh3.googleusercontent.com/OLWufpH2XTOTn9abb5yB9wKmo655MgbUoVk5wOX4avtmtt0j-KPI2BKfJWXUMkVdO_9O-KDdv6KeNTmjDSZZQu5Z7lFev_KPORnZ7P40f6l5Ex62lk3B6xZzPYFQu2F4Vq-HG22P" \* MERGEFORMATINET </w:instrText>
      </w:r>
      <w:r w:rsidR="0051328D">
        <w:fldChar w:fldCharType="separate"/>
      </w:r>
      <w:r w:rsidR="001B3AA9">
        <w:fldChar w:fldCharType="begin"/>
      </w:r>
      <w:r w:rsidR="001B3AA9">
        <w:instrText xml:space="preserve"> INCLUDEPICTURE  "https://lh3.googleusercontent.com/OLWufpH2XTOTn9abb5yB9wKmo655MgbUoVk5wOX4avtmtt0j-KPI2BKfJWXUMkVdO_9O-KDdv6KeNTmjDSZZQu5Z7lFev_KPORnZ7P40f6l5Ex62lk3B6xZzPYFQu2F4Vq-HG22P" \* MERGEFORMATINET </w:instrText>
      </w:r>
      <w:r w:rsidR="001B3AA9">
        <w:fldChar w:fldCharType="separate"/>
      </w:r>
      <w:r w:rsidR="0017023A">
        <w:fldChar w:fldCharType="begin"/>
      </w:r>
      <w:r w:rsidR="0017023A">
        <w:instrText xml:space="preserve"> INCLUDEPICTURE  "https://lh3.googleusercontent.com/OLWufpH2XTOTn9abb5yB9wKmo655MgbUoVk5wOX4avtmtt0j-KPI2BKfJWXUMkVdO_9O-KDdv6KeNTmjDSZZQu5Z7lFev_KPORnZ7P40f6l5Ex62lk3B6xZzPYFQu2F4Vq-HG22P" \* MERGEFORMATINET </w:instrText>
      </w:r>
      <w:r w:rsidR="0017023A">
        <w:fldChar w:fldCharType="separate"/>
      </w:r>
      <w:r w:rsidR="008A58FA">
        <w:fldChar w:fldCharType="begin"/>
      </w:r>
      <w:r w:rsidR="008A58FA">
        <w:instrText xml:space="preserve"> INCLUDEPICTURE  "https://lh3.googleusercontent.com/OLWufpH2XTOTn9abb5yB9wKmo655MgbUoVk5wOX4avtmtt0j-KPI2BKfJWXUMkVdO_9O-KDdv6KeNTmjDSZZQu5Z7lFev_KPORnZ7P40f6l5Ex62lk3B6xZzPYFQu2F4Vq-HG22P" \* MERGEFORMATINET </w:instrText>
      </w:r>
      <w:r w:rsidR="008A58FA">
        <w:fldChar w:fldCharType="separate"/>
      </w:r>
      <w:r w:rsidR="008B5E40">
        <w:fldChar w:fldCharType="begin"/>
      </w:r>
      <w:r w:rsidR="008B5E40">
        <w:instrText xml:space="preserve"> INCLUDEPICTURE  "https://lh3.googleusercontent.com/OLWufpH2XTOTn9abb5yB9wKmo655MgbUoVk5wOX4avtmtt0j-KPI2BKfJWXUMkVdO_9O-KDdv6KeNTmjDSZZQu5Z7lFev_KPORnZ7P40f6l5Ex62lk3B6xZzPYFQu2F4Vq-HG22P" \* MERGEFORMATINET </w:instrText>
      </w:r>
      <w:r w:rsidR="008B5E40">
        <w:fldChar w:fldCharType="separate"/>
      </w:r>
      <w:r w:rsidR="00D938DE">
        <w:fldChar w:fldCharType="begin"/>
      </w:r>
      <w:r w:rsidR="00D938DE">
        <w:instrText xml:space="preserve"> INCLUDEPICTURE  "https://lh3.googleusercontent.com/OLWufpH2XTOTn9abb5yB9wKmo655MgbUoVk5wOX4avtmtt0j-KPI2BKfJWXUMkVdO_9O-KDdv6KeNTmjDSZZQu5Z7lFev_KPORnZ7P40f6l5Ex62lk3B6xZzPYFQu2F4Vq-HG22P" \* MERGEFORMATINET </w:instrText>
      </w:r>
      <w:r w:rsidR="00D938DE">
        <w:fldChar w:fldCharType="separate"/>
      </w:r>
      <w:r w:rsidR="00697128">
        <w:fldChar w:fldCharType="begin"/>
      </w:r>
      <w:r w:rsidR="00697128">
        <w:instrText xml:space="preserve"> INCLUDEPICTURE  "https://lh3.googleusercontent.com/OLWufpH2XTOTn9abb5yB9wKmo655MgbUoVk5wOX4avtmtt0j-KPI2BKfJWXUMkVdO_9O-KDdv6KeNTmjDSZZQu5Z7lFev_KPORnZ7P40f6l5Ex62lk3B6xZzPYFQu2F4Vq-HG22P" \* MERGEFORMATINET </w:instrText>
      </w:r>
      <w:r w:rsidR="00697128">
        <w:fldChar w:fldCharType="separate"/>
      </w:r>
      <w:r w:rsidR="0021708F">
        <w:fldChar w:fldCharType="begin"/>
      </w:r>
      <w:r w:rsidR="0021708F">
        <w:instrText xml:space="preserve"> INCLUDEPICTURE  "https://lh3.googleusercontent.com/OLWufpH2XTOTn9abb5yB9wKmo655MgbUoVk5wOX4avtmtt0j-KPI2BKfJWXUMkVdO_9O-KDdv6KeNTmjDSZZQu5Z7lFev_KPORnZ7P40f6l5Ex62lk3B6xZzPYFQu2F4Vq-HG22P" \* MERGEFORMATINET </w:instrText>
      </w:r>
      <w:r w:rsidR="0021708F">
        <w:fldChar w:fldCharType="separate"/>
      </w:r>
      <w:r w:rsidR="0021708F">
        <w:pict w14:anchorId="09D19A08">
          <v:shape id="_x0000_i1754" type="#_x0000_t75" alt="" style="width:331.8pt;height:171pt">
            <v:imagedata r:id="rId32" r:href="rId33"/>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fldChar w:fldCharType="end"/>
      </w:r>
      <w:r>
        <w:fldChar w:fldCharType="end"/>
      </w:r>
      <w:r w:rsidRPr="00290A83">
        <w:fldChar w:fldCharType="end"/>
      </w:r>
    </w:p>
    <w:p w14:paraId="1BD45E97" w14:textId="77777777" w:rsidR="007237D0" w:rsidRPr="00290A83" w:rsidRDefault="007237D0" w:rsidP="00A63E2B">
      <w:pPr>
        <w:pStyle w:val="MDPI31text"/>
        <w:ind w:left="360" w:firstLine="0"/>
      </w:pPr>
      <w:r w:rsidRPr="00290A83">
        <w:t>The above image is from the test directory and Normal sub-directory and the model correctly predicts the class of the image (Normal).</w:t>
      </w:r>
    </w:p>
    <w:p w14:paraId="3D3D918F" w14:textId="77777777" w:rsidR="007237D0" w:rsidRPr="00290A83" w:rsidRDefault="007237D0" w:rsidP="00A63E2B">
      <w:pPr>
        <w:pStyle w:val="MDPI31text"/>
        <w:ind w:left="360" w:firstLine="0"/>
      </w:pPr>
      <w:r w:rsidRPr="00290A83">
        <w:t>This research will go a long way in improving the health of patients in low-income and under-developed environments. This study was, however, limited by the depth of data. </w:t>
      </w:r>
    </w:p>
    <w:p w14:paraId="7E05F875" w14:textId="77777777" w:rsidR="007237D0" w:rsidRPr="00290A83" w:rsidRDefault="007237D0" w:rsidP="00A63E2B">
      <w:pPr>
        <w:pStyle w:val="MDPI31text"/>
        <w:ind w:left="360" w:firstLine="0"/>
        <w:jc w:val="center"/>
      </w:pPr>
      <w:r w:rsidRPr="00290A83">
        <w:fldChar w:fldCharType="begin"/>
      </w:r>
      <w:r w:rsidRPr="00290A83">
        <w:instrText xml:space="preserve"> INCLUDEPICTURE "https://lh5.googleusercontent.com/6HWopPm4xrgahmrW0lLMSnb6oCu_v6aTFSybfrX76-8x5NLMKaNjBW3zdg9IQC7mWG6OcD4ZylwNinS5_WDnZmPpcWJlpaA5yyqwOA2xqC-ZPznxIfMDk9ZKJGkUwS96NXNWmNah" \* MERGEFORMATINET </w:instrText>
      </w:r>
      <w:r w:rsidRPr="00290A83">
        <w:fldChar w:fldCharType="separate"/>
      </w:r>
      <w:r>
        <w:fldChar w:fldCharType="begin"/>
      </w:r>
      <w:r>
        <w:instrText xml:space="preserve"> INCLUDEPICTURE  "https://lh5.googleusercontent.com/6HWopPm4xrgahmrW0lLMSnb6oCu_v6aTFSybfrX76-8x5NLMKaNjBW3zdg9IQC7mWG6OcD4ZylwNinS5_WDnZmPpcWJlpaA5yyqwOA2xqC-ZPznxIfMDk9ZKJGkUwS96NXNWmNah" \* MERGEFORMATINET </w:instrText>
      </w:r>
      <w:r>
        <w:fldChar w:fldCharType="separate"/>
      </w:r>
      <w:r>
        <w:fldChar w:fldCharType="begin"/>
      </w:r>
      <w:r>
        <w:instrText xml:space="preserve"> INCLUDEPICTURE  "https://lh5.googleusercontent.com/6HWopPm4xrgahmrW0lLMSnb6oCu_v6aTFSybfrX76-8x5NLMKaNjBW3zdg9IQC7mWG6OcD4ZylwNinS5_WDnZmPpcWJlpaA5yyqwOA2xqC-ZPznxIfMDk9ZKJGkUwS96NXNWmNah" \* MERGEFORMATINET </w:instrText>
      </w:r>
      <w:r>
        <w:fldChar w:fldCharType="separate"/>
      </w:r>
      <w:r w:rsidR="00E63B8B">
        <w:fldChar w:fldCharType="begin"/>
      </w:r>
      <w:r w:rsidR="00E63B8B">
        <w:instrText xml:space="preserve"> INCLUDEPICTURE  "https://lh5.googleusercontent.com/6HWopPm4xrgahmrW0lLMSnb6oCu_v6aTFSybfrX76-8x5NLMKaNjBW3zdg9IQC7mWG6OcD4ZylwNinS5_WDnZmPpcWJlpaA5yyqwOA2xqC-ZPznxIfMDk9ZKJGkUwS96NXNWmNah" \* MERGEFORMATINET </w:instrText>
      </w:r>
      <w:r w:rsidR="00E63B8B">
        <w:fldChar w:fldCharType="separate"/>
      </w:r>
      <w:r w:rsidR="00B43457">
        <w:fldChar w:fldCharType="begin"/>
      </w:r>
      <w:r w:rsidR="00B43457">
        <w:instrText xml:space="preserve"> INCLUDEPICTURE  "https://lh5.googleusercontent.com/6HWopPm4xrgahmrW0lLMSnb6oCu_v6aTFSybfrX76-8x5NLMKaNjBW3zdg9IQC7mWG6OcD4ZylwNinS5_WDnZmPpcWJlpaA5yyqwOA2xqC-ZPznxIfMDk9ZKJGkUwS96NXNWmNah" \* MERGEFORMATINET </w:instrText>
      </w:r>
      <w:r w:rsidR="00B43457">
        <w:fldChar w:fldCharType="separate"/>
      </w:r>
      <w:r w:rsidR="00C215C3">
        <w:fldChar w:fldCharType="begin"/>
      </w:r>
      <w:r w:rsidR="00C215C3">
        <w:instrText xml:space="preserve"> INCLUDEPICTURE  "https://lh5.googleusercontent.com/6HWopPm4xrgahmrW0lLMSnb6oCu_v6aTFSybfrX76-8x5NLMKaNjBW3zdg9IQC7mWG6OcD4ZylwNinS5_WDnZmPpcWJlpaA5yyqwOA2xqC-ZPznxIfMDk9ZKJGkUwS96NXNWmNah" \* MERGEFORMATINET </w:instrText>
      </w:r>
      <w:r w:rsidR="00C215C3">
        <w:fldChar w:fldCharType="separate"/>
      </w:r>
      <w:r w:rsidR="000F5707">
        <w:fldChar w:fldCharType="begin"/>
      </w:r>
      <w:r w:rsidR="000F5707">
        <w:instrText xml:space="preserve"> INCLUDEPICTURE  "https://lh5.googleusercontent.com/6HWopPm4xrgahmrW0lLMSnb6oCu_v6aTFSybfrX76-8x5NLMKaNjBW3zdg9IQC7mWG6OcD4ZylwNinS5_WDnZmPpcWJlpaA5yyqwOA2xqC-ZPznxIfMDk9ZKJGkUwS96NXNWmNah" \* MERGEFORMATINET </w:instrText>
      </w:r>
      <w:r w:rsidR="000F5707">
        <w:fldChar w:fldCharType="separate"/>
      </w:r>
      <w:r w:rsidR="007506B8">
        <w:fldChar w:fldCharType="begin"/>
      </w:r>
      <w:r w:rsidR="007506B8">
        <w:instrText xml:space="preserve"> INCLUDEPICTURE  "https://lh5.googleusercontent.com/6HWopPm4xrgahmrW0lLMSnb6oCu_v6aTFSybfrX76-8x5NLMKaNjBW3zdg9IQC7mWG6OcD4ZylwNinS5_WDnZmPpcWJlpaA5yyqwOA2xqC-ZPznxIfMDk9ZKJGkUwS96NXNWmNah" \* MERGEFORMATINET </w:instrText>
      </w:r>
      <w:r w:rsidR="007506B8">
        <w:fldChar w:fldCharType="separate"/>
      </w:r>
      <w:r w:rsidR="0005238A">
        <w:fldChar w:fldCharType="begin"/>
      </w:r>
      <w:r w:rsidR="0005238A">
        <w:instrText xml:space="preserve"> INCLUDEPICTURE  "https://lh5.googleusercontent.com/6HWopPm4xrgahmrW0lLMSnb6oCu_v6aTFSybfrX76-8x5NLMKaNjBW3zdg9IQC7mWG6OcD4ZylwNinS5_WDnZmPpcWJlpaA5yyqwOA2xqC-ZPznxIfMDk9ZKJGkUwS96NXNWmNah" \* MERGEFORMATINET </w:instrText>
      </w:r>
      <w:r w:rsidR="0005238A">
        <w:fldChar w:fldCharType="separate"/>
      </w:r>
      <w:r w:rsidR="0051328D">
        <w:fldChar w:fldCharType="begin"/>
      </w:r>
      <w:r w:rsidR="0051328D">
        <w:instrText xml:space="preserve"> INCLUDEPICTURE  "https://lh5.googleusercontent.com/6HWopPm4xrgahmrW0lLMSnb6oCu_v6aTFSybfrX76-8x5NLMKaNjBW3zdg9IQC7mWG6OcD4ZylwNinS5_WDnZmPpcWJlpaA5yyqwOA2xqC-ZPznxIfMDk9ZKJGkUwS96NXNWmNah" \* MERGEFORMATINET </w:instrText>
      </w:r>
      <w:r w:rsidR="0051328D">
        <w:fldChar w:fldCharType="separate"/>
      </w:r>
      <w:r w:rsidR="001B3AA9">
        <w:fldChar w:fldCharType="begin"/>
      </w:r>
      <w:r w:rsidR="001B3AA9">
        <w:instrText xml:space="preserve"> INCLUDEPICTURE  "https://lh5.googleusercontent.com/6HWopPm4xrgahmrW0lLMSnb6oCu_v6aTFSybfrX76-8x5NLMKaNjBW3zdg9IQC7mWG6OcD4ZylwNinS5_WDnZmPpcWJlpaA5yyqwOA2xqC-ZPznxIfMDk9ZKJGkUwS96NXNWmNah" \* MERGEFORMATINET </w:instrText>
      </w:r>
      <w:r w:rsidR="001B3AA9">
        <w:fldChar w:fldCharType="separate"/>
      </w:r>
      <w:r w:rsidR="0017023A">
        <w:fldChar w:fldCharType="begin"/>
      </w:r>
      <w:r w:rsidR="0017023A">
        <w:instrText xml:space="preserve"> INCLUDEPICTURE  "https://lh5.googleusercontent.com/6HWopPm4xrgahmrW0lLMSnb6oCu_v6aTFSybfrX76-8x5NLMKaNjBW3zdg9IQC7mWG6OcD4ZylwNinS5_WDnZmPpcWJlpaA5yyqwOA2xqC-ZPznxIfMDk9ZKJGkUwS96NXNWmNah" \* MERGEFORMATINET </w:instrText>
      </w:r>
      <w:r w:rsidR="0017023A">
        <w:fldChar w:fldCharType="separate"/>
      </w:r>
      <w:r w:rsidR="008A58FA">
        <w:fldChar w:fldCharType="begin"/>
      </w:r>
      <w:r w:rsidR="008A58FA">
        <w:instrText xml:space="preserve"> INCLUDEPICTURE  "https://lh5.googleusercontent.com/6HWopPm4xrgahmrW0lLMSnb6oCu_v6aTFSybfrX76-8x5NLMKaNjBW3zdg9IQC7mWG6OcD4ZylwNinS5_WDnZmPpcWJlpaA5yyqwOA2xqC-ZPznxIfMDk9ZKJGkUwS96NXNWmNah" \* MERGEFORMATINET </w:instrText>
      </w:r>
      <w:r w:rsidR="008A58FA">
        <w:fldChar w:fldCharType="separate"/>
      </w:r>
      <w:r w:rsidR="008B5E40">
        <w:fldChar w:fldCharType="begin"/>
      </w:r>
      <w:r w:rsidR="008B5E40">
        <w:instrText xml:space="preserve"> INCLUDEPICTURE  "https://lh5.googleusercontent.com/6HWopPm4xrgahmrW0lLMSnb6oCu_v6aTFSybfrX76-8x5NLMKaNjBW3zdg9IQC7mWG6OcD4ZylwNinS5_WDnZmPpcWJlpaA5yyqwOA2xqC-ZPznxIfMDk9ZKJGkUwS96NXNWmNah" \* MERGEFORMATINET </w:instrText>
      </w:r>
      <w:r w:rsidR="008B5E40">
        <w:fldChar w:fldCharType="separate"/>
      </w:r>
      <w:r w:rsidR="00D938DE">
        <w:fldChar w:fldCharType="begin"/>
      </w:r>
      <w:r w:rsidR="00D938DE">
        <w:instrText xml:space="preserve"> INCLUDEPICTURE  "https://lh5.googleusercontent.com/6HWopPm4xrgahmrW0lLMSnb6oCu_v6aTFSybfrX76-8x5NLMKaNjBW3zdg9IQC7mWG6OcD4ZylwNinS5_WDnZmPpcWJlpaA5yyqwOA2xqC-ZPznxIfMDk9ZKJGkUwS96NXNWmNah" \* MERGEFORMATINET </w:instrText>
      </w:r>
      <w:r w:rsidR="00D938DE">
        <w:fldChar w:fldCharType="separate"/>
      </w:r>
      <w:r w:rsidR="00697128">
        <w:fldChar w:fldCharType="begin"/>
      </w:r>
      <w:r w:rsidR="00697128">
        <w:instrText xml:space="preserve"> INCLUDEPICTURE  "https://lh5.googleusercontent.com/6HWopPm4xrgahmrW0lLMSnb6oCu_v6aTFSybfrX76-8x5NLMKaNjBW3zdg9IQC7mWG6OcD4ZylwNinS5_WDnZmPpcWJlpaA5yyqwOA2xqC-ZPznxIfMDk9ZKJGkUwS96NXNWmNah" \* MERGEFORMATINET </w:instrText>
      </w:r>
      <w:r w:rsidR="00697128">
        <w:fldChar w:fldCharType="separate"/>
      </w:r>
      <w:r w:rsidR="0021708F">
        <w:fldChar w:fldCharType="begin"/>
      </w:r>
      <w:r w:rsidR="0021708F">
        <w:instrText xml:space="preserve"> INCLUDEPICTURE  "https://lh5.googleusercontent.com/6HWopPm4xrgahmrW0lLMSnb6oCu_v6aTFSybfrX76-8x5NLMKaNjBW3zdg9IQC7mWG6OcD4ZylwNinS5_WDnZmPpcWJlpaA5yyqwOA2xqC-ZPznxIfMDk9ZKJGkUwS96NXNWmNah" \* MERGEFORMATINET </w:instrText>
      </w:r>
      <w:r w:rsidR="0021708F">
        <w:fldChar w:fldCharType="separate"/>
      </w:r>
      <w:r w:rsidR="0021708F">
        <w:pict w14:anchorId="490ED935">
          <v:shape id="_x0000_i1755" type="#_x0000_t75" alt="" style="width:418.2pt;height:82.8pt">
            <v:imagedata r:id="rId34" r:href="rId35"/>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fldChar w:fldCharType="end"/>
      </w:r>
      <w:r>
        <w:fldChar w:fldCharType="end"/>
      </w:r>
      <w:r w:rsidRPr="00290A83">
        <w:fldChar w:fldCharType="end"/>
      </w:r>
    </w:p>
    <w:p w14:paraId="461994B8" w14:textId="302E8E41" w:rsidR="007237D0" w:rsidRDefault="007237D0" w:rsidP="00A63E2B">
      <w:pPr>
        <w:pStyle w:val="MDPI31text"/>
        <w:ind w:left="360" w:firstLine="0"/>
      </w:pPr>
      <w:r w:rsidRPr="00290A83">
        <w:t>The dataset was limited to 5216 training images and 624 for the testing. However, Obtaining a comparatively larger dataset of patients and non-patients from different parts of the world, the model can be improvised significantly.</w:t>
      </w:r>
    </w:p>
    <w:p w14:paraId="05140E96" w14:textId="77777777" w:rsidR="00970D5C" w:rsidRPr="00290A83" w:rsidRDefault="00970D5C" w:rsidP="00A63E2B">
      <w:pPr>
        <w:pStyle w:val="MDPI31text"/>
        <w:ind w:left="425" w:firstLine="0"/>
      </w:pPr>
    </w:p>
    <w:p w14:paraId="4C0AC3E3" w14:textId="3855B0A7" w:rsidR="007237D0" w:rsidRPr="008462F3" w:rsidRDefault="007237D0" w:rsidP="00A63E2B">
      <w:pPr>
        <w:pStyle w:val="MDPI21heading1"/>
        <w:ind w:left="360"/>
      </w:pPr>
      <w:r>
        <w:t>4. Deployment</w:t>
      </w:r>
    </w:p>
    <w:p w14:paraId="092AF561" w14:textId="5C7A8738" w:rsidR="00C856B2" w:rsidRPr="00C856B2" w:rsidRDefault="00C856B2" w:rsidP="00A63E2B">
      <w:pPr>
        <w:pStyle w:val="MDPI31text"/>
        <w:ind w:left="1080" w:firstLine="0"/>
      </w:pPr>
      <w:r w:rsidRPr="00C856B2">
        <w:t xml:space="preserve">The trained model is then converted to a .JSON file using the tensorflowJS-converter. </w:t>
      </w:r>
      <w:r w:rsidR="0062262B">
        <w:t>[</w:t>
      </w:r>
      <w:r w:rsidR="00205159">
        <w:fldChar w:fldCharType="begin"/>
      </w:r>
      <w:r w:rsidR="00205159">
        <w:instrText xml:space="preserve"> REF _Ref69323497 \r \h </w:instrText>
      </w:r>
      <w:r w:rsidR="00205159">
        <w:fldChar w:fldCharType="separate"/>
      </w:r>
      <w:r w:rsidR="00205159">
        <w:t>1</w:t>
      </w:r>
      <w:r w:rsidR="00205159">
        <w:t>1</w:t>
      </w:r>
      <w:r w:rsidR="00205159">
        <w:fldChar w:fldCharType="end"/>
      </w:r>
      <w:r w:rsidRPr="00C856B2">
        <w:t>]</w:t>
      </w:r>
      <w:r w:rsidR="0062262B">
        <w:t xml:space="preserve"> </w:t>
      </w:r>
      <w:r w:rsidRPr="00C856B2">
        <w:t>This converter function saves the.JSON model along with some sharded weights associated with the model.json file in a binary format, all of which are saved in the path specified. TensorFlow.js provides model loading APIs that can be used to fetch these model assets and run inference in the browser. </w:t>
      </w:r>
    </w:p>
    <w:p w14:paraId="50143C97" w14:textId="77777777" w:rsidR="00C856B2" w:rsidRPr="00C856B2" w:rsidRDefault="00C856B2" w:rsidP="00A63E2B">
      <w:pPr>
        <w:pStyle w:val="MDPI31text"/>
        <w:ind w:left="360" w:firstLine="0"/>
        <w:jc w:val="center"/>
      </w:pPr>
      <w:r w:rsidRPr="00C856B2">
        <w:fldChar w:fldCharType="begin"/>
      </w:r>
      <w:r w:rsidRPr="00C856B2">
        <w:instrText xml:space="preserve"> INCLUDEPICTURE "https://lh4.googleusercontent.com/T4FrcWV-GYxUxGRkOQLjjWt74eBxrLzrGi_2qplVm9URWlJL0NCQVJS9Q8mr2_T7pg3jeHqj9zWm7ZItVUlf_BRERstt8Y2_W9ErqhSn9a4zIBRZ6UpTdcRv3oNE_ndYJPXk2Ozd" \* MERGEFORMATINET </w:instrText>
      </w:r>
      <w:r w:rsidRPr="00C856B2">
        <w:fldChar w:fldCharType="separate"/>
      </w:r>
      <w:r w:rsidR="00B36A62">
        <w:fldChar w:fldCharType="begin"/>
      </w:r>
      <w:r w:rsidR="00B36A62">
        <w:instrText xml:space="preserve"> INCLUDEPICTURE  "https://lh4.googleusercontent.com/T4FrcWV-GYxUxGRkOQLjjWt74eBxrLzrGi_2qplVm9URWlJL0NCQVJS9Q8mr2_T7pg3jeHqj9zWm7ZItVUlf_BRERstt8Y2_W9ErqhSn9a4zIBRZ6UpTdcRv3oNE_ndYJPXk2Ozd" \* MERGEFORMATINET </w:instrText>
      </w:r>
      <w:r w:rsidR="00B36A62">
        <w:fldChar w:fldCharType="separate"/>
      </w:r>
      <w:r w:rsidR="00335204">
        <w:fldChar w:fldCharType="begin"/>
      </w:r>
      <w:r w:rsidR="00335204">
        <w:instrText xml:space="preserve"> INCLUDEPICTURE  "https://lh4.googleusercontent.com/T4FrcWV-GYxUxGRkOQLjjWt74eBxrLzrGi_2qplVm9URWlJL0NCQVJS9Q8mr2_T7pg3jeHqj9zWm7ZItVUlf_BRERstt8Y2_W9ErqhSn9a4zIBRZ6UpTdcRv3oNE_ndYJPXk2Ozd" \* MERGEFORMATINET </w:instrText>
      </w:r>
      <w:r w:rsidR="00335204">
        <w:fldChar w:fldCharType="separate"/>
      </w:r>
      <w:r w:rsidR="00E63B8B">
        <w:fldChar w:fldCharType="begin"/>
      </w:r>
      <w:r w:rsidR="00E63B8B">
        <w:instrText xml:space="preserve"> INCLUDEPICTURE  "https://lh4.googleusercontent.com/T4FrcWV-GYxUxGRkOQLjjWt74eBxrLzrGi_2qplVm9URWlJL0NCQVJS9Q8mr2_T7pg3jeHqj9zWm7ZItVUlf_BRERstt8Y2_W9ErqhSn9a4zIBRZ6UpTdcRv3oNE_ndYJPXk2Ozd" \* MERGEFORMATINET </w:instrText>
      </w:r>
      <w:r w:rsidR="00E63B8B">
        <w:fldChar w:fldCharType="separate"/>
      </w:r>
      <w:r w:rsidR="00B43457">
        <w:fldChar w:fldCharType="begin"/>
      </w:r>
      <w:r w:rsidR="00B43457">
        <w:instrText xml:space="preserve"> INCLUDEPICTURE  "https://lh4.googleusercontent.com/T4FrcWV-GYxUxGRkOQLjjWt74eBxrLzrGi_2qplVm9URWlJL0NCQVJS9Q8mr2_T7pg3jeHqj9zWm7ZItVUlf_BRERstt8Y2_W9ErqhSn9a4zIBRZ6UpTdcRv3oNE_ndYJPXk2Ozd" \* MERGEFORMATINET </w:instrText>
      </w:r>
      <w:r w:rsidR="00B43457">
        <w:fldChar w:fldCharType="separate"/>
      </w:r>
      <w:r w:rsidR="00C215C3">
        <w:fldChar w:fldCharType="begin"/>
      </w:r>
      <w:r w:rsidR="00C215C3">
        <w:instrText xml:space="preserve"> INCLUDEPICTURE  "https://lh4.googleusercontent.com/T4FrcWV-GYxUxGRkOQLjjWt74eBxrLzrGi_2qplVm9URWlJL0NCQVJS9Q8mr2_T7pg3jeHqj9zWm7ZItVUlf_BRERstt8Y2_W9ErqhSn9a4zIBRZ6UpTdcRv3oNE_ndYJPXk2Ozd" \* MERGEFORMATINET </w:instrText>
      </w:r>
      <w:r w:rsidR="00C215C3">
        <w:fldChar w:fldCharType="separate"/>
      </w:r>
      <w:r w:rsidR="000F5707">
        <w:fldChar w:fldCharType="begin"/>
      </w:r>
      <w:r w:rsidR="000F5707">
        <w:instrText xml:space="preserve"> INCLUDEPICTURE  "https://lh4.googleusercontent.com/T4FrcWV-GYxUxGRkOQLjjWt74eBxrLzrGi_2qplVm9URWlJL0NCQVJS9Q8mr2_T7pg3jeHqj9zWm7ZItVUlf_BRERstt8Y2_W9ErqhSn9a4zIBRZ6UpTdcRv3oNE_ndYJPXk2Ozd" \* MERGEFORMATINET </w:instrText>
      </w:r>
      <w:r w:rsidR="000F5707">
        <w:fldChar w:fldCharType="separate"/>
      </w:r>
      <w:r w:rsidR="007506B8">
        <w:fldChar w:fldCharType="begin"/>
      </w:r>
      <w:r w:rsidR="007506B8">
        <w:instrText xml:space="preserve"> INCLUDEPICTURE  "https://lh4.googleusercontent.com/T4FrcWV-GYxUxGRkOQLjjWt74eBxrLzrGi_2qplVm9URWlJL0NCQVJS9Q8mr2_T7pg3jeHqj9zWm7ZItVUlf_BRERstt8Y2_W9ErqhSn9a4zIBRZ6UpTdcRv3oNE_ndYJPXk2Ozd" \* MERGEFORMATINET </w:instrText>
      </w:r>
      <w:r w:rsidR="007506B8">
        <w:fldChar w:fldCharType="separate"/>
      </w:r>
      <w:r w:rsidR="0005238A">
        <w:fldChar w:fldCharType="begin"/>
      </w:r>
      <w:r w:rsidR="0005238A">
        <w:instrText xml:space="preserve"> INCLUDEPICTURE  "https://lh4.googleusercontent.com/T4FrcWV-GYxUxGRkOQLjjWt74eBxrLzrGi_2qplVm9URWlJL0NCQVJS9Q8mr2_T7pg3jeHqj9zWm7ZItVUlf_BRERstt8Y2_W9ErqhSn9a4zIBRZ6UpTdcRv3oNE_ndYJPXk2Ozd" \* MERGEFORMATINET </w:instrText>
      </w:r>
      <w:r w:rsidR="0005238A">
        <w:fldChar w:fldCharType="separate"/>
      </w:r>
      <w:r w:rsidR="0051328D">
        <w:fldChar w:fldCharType="begin"/>
      </w:r>
      <w:r w:rsidR="0051328D">
        <w:instrText xml:space="preserve"> INCLUDEPICTURE  "https://lh4.googleusercontent.com/T4FrcWV-GYxUxGRkOQLjjWt74eBxrLzrGi_2qplVm9URWlJL0NCQVJS9Q8mr2_T7pg3jeHqj9zWm7ZItVUlf_BRERstt8Y2_W9ErqhSn9a4zIBRZ6UpTdcRv3oNE_ndYJPXk2Ozd" \* MERGEFORMATINET </w:instrText>
      </w:r>
      <w:r w:rsidR="0051328D">
        <w:fldChar w:fldCharType="separate"/>
      </w:r>
      <w:r w:rsidR="001B3AA9">
        <w:fldChar w:fldCharType="begin"/>
      </w:r>
      <w:r w:rsidR="001B3AA9">
        <w:instrText xml:space="preserve"> INCLUDEPICTURE  "https://lh4.googleusercontent.com/T4FrcWV-GYxUxGRkOQLjjWt74eBxrLzrGi_2qplVm9URWlJL0NCQVJS9Q8mr2_T7pg3jeHqj9zWm7ZItVUlf_BRERstt8Y2_W9ErqhSn9a4zIBRZ6UpTdcRv3oNE_ndYJPXk2Ozd" \* MERGEFORMATINET </w:instrText>
      </w:r>
      <w:r w:rsidR="001B3AA9">
        <w:fldChar w:fldCharType="separate"/>
      </w:r>
      <w:r w:rsidR="0017023A">
        <w:fldChar w:fldCharType="begin"/>
      </w:r>
      <w:r w:rsidR="0017023A">
        <w:instrText xml:space="preserve"> INCLUDEPICTURE  "https://lh4.googleusercontent.com/T4FrcWV-GYxUxGRkOQLjjWt74eBxrLzrGi_2qplVm9URWlJL0NCQVJS9Q8mr2_T7pg3jeHqj9zWm7ZItVUlf_BRERstt8Y2_W9ErqhSn9a4zIBRZ6UpTdcRv3oNE_ndYJPXk2Ozd" \* MERGEFORMATINET </w:instrText>
      </w:r>
      <w:r w:rsidR="0017023A">
        <w:fldChar w:fldCharType="separate"/>
      </w:r>
      <w:r w:rsidR="008A58FA">
        <w:fldChar w:fldCharType="begin"/>
      </w:r>
      <w:r w:rsidR="008A58FA">
        <w:instrText xml:space="preserve"> INCLUDEPICTURE  "https://lh4.googleusercontent.com/T4FrcWV-GYxUxGRkOQLjjWt74eBxrLzrGi_2qplVm9URWlJL0NCQVJS9Q8mr2_T7pg3jeHqj9zWm7ZItVUlf_BRERstt8Y2_W9ErqhSn9a4zIBRZ6UpTdcRv3oNE_ndYJPXk2Ozd" \* MERGEFORMATINET </w:instrText>
      </w:r>
      <w:r w:rsidR="008A58FA">
        <w:fldChar w:fldCharType="separate"/>
      </w:r>
      <w:r w:rsidR="008B5E40">
        <w:fldChar w:fldCharType="begin"/>
      </w:r>
      <w:r w:rsidR="008B5E40">
        <w:instrText xml:space="preserve"> INCLUDEPICTURE  "https://lh4.googleusercontent.com/T4FrcWV-GYxUxGRkOQLjjWt74eBxrLzrGi_2qplVm9URWlJL0NCQVJS9Q8mr2_T7pg3jeHqj9zWm7ZItVUlf_BRERstt8Y2_W9ErqhSn9a4zIBRZ6UpTdcRv3oNE_ndYJPXk2Ozd" \* MERGEFORMATINET </w:instrText>
      </w:r>
      <w:r w:rsidR="008B5E40">
        <w:fldChar w:fldCharType="separate"/>
      </w:r>
      <w:r w:rsidR="00D938DE">
        <w:fldChar w:fldCharType="begin"/>
      </w:r>
      <w:r w:rsidR="00D938DE">
        <w:instrText xml:space="preserve"> INCLUDEPICTURE  "https://lh4.googleusercontent.com/T4FrcWV-GYxUxGRkOQLjjWt74eBxrLzrGi_2qplVm9URWlJL0NCQVJS9Q8mr2_T7pg3jeHqj9zWm7ZItVUlf_BRERstt8Y2_W9ErqhSn9a4zIBRZ6UpTdcRv3oNE_ndYJPXk2Ozd" \* MERGEFORMATINET </w:instrText>
      </w:r>
      <w:r w:rsidR="00D938DE">
        <w:fldChar w:fldCharType="separate"/>
      </w:r>
      <w:r w:rsidR="00697128">
        <w:fldChar w:fldCharType="begin"/>
      </w:r>
      <w:r w:rsidR="00697128">
        <w:instrText xml:space="preserve"> INCLUDEPICTURE  "https://lh4.googleusercontent.com/T4FrcWV-GYxUxGRkOQLjjWt74eBxrLzrGi_2qplVm9URWlJL0NCQVJS9Q8mr2_T7pg3jeHqj9zWm7ZItVUlf_BRERstt8Y2_W9ErqhSn9a4zIBRZ6UpTdcRv3oNE_ndYJPXk2Ozd" \* MERGEFORMATINET </w:instrText>
      </w:r>
      <w:r w:rsidR="00697128">
        <w:fldChar w:fldCharType="separate"/>
      </w:r>
      <w:r w:rsidR="0021708F">
        <w:fldChar w:fldCharType="begin"/>
      </w:r>
      <w:r w:rsidR="0021708F">
        <w:instrText xml:space="preserve"> INCLUDEPICTURE  "https://lh4.googleusercontent.com/T4FrcWV-GYxUxGRkOQLjjWt74eBxrLzrGi_2qplVm9URWlJL0NCQVJS9Q8mr2_T7pg3jeHqj9zWm7ZItVUlf_BRERstt8Y2_W9ErqhSn9a4zIBRZ6UpTdcRv3oNE_ndYJPXk2Ozd" \* MERGEFORMATINET </w:instrText>
      </w:r>
      <w:r w:rsidR="0021708F">
        <w:fldChar w:fldCharType="separate"/>
      </w:r>
      <w:r w:rsidR="0021708F">
        <w:pict w14:anchorId="686516DC">
          <v:shape id="_x0000_i1756" type="#_x0000_t75" alt="" style="width:315.6pt;height:150pt">
            <v:imagedata r:id="rId36" r:href="rId37"/>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rsidR="00335204">
        <w:fldChar w:fldCharType="end"/>
      </w:r>
      <w:r w:rsidR="00B36A62">
        <w:fldChar w:fldCharType="end"/>
      </w:r>
      <w:r w:rsidRPr="00C856B2">
        <w:fldChar w:fldCharType="end"/>
      </w:r>
    </w:p>
    <w:p w14:paraId="09D96048" w14:textId="52DADC91" w:rsidR="003D5CD3" w:rsidRPr="00C856B2" w:rsidRDefault="00C856B2" w:rsidP="00A63E2B">
      <w:pPr>
        <w:pStyle w:val="MDPI31text"/>
        <w:ind w:left="360" w:firstLine="0"/>
      </w:pPr>
      <w:r w:rsidRPr="00C856B2">
        <w:t>To load the JSON file we use “tf.loadLayersModel()” with the path for the specified model. The model is hosted on a web server along with sharded weights, and the path where it is hosted is provided as a path link in the javascript file.</w:t>
      </w:r>
    </w:p>
    <w:p w14:paraId="4FB1E832" w14:textId="73D1C95E" w:rsidR="00C856B2" w:rsidRDefault="00C856B2" w:rsidP="00A63E2B">
      <w:pPr>
        <w:pStyle w:val="MDPI31text"/>
        <w:ind w:left="360" w:firstLine="0"/>
      </w:pPr>
      <w:r w:rsidRPr="00C856B2">
        <w:lastRenderedPageBreak/>
        <w:t>After successfully loading the model in the browser, next up is the inference part. For the prediction, we need to load the image into the browser. This is done by using the getElementById() method. Next up is creating a tf.Tensor form an image. After resizing and normalizing the image tensor, it can be fed into the model.predict()  method as a 4D tensor by specifying its shape and image size. </w:t>
      </w:r>
    </w:p>
    <w:p w14:paraId="1520BFB0" w14:textId="186A4CDC" w:rsidR="00C856B2" w:rsidRDefault="00C856B2" w:rsidP="00A63E2B">
      <w:pPr>
        <w:pStyle w:val="MDPI31text"/>
        <w:ind w:left="360" w:firstLine="0"/>
        <w:jc w:val="center"/>
      </w:pPr>
      <w:r w:rsidRPr="00C856B2">
        <w:fldChar w:fldCharType="begin"/>
      </w:r>
      <w:r w:rsidRPr="00C856B2">
        <w:instrText xml:space="preserve"> INCLUDEPICTURE "https://lh3.googleusercontent.com/jg6jJ8EnXnJqWs0rqkI13q9ecCTDbPd9rXvmS3Tbk3VHQPym9oSkio2psNW7njrdMHeeuqXrVmK0j8YWsNPH2Yx43aBG1PjnMJS2p3g8zkUJ8raB44A8BFAU3gnX1xwXiCaFwxdX" \* MERGEFORMATINET </w:instrText>
      </w:r>
      <w:r w:rsidRPr="00C856B2">
        <w:fldChar w:fldCharType="separate"/>
      </w:r>
      <w:r w:rsidR="00B36A62">
        <w:fldChar w:fldCharType="begin"/>
      </w:r>
      <w:r w:rsidR="00B36A62">
        <w:instrText xml:space="preserve"> INCLUDEPICTURE  "https://lh3.googleusercontent.com/jg6jJ8EnXnJqWs0rqkI13q9ecCTDbPd9rXvmS3Tbk3VHQPym9oSkio2psNW7njrdMHeeuqXrVmK0j8YWsNPH2Yx43aBG1PjnMJS2p3g8zkUJ8raB44A8BFAU3gnX1xwXiCaFwxdX" \* MERGEFORMATINET </w:instrText>
      </w:r>
      <w:r w:rsidR="00B36A62">
        <w:fldChar w:fldCharType="separate"/>
      </w:r>
      <w:r w:rsidR="00335204">
        <w:fldChar w:fldCharType="begin"/>
      </w:r>
      <w:r w:rsidR="00335204">
        <w:instrText xml:space="preserve"> INCLUDEPICTURE  "https://lh3.googleusercontent.com/jg6jJ8EnXnJqWs0rqkI13q9ecCTDbPd9rXvmS3Tbk3VHQPym9oSkio2psNW7njrdMHeeuqXrVmK0j8YWsNPH2Yx43aBG1PjnMJS2p3g8zkUJ8raB44A8BFAU3gnX1xwXiCaFwxdX" \* MERGEFORMATINET </w:instrText>
      </w:r>
      <w:r w:rsidR="00335204">
        <w:fldChar w:fldCharType="separate"/>
      </w:r>
      <w:r w:rsidR="00E63B8B">
        <w:fldChar w:fldCharType="begin"/>
      </w:r>
      <w:r w:rsidR="00E63B8B">
        <w:instrText xml:space="preserve"> INCLUDEPICTURE  "https://lh3.googleusercontent.com/jg6jJ8EnXnJqWs0rqkI13q9ecCTDbPd9rXvmS3Tbk3VHQPym9oSkio2psNW7njrdMHeeuqXrVmK0j8YWsNPH2Yx43aBG1PjnMJS2p3g8zkUJ8raB44A8BFAU3gnX1xwXiCaFwxdX" \* MERGEFORMATINET </w:instrText>
      </w:r>
      <w:r w:rsidR="00E63B8B">
        <w:fldChar w:fldCharType="separate"/>
      </w:r>
      <w:r w:rsidR="00B43457">
        <w:fldChar w:fldCharType="begin"/>
      </w:r>
      <w:r w:rsidR="00B43457">
        <w:instrText xml:space="preserve"> INCLUDEPICTURE  "https://lh3.googleusercontent.com/jg6jJ8EnXnJqWs0rqkI13q9ecCTDbPd9rXvmS3Tbk3VHQPym9oSkio2psNW7njrdMHeeuqXrVmK0j8YWsNPH2Yx43aBG1PjnMJS2p3g8zkUJ8raB44A8BFAU3gnX1xwXiCaFwxdX" \* MERGEFORMATINET </w:instrText>
      </w:r>
      <w:r w:rsidR="00B43457">
        <w:fldChar w:fldCharType="separate"/>
      </w:r>
      <w:r w:rsidR="00C215C3">
        <w:fldChar w:fldCharType="begin"/>
      </w:r>
      <w:r w:rsidR="00C215C3">
        <w:instrText xml:space="preserve"> INCLUDEPICTURE  "https://lh3.googleusercontent.com/jg6jJ8EnXnJqWs0rqkI13q9ecCTDbPd9rXvmS3Tbk3VHQPym9oSkio2psNW7njrdMHeeuqXrVmK0j8YWsNPH2Yx43aBG1PjnMJS2p3g8zkUJ8raB44A8BFAU3gnX1xwXiCaFwxdX" \* MERGEFORMATINET </w:instrText>
      </w:r>
      <w:r w:rsidR="00C215C3">
        <w:fldChar w:fldCharType="separate"/>
      </w:r>
      <w:r w:rsidR="000F5707">
        <w:fldChar w:fldCharType="begin"/>
      </w:r>
      <w:r w:rsidR="000F5707">
        <w:instrText xml:space="preserve"> INCLUDEPICTURE  "https://lh3.googleusercontent.com/jg6jJ8EnXnJqWs0rqkI13q9ecCTDbPd9rXvmS3Tbk3VHQPym9oSkio2psNW7njrdMHeeuqXrVmK0j8YWsNPH2Yx43aBG1PjnMJS2p3g8zkUJ8raB44A8BFAU3gnX1xwXiCaFwxdX" \* MERGEFORMATINET </w:instrText>
      </w:r>
      <w:r w:rsidR="000F5707">
        <w:fldChar w:fldCharType="separate"/>
      </w:r>
      <w:r w:rsidR="007506B8">
        <w:fldChar w:fldCharType="begin"/>
      </w:r>
      <w:r w:rsidR="007506B8">
        <w:instrText xml:space="preserve"> INCLUDEPICTURE  "https://lh3.googleusercontent.com/jg6jJ8EnXnJqWs0rqkI13q9ecCTDbPd9rXvmS3Tbk3VHQPym9oSkio2psNW7njrdMHeeuqXrVmK0j8YWsNPH2Yx43aBG1PjnMJS2p3g8zkUJ8raB44A8BFAU3gnX1xwXiCaFwxdX" \* MERGEFORMATINET </w:instrText>
      </w:r>
      <w:r w:rsidR="007506B8">
        <w:fldChar w:fldCharType="separate"/>
      </w:r>
      <w:r w:rsidR="0005238A">
        <w:fldChar w:fldCharType="begin"/>
      </w:r>
      <w:r w:rsidR="0005238A">
        <w:instrText xml:space="preserve"> INCLUDEPICTURE  "https://lh3.googleusercontent.com/jg6jJ8EnXnJqWs0rqkI13q9ecCTDbPd9rXvmS3Tbk3VHQPym9oSkio2psNW7njrdMHeeuqXrVmK0j8YWsNPH2Yx43aBG1PjnMJS2p3g8zkUJ8raB44A8BFAU3gnX1xwXiCaFwxdX" \* MERGEFORMATINET </w:instrText>
      </w:r>
      <w:r w:rsidR="0005238A">
        <w:fldChar w:fldCharType="separate"/>
      </w:r>
      <w:r w:rsidR="0051328D">
        <w:fldChar w:fldCharType="begin"/>
      </w:r>
      <w:r w:rsidR="0051328D">
        <w:instrText xml:space="preserve"> INCLUDEPICTURE  "https://lh3.googleusercontent.com/jg6jJ8EnXnJqWs0rqkI13q9ecCTDbPd9rXvmS3Tbk3VHQPym9oSkio2psNW7njrdMHeeuqXrVmK0j8YWsNPH2Yx43aBG1PjnMJS2p3g8zkUJ8raB44A8BFAU3gnX1xwXiCaFwxdX" \* MERGEFORMATINET </w:instrText>
      </w:r>
      <w:r w:rsidR="0051328D">
        <w:fldChar w:fldCharType="separate"/>
      </w:r>
      <w:r w:rsidR="001B3AA9">
        <w:fldChar w:fldCharType="begin"/>
      </w:r>
      <w:r w:rsidR="001B3AA9">
        <w:instrText xml:space="preserve"> INCLUDEPICTURE  "https://lh3.googleusercontent.com/jg6jJ8EnXnJqWs0rqkI13q9ecCTDbPd9rXvmS3Tbk3VHQPym9oSkio2psNW7njrdMHeeuqXrVmK0j8YWsNPH2Yx43aBG1PjnMJS2p3g8zkUJ8raB44A8BFAU3gnX1xwXiCaFwxdX" \* MERGEFORMATINET </w:instrText>
      </w:r>
      <w:r w:rsidR="001B3AA9">
        <w:fldChar w:fldCharType="separate"/>
      </w:r>
      <w:r w:rsidR="0017023A">
        <w:fldChar w:fldCharType="begin"/>
      </w:r>
      <w:r w:rsidR="0017023A">
        <w:instrText xml:space="preserve"> INCLUDEPICTURE  "https://lh3.googleusercontent.com/jg6jJ8EnXnJqWs0rqkI13q9ecCTDbPd9rXvmS3Tbk3VHQPym9oSkio2psNW7njrdMHeeuqXrVmK0j8YWsNPH2Yx43aBG1PjnMJS2p3g8zkUJ8raB44A8BFAU3gnX1xwXiCaFwxdX" \* MERGEFORMATINET </w:instrText>
      </w:r>
      <w:r w:rsidR="0017023A">
        <w:fldChar w:fldCharType="separate"/>
      </w:r>
      <w:r w:rsidR="008A58FA">
        <w:fldChar w:fldCharType="begin"/>
      </w:r>
      <w:r w:rsidR="008A58FA">
        <w:instrText xml:space="preserve"> INCLUDEPICTURE  "https://lh3.googleusercontent.com/jg6jJ8EnXnJqWs0rqkI13q9ecCTDbPd9rXvmS3Tbk3VHQPym9oSkio2psNW7njrdMHeeuqXrVmK0j8YWsNPH2Yx43aBG1PjnMJS2p3g8zkUJ8raB44A8BFAU3gnX1xwXiCaFwxdX" \* MERGEFORMATINET </w:instrText>
      </w:r>
      <w:r w:rsidR="008A58FA">
        <w:fldChar w:fldCharType="separate"/>
      </w:r>
      <w:r w:rsidR="008B5E40">
        <w:fldChar w:fldCharType="begin"/>
      </w:r>
      <w:r w:rsidR="008B5E40">
        <w:instrText xml:space="preserve"> INCLUDEPICTURE  "https://lh3.googleusercontent.com/jg6jJ8EnXnJqWs0rqkI13q9ecCTDbPd9rXvmS3Tbk3VHQPym9oSkio2psNW7njrdMHeeuqXrVmK0j8YWsNPH2Yx43aBG1PjnMJS2p3g8zkUJ8raB44A8BFAU3gnX1xwXiCaFwxdX" \* MERGEFORMATINET </w:instrText>
      </w:r>
      <w:r w:rsidR="008B5E40">
        <w:fldChar w:fldCharType="separate"/>
      </w:r>
      <w:r w:rsidR="00D938DE">
        <w:fldChar w:fldCharType="begin"/>
      </w:r>
      <w:r w:rsidR="00D938DE">
        <w:instrText xml:space="preserve"> INCLUDEPICTURE  "https://lh3.googleusercontent.com/jg6jJ8EnXnJqWs0rqkI13q9ecCTDbPd9rXvmS3Tbk3VHQPym9oSkio2psNW7njrdMHeeuqXrVmK0j8YWsNPH2Yx43aBG1PjnMJS2p3g8zkUJ8raB44A8BFAU3gnX1xwXiCaFwxdX" \* MERGEFORMATINET </w:instrText>
      </w:r>
      <w:r w:rsidR="00D938DE">
        <w:fldChar w:fldCharType="separate"/>
      </w:r>
      <w:r w:rsidR="00697128">
        <w:fldChar w:fldCharType="begin"/>
      </w:r>
      <w:r w:rsidR="00697128">
        <w:instrText xml:space="preserve"> INCLUDEPICTURE  "https://lh3.googleusercontent.com/jg6jJ8EnXnJqWs0rqkI13q9ecCTDbPd9rXvmS3Tbk3VHQPym9oSkio2psNW7njrdMHeeuqXrVmK0j8YWsNPH2Yx43aBG1PjnMJS2p3g8zkUJ8raB44A8BFAU3gnX1xwXiCaFwxdX" \* MERGEFORMATINET </w:instrText>
      </w:r>
      <w:r w:rsidR="00697128">
        <w:fldChar w:fldCharType="separate"/>
      </w:r>
      <w:r w:rsidR="0021708F">
        <w:fldChar w:fldCharType="begin"/>
      </w:r>
      <w:r w:rsidR="0021708F">
        <w:instrText xml:space="preserve"> INCLUDEPICTURE  "https://lh3.googleusercontent.com/jg6jJ8EnXnJqWs0rqkI13q9ecCTDbPd9rXvmS3Tbk3VHQPym9oSkio2psNW7njrdMHeeuqXrVmK0j8YWsNPH2Yx43aBG1PjnMJS2p3g8zkUJ8raB44A8BFAU3gnX1xwXiCaFwxdX" \* MERGEFORMATINET </w:instrText>
      </w:r>
      <w:r w:rsidR="0021708F">
        <w:fldChar w:fldCharType="separate"/>
      </w:r>
      <w:r w:rsidR="0021708F">
        <w:pict w14:anchorId="38D17BBB">
          <v:shape id="_x0000_i1757" type="#_x0000_t75" alt="" style="width:310.2pt;height:223.8pt">
            <v:imagedata r:id="rId38" r:href="rId39"/>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rsidR="00335204">
        <w:fldChar w:fldCharType="end"/>
      </w:r>
      <w:r w:rsidR="00B36A62">
        <w:fldChar w:fldCharType="end"/>
      </w:r>
      <w:r w:rsidRPr="00C856B2">
        <w:fldChar w:fldCharType="end"/>
      </w:r>
    </w:p>
    <w:p w14:paraId="411352A3" w14:textId="77777777" w:rsidR="00970D5C" w:rsidRPr="00C856B2" w:rsidRDefault="00970D5C" w:rsidP="00A63E2B">
      <w:pPr>
        <w:pStyle w:val="MDPI31text"/>
        <w:ind w:left="425" w:firstLine="0"/>
        <w:jc w:val="center"/>
      </w:pPr>
    </w:p>
    <w:p w14:paraId="24668780" w14:textId="77777777" w:rsidR="00C856B2" w:rsidRPr="00C856B2" w:rsidRDefault="00C856B2" w:rsidP="00A63E2B">
      <w:pPr>
        <w:pStyle w:val="MDPI31text"/>
        <w:ind w:left="360" w:firstLine="0"/>
        <w:jc w:val="center"/>
      </w:pPr>
      <w:r w:rsidRPr="00C856B2">
        <w:fldChar w:fldCharType="begin"/>
      </w:r>
      <w:r w:rsidRPr="00C856B2">
        <w:instrText xml:space="preserve"> INCLUDEPICTURE "https://lh3.googleusercontent.com/uP8n3G-jb5E5aI2tR1A_b1nLZvviBa3xnak0RwC81igoMyRjAq9SBHMeVu7gZx7UGEAXAdVXYIlf1_G6uvceEo1CyfkI2bS1Txd4OD_Fml7UPT0LDKxUdQCM0ttt0HKiN4FK6IjF" \* MERGEFORMATINET </w:instrText>
      </w:r>
      <w:r w:rsidRPr="00C856B2">
        <w:fldChar w:fldCharType="separate"/>
      </w:r>
      <w:r w:rsidR="00B36A62">
        <w:fldChar w:fldCharType="begin"/>
      </w:r>
      <w:r w:rsidR="00B36A62">
        <w:instrText xml:space="preserve"> INCLUDEPICTURE  "https://lh3.googleusercontent.com/uP8n3G-jb5E5aI2tR1A_b1nLZvviBa3xnak0RwC81igoMyRjAq9SBHMeVu7gZx7UGEAXAdVXYIlf1_G6uvceEo1CyfkI2bS1Txd4OD_Fml7UPT0LDKxUdQCM0ttt0HKiN4FK6IjF" \* MERGEFORMATINET </w:instrText>
      </w:r>
      <w:r w:rsidR="00B36A62">
        <w:fldChar w:fldCharType="separate"/>
      </w:r>
      <w:r w:rsidR="00335204">
        <w:fldChar w:fldCharType="begin"/>
      </w:r>
      <w:r w:rsidR="00335204">
        <w:instrText xml:space="preserve"> INCLUDEPICTURE  "https://lh3.googleusercontent.com/uP8n3G-jb5E5aI2tR1A_b1nLZvviBa3xnak0RwC81igoMyRjAq9SBHMeVu7gZx7UGEAXAdVXYIlf1_G6uvceEo1CyfkI2bS1Txd4OD_Fml7UPT0LDKxUdQCM0ttt0HKiN4FK6IjF" \* MERGEFORMATINET </w:instrText>
      </w:r>
      <w:r w:rsidR="00335204">
        <w:fldChar w:fldCharType="separate"/>
      </w:r>
      <w:r w:rsidR="00E63B8B">
        <w:fldChar w:fldCharType="begin"/>
      </w:r>
      <w:r w:rsidR="00E63B8B">
        <w:instrText xml:space="preserve"> INCLUDEPICTURE  "https://lh3.googleusercontent.com/uP8n3G-jb5E5aI2tR1A_b1nLZvviBa3xnak0RwC81igoMyRjAq9SBHMeVu7gZx7UGEAXAdVXYIlf1_G6uvceEo1CyfkI2bS1Txd4OD_Fml7UPT0LDKxUdQCM0ttt0HKiN4FK6IjF" \* MERGEFORMATINET </w:instrText>
      </w:r>
      <w:r w:rsidR="00E63B8B">
        <w:fldChar w:fldCharType="separate"/>
      </w:r>
      <w:r w:rsidR="00B43457">
        <w:fldChar w:fldCharType="begin"/>
      </w:r>
      <w:r w:rsidR="00B43457">
        <w:instrText xml:space="preserve"> INCLUDEPICTURE  "https://lh3.googleusercontent.com/uP8n3G-jb5E5aI2tR1A_b1nLZvviBa3xnak0RwC81igoMyRjAq9SBHMeVu7gZx7UGEAXAdVXYIlf1_G6uvceEo1CyfkI2bS1Txd4OD_Fml7UPT0LDKxUdQCM0ttt0HKiN4FK6IjF" \* MERGEFORMATINET </w:instrText>
      </w:r>
      <w:r w:rsidR="00B43457">
        <w:fldChar w:fldCharType="separate"/>
      </w:r>
      <w:r w:rsidR="00C215C3">
        <w:fldChar w:fldCharType="begin"/>
      </w:r>
      <w:r w:rsidR="00C215C3">
        <w:instrText xml:space="preserve"> INCLUDEPICTURE  "https://lh3.googleusercontent.com/uP8n3G-jb5E5aI2tR1A_b1nLZvviBa3xnak0RwC81igoMyRjAq9SBHMeVu7gZx7UGEAXAdVXYIlf1_G6uvceEo1CyfkI2bS1Txd4OD_Fml7UPT0LDKxUdQCM0ttt0HKiN4FK6IjF" \* MERGEFORMATINET </w:instrText>
      </w:r>
      <w:r w:rsidR="00C215C3">
        <w:fldChar w:fldCharType="separate"/>
      </w:r>
      <w:r w:rsidR="000F5707">
        <w:fldChar w:fldCharType="begin"/>
      </w:r>
      <w:r w:rsidR="000F5707">
        <w:instrText xml:space="preserve"> INCLUDEPICTURE  "https://lh3.googleusercontent.com/uP8n3G-jb5E5aI2tR1A_b1nLZvviBa3xnak0RwC81igoMyRjAq9SBHMeVu7gZx7UGEAXAdVXYIlf1_G6uvceEo1CyfkI2bS1Txd4OD_Fml7UPT0LDKxUdQCM0ttt0HKiN4FK6IjF" \* MERGEFORMATINET </w:instrText>
      </w:r>
      <w:r w:rsidR="000F5707">
        <w:fldChar w:fldCharType="separate"/>
      </w:r>
      <w:r w:rsidR="007506B8">
        <w:fldChar w:fldCharType="begin"/>
      </w:r>
      <w:r w:rsidR="007506B8">
        <w:instrText xml:space="preserve"> INCLUDEPICTURE  "https://lh3.googleusercontent.com/uP8n3G-jb5E5aI2tR1A_b1nLZvviBa3xnak0RwC81igoMyRjAq9SBHMeVu7gZx7UGEAXAdVXYIlf1_G6uvceEo1CyfkI2bS1Txd4OD_Fml7UPT0LDKxUdQCM0ttt0HKiN4FK6IjF" \* MERGEFORMATINET </w:instrText>
      </w:r>
      <w:r w:rsidR="007506B8">
        <w:fldChar w:fldCharType="separate"/>
      </w:r>
      <w:r w:rsidR="0005238A">
        <w:fldChar w:fldCharType="begin"/>
      </w:r>
      <w:r w:rsidR="0005238A">
        <w:instrText xml:space="preserve"> INCLUDEPICTURE  "https://lh3.googleusercontent.com/uP8n3G-jb5E5aI2tR1A_b1nLZvviBa3xnak0RwC81igoMyRjAq9SBHMeVu7gZx7UGEAXAdVXYIlf1_G6uvceEo1CyfkI2bS1Txd4OD_Fml7UPT0LDKxUdQCM0ttt0HKiN4FK6IjF" \* MERGEFORMATINET </w:instrText>
      </w:r>
      <w:r w:rsidR="0005238A">
        <w:fldChar w:fldCharType="separate"/>
      </w:r>
      <w:r w:rsidR="0051328D">
        <w:fldChar w:fldCharType="begin"/>
      </w:r>
      <w:r w:rsidR="0051328D">
        <w:instrText xml:space="preserve"> INCLUDEPICTURE  "https://lh3.googleusercontent.com/uP8n3G-jb5E5aI2tR1A_b1nLZvviBa3xnak0RwC81igoMyRjAq9SBHMeVu7gZx7UGEAXAdVXYIlf1_G6uvceEo1CyfkI2bS1Txd4OD_Fml7UPT0LDKxUdQCM0ttt0HKiN4FK6IjF" \* MERGEFORMATINET </w:instrText>
      </w:r>
      <w:r w:rsidR="0051328D">
        <w:fldChar w:fldCharType="separate"/>
      </w:r>
      <w:r w:rsidR="001B3AA9">
        <w:fldChar w:fldCharType="begin"/>
      </w:r>
      <w:r w:rsidR="001B3AA9">
        <w:instrText xml:space="preserve"> INCLUDEPICTURE  "https://lh3.googleusercontent.com/uP8n3G-jb5E5aI2tR1A_b1nLZvviBa3xnak0RwC81igoMyRjAq9SBHMeVu7gZx7UGEAXAdVXYIlf1_G6uvceEo1CyfkI2bS1Txd4OD_Fml7UPT0LDKxUdQCM0ttt0HKiN4FK6IjF" \* MERGEFORMATINET </w:instrText>
      </w:r>
      <w:r w:rsidR="001B3AA9">
        <w:fldChar w:fldCharType="separate"/>
      </w:r>
      <w:r w:rsidR="0017023A">
        <w:fldChar w:fldCharType="begin"/>
      </w:r>
      <w:r w:rsidR="0017023A">
        <w:instrText xml:space="preserve"> INCLUDEPICTURE  "https://lh3.googleusercontent.com/uP8n3G-jb5E5aI2tR1A_b1nLZvviBa3xnak0RwC81igoMyRjAq9SBHMeVu7gZx7UGEAXAdVXYIlf1_G6uvceEo1CyfkI2bS1Txd4OD_Fml7UPT0LDKxUdQCM0ttt0HKiN4FK6IjF" \* MERGEFORMATINET </w:instrText>
      </w:r>
      <w:r w:rsidR="0017023A">
        <w:fldChar w:fldCharType="separate"/>
      </w:r>
      <w:r w:rsidR="008A58FA">
        <w:fldChar w:fldCharType="begin"/>
      </w:r>
      <w:r w:rsidR="008A58FA">
        <w:instrText xml:space="preserve"> INCLUDEPICTURE  "https://lh3.googleusercontent.com/uP8n3G-jb5E5aI2tR1A_b1nLZvviBa3xnak0RwC81igoMyRjAq9SBHMeVu7gZx7UGEAXAdVXYIlf1_G6uvceEo1CyfkI2bS1Txd4OD_Fml7UPT0LDKxUdQCM0ttt0HKiN4FK6IjF" \* MERGEFORMATINET </w:instrText>
      </w:r>
      <w:r w:rsidR="008A58FA">
        <w:fldChar w:fldCharType="separate"/>
      </w:r>
      <w:r w:rsidR="008B5E40">
        <w:fldChar w:fldCharType="begin"/>
      </w:r>
      <w:r w:rsidR="008B5E40">
        <w:instrText xml:space="preserve"> INCLUDEPICTURE  "https://lh3.googleusercontent.com/uP8n3G-jb5E5aI2tR1A_b1nLZvviBa3xnak0RwC81igoMyRjAq9SBHMeVu7gZx7UGEAXAdVXYIlf1_G6uvceEo1CyfkI2bS1Txd4OD_Fml7UPT0LDKxUdQCM0ttt0HKiN4FK6IjF" \* MERGEFORMATINET </w:instrText>
      </w:r>
      <w:r w:rsidR="008B5E40">
        <w:fldChar w:fldCharType="separate"/>
      </w:r>
      <w:r w:rsidR="00D938DE">
        <w:fldChar w:fldCharType="begin"/>
      </w:r>
      <w:r w:rsidR="00D938DE">
        <w:instrText xml:space="preserve"> INCLUDEPICTURE  "https://lh3.googleusercontent.com/uP8n3G-jb5E5aI2tR1A_b1nLZvviBa3xnak0RwC81igoMyRjAq9SBHMeVu7gZx7UGEAXAdVXYIlf1_G6uvceEo1CyfkI2bS1Txd4OD_Fml7UPT0LDKxUdQCM0ttt0HKiN4FK6IjF" \* MERGEFORMATINET </w:instrText>
      </w:r>
      <w:r w:rsidR="00D938DE">
        <w:fldChar w:fldCharType="separate"/>
      </w:r>
      <w:r w:rsidR="00697128">
        <w:fldChar w:fldCharType="begin"/>
      </w:r>
      <w:r w:rsidR="00697128">
        <w:instrText xml:space="preserve"> INCLUDEPICTURE  "https://lh3.googleusercontent.com/uP8n3G-jb5E5aI2tR1A_b1nLZvviBa3xnak0RwC81igoMyRjAq9SBHMeVu7gZx7UGEAXAdVXYIlf1_G6uvceEo1CyfkI2bS1Txd4OD_Fml7UPT0LDKxUdQCM0ttt0HKiN4FK6IjF" \* MERGEFORMATINET </w:instrText>
      </w:r>
      <w:r w:rsidR="00697128">
        <w:fldChar w:fldCharType="separate"/>
      </w:r>
      <w:r w:rsidR="0021708F">
        <w:fldChar w:fldCharType="begin"/>
      </w:r>
      <w:r w:rsidR="0021708F">
        <w:instrText xml:space="preserve"> INCLUDEPICTURE  "https://lh3.googleusercontent.com/uP8n3G-jb5E5aI2tR1A_b1nLZvviBa3xnak0RwC81igoMyRjAq9SBHMeVu7gZx7UGEAXAdVXYIlf1_G6uvceEo1CyfkI2bS1Txd4OD_Fml7UPT0LDKxUdQCM0ttt0HKiN4FK6IjF" \* MERGEFORMATINET </w:instrText>
      </w:r>
      <w:r w:rsidR="0021708F">
        <w:fldChar w:fldCharType="separate"/>
      </w:r>
      <w:r w:rsidR="0021708F">
        <w:pict w14:anchorId="57849A4F">
          <v:shape id="_x0000_i1758" type="#_x0000_t75" alt="" style="width:325.2pt;height:3in">
            <v:imagedata r:id="rId40" r:href="rId41"/>
          </v:shape>
        </w:pict>
      </w:r>
      <w:r w:rsidR="0021708F">
        <w:fldChar w:fldCharType="end"/>
      </w:r>
      <w:r w:rsidR="00697128">
        <w:fldChar w:fldCharType="end"/>
      </w:r>
      <w:r w:rsidR="00D938DE">
        <w:fldChar w:fldCharType="end"/>
      </w:r>
      <w:r w:rsidR="008B5E40">
        <w:fldChar w:fldCharType="end"/>
      </w:r>
      <w:r w:rsidR="008A58FA">
        <w:fldChar w:fldCharType="end"/>
      </w:r>
      <w:r w:rsidR="0017023A">
        <w:fldChar w:fldCharType="end"/>
      </w:r>
      <w:r w:rsidR="001B3AA9">
        <w:fldChar w:fldCharType="end"/>
      </w:r>
      <w:r w:rsidR="0051328D">
        <w:fldChar w:fldCharType="end"/>
      </w:r>
      <w:r w:rsidR="0005238A">
        <w:fldChar w:fldCharType="end"/>
      </w:r>
      <w:r w:rsidR="007506B8">
        <w:fldChar w:fldCharType="end"/>
      </w:r>
      <w:r w:rsidR="000F5707">
        <w:fldChar w:fldCharType="end"/>
      </w:r>
      <w:r w:rsidR="00C215C3">
        <w:fldChar w:fldCharType="end"/>
      </w:r>
      <w:r w:rsidR="00B43457">
        <w:fldChar w:fldCharType="end"/>
      </w:r>
      <w:r w:rsidR="00E63B8B">
        <w:fldChar w:fldCharType="end"/>
      </w:r>
      <w:r w:rsidR="00335204">
        <w:fldChar w:fldCharType="end"/>
      </w:r>
      <w:r w:rsidR="00B36A62">
        <w:fldChar w:fldCharType="end"/>
      </w:r>
      <w:r w:rsidRPr="00C856B2">
        <w:fldChar w:fldCharType="end"/>
      </w:r>
    </w:p>
    <w:p w14:paraId="0C68F4B2" w14:textId="63A2552B" w:rsidR="00C856B2" w:rsidRPr="00C856B2" w:rsidRDefault="00C856B2" w:rsidP="00A63E2B">
      <w:pPr>
        <w:pStyle w:val="MDPI31text"/>
        <w:ind w:left="360" w:firstLine="0"/>
      </w:pPr>
      <w:r w:rsidRPr="00C856B2">
        <w:t>Once a new picture has been uploaded we use the Predict button to do the prediction of the image.</w:t>
      </w:r>
    </w:p>
    <w:p w14:paraId="3180172C" w14:textId="77777777" w:rsidR="00C856B2" w:rsidRPr="00C856B2" w:rsidRDefault="00C856B2" w:rsidP="00A63E2B">
      <w:pPr>
        <w:pStyle w:val="MDPI31text"/>
        <w:ind w:left="360" w:firstLine="0"/>
      </w:pPr>
      <w:r w:rsidRPr="00C856B2">
        <w:t xml:space="preserve">To compare the prediction, we check if the predicted value is positive or negative. According to the labeling, if the value is greater than 0, it is a Normal image else it is a Pneumonia positive image. As shown in the above picture, it sends out an alert to the tab in the browser where the inference takes place. </w:t>
      </w:r>
    </w:p>
    <w:p w14:paraId="07BB0836" w14:textId="77777777" w:rsidR="00290A83" w:rsidRDefault="00290A83" w:rsidP="00A63E2B">
      <w:pPr>
        <w:pStyle w:val="MDPI31text"/>
        <w:ind w:firstLine="0"/>
      </w:pPr>
    </w:p>
    <w:p w14:paraId="5AADB5D0" w14:textId="286AF673" w:rsidR="003D5CD3" w:rsidRDefault="00374A4D" w:rsidP="00A63E2B">
      <w:pPr>
        <w:pStyle w:val="MDPI21heading1"/>
        <w:ind w:left="360"/>
        <w:rPr>
          <w:b w:val="0"/>
          <w:bCs/>
        </w:rPr>
      </w:pPr>
      <w:r w:rsidRPr="008462F3">
        <w:t xml:space="preserve">5. </w:t>
      </w:r>
      <w:r>
        <w:t>Conclusions</w:t>
      </w:r>
      <w:r w:rsidR="007237D0">
        <w:t>.</w:t>
      </w:r>
    </w:p>
    <w:p w14:paraId="7DA1BA06" w14:textId="518A7212" w:rsidR="003D5CD3" w:rsidRPr="003D5CD3" w:rsidRDefault="003D5CD3" w:rsidP="00A63E2B">
      <w:pPr>
        <w:pStyle w:val="MDPI31text"/>
        <w:ind w:left="360" w:firstLine="0"/>
        <w:rPr>
          <w:bCs/>
        </w:rPr>
      </w:pPr>
      <w:r w:rsidRPr="003D5CD3">
        <w:rPr>
          <w:bCs/>
        </w:rPr>
        <w:t>The trained model reported impressive results when it was trained for 60 epochs. The resulting training accuracy was 0.9484, and training loss was 0.1260. </w:t>
      </w:r>
      <w:r w:rsidRPr="003D5CD3">
        <w:rPr>
          <w:b/>
        </w:rPr>
        <w:t xml:space="preserve"> </w:t>
      </w:r>
      <w:r w:rsidRPr="003D5CD3">
        <w:rPr>
          <w:bCs/>
        </w:rPr>
        <w:t>[</w:t>
      </w:r>
      <w:r w:rsidR="00424F39">
        <w:rPr>
          <w:bCs/>
        </w:rPr>
        <w:fldChar w:fldCharType="begin"/>
      </w:r>
      <w:r w:rsidR="00424F39">
        <w:rPr>
          <w:bCs/>
        </w:rPr>
        <w:instrText xml:space="preserve"> REF _Ref69323547 \r \h </w:instrText>
      </w:r>
      <w:r w:rsidR="00424F39">
        <w:rPr>
          <w:bCs/>
        </w:rPr>
      </w:r>
      <w:r w:rsidR="00424F39">
        <w:rPr>
          <w:bCs/>
        </w:rPr>
        <w:fldChar w:fldCharType="separate"/>
      </w:r>
      <w:r w:rsidR="00424F39">
        <w:rPr>
          <w:bCs/>
        </w:rPr>
        <w:t>12</w:t>
      </w:r>
      <w:r w:rsidR="00424F39">
        <w:rPr>
          <w:bCs/>
        </w:rPr>
        <w:fldChar w:fldCharType="end"/>
      </w:r>
      <w:r w:rsidRPr="003D5CD3">
        <w:rPr>
          <w:bCs/>
        </w:rPr>
        <w:t xml:space="preserve">]Accuracy is the number of correctly predicted data points out of all the data points. More formally, it is defined as the summation </w:t>
      </w:r>
      <w:r w:rsidRPr="003D5CD3">
        <w:rPr>
          <w:bCs/>
        </w:rPr>
        <w:lastRenderedPageBreak/>
        <w:t>of  number of true positives(TP) and true negatives(TN) divided by the summation of  number of true positives(TP), true negatives(TN), false positives(FP), and false negatives(FN).</w:t>
      </w:r>
      <w:r w:rsidRPr="003D5CD3">
        <w:rPr>
          <w:b/>
          <w:bCs/>
        </w:rPr>
        <w:t xml:space="preserve"> </w:t>
      </w:r>
    </w:p>
    <w:p w14:paraId="65047098" w14:textId="73FB7A5A" w:rsidR="003D5CD3" w:rsidRDefault="003D5CD3" w:rsidP="00A63E2B">
      <w:pPr>
        <w:pStyle w:val="MDPI31text"/>
        <w:ind w:left="360" w:firstLine="0"/>
        <w:jc w:val="center"/>
        <w:rPr>
          <w:b/>
          <w:bCs/>
        </w:rPr>
      </w:pPr>
      <w:r w:rsidRPr="00F7387D">
        <w:rPr>
          <w:b/>
          <w:bCs/>
        </w:rPr>
        <w:fldChar w:fldCharType="begin"/>
      </w:r>
      <w:r w:rsidRPr="00F7387D">
        <w:rPr>
          <w:bCs/>
        </w:rPr>
        <w:instrText xml:space="preserve"> INCLUDEPICTURE "https://lh5.googleusercontent.com/ALvvup3mfU-8PwMUw-OH0_UwyIPqWDiIIEaydmQPKXQsbezFgGAfl_6jGjmFaDCBtNZwMKbSlTbpH0IAgjVmNtFWugayJzVap8xJ-cIBAh-h2de2fLUxGb20Fv4_fAWK38VUayzf" \* MERGEFORMATINET </w:instrText>
      </w:r>
      <w:r w:rsidRPr="00F7387D">
        <w:rPr>
          <w:b/>
          <w:bCs/>
        </w:rPr>
        <w:fldChar w:fldCharType="separate"/>
      </w:r>
      <w:r>
        <w:rPr>
          <w:b/>
          <w:bCs/>
        </w:rPr>
        <w:fldChar w:fldCharType="begin"/>
      </w:r>
      <w:r>
        <w:rPr>
          <w:bCs/>
        </w:rPr>
        <w:instrText xml:space="preserve"> INCLUDEPICTURE  "https://lh5.googleusercontent.com/ALvvup3mfU-8PwMUw-OH0_UwyIPqWDiIIEaydmQPKXQsbezFgGAfl_6jGjmFaDCBtNZwMKbSlTbpH0IAgjVmNtFWugayJzVap8xJ-cIBAh-h2de2fLUxGb20Fv4_fAWK38VUayzf" \* MERGEFORMATINET </w:instrText>
      </w:r>
      <w:r>
        <w:rPr>
          <w:b/>
          <w:bCs/>
        </w:rPr>
        <w:fldChar w:fldCharType="separate"/>
      </w:r>
      <w:r>
        <w:rPr>
          <w:b/>
          <w:bCs/>
        </w:rPr>
        <w:fldChar w:fldCharType="begin"/>
      </w:r>
      <w:r>
        <w:rPr>
          <w:b/>
          <w:bCs/>
        </w:rPr>
        <w:instrText xml:space="preserve"> INCLUDEPICTURE  "https://lh5.googleusercontent.com/ALvvup3mfU-8PwMUw-OH0_UwyIPqWDiIIEaydmQPKXQsbezFgGAfl_6jGjmFaDCBtNZwMKbSlTbpH0IAgjVmNtFWugayJzVap8xJ-cIBAh-h2de2fLUxGb20Fv4_fAWK38VUayzf" \* MERGEFORMATINET </w:instrText>
      </w:r>
      <w:r>
        <w:rPr>
          <w:b/>
          <w:bCs/>
        </w:rPr>
        <w:fldChar w:fldCharType="separate"/>
      </w:r>
      <w:r w:rsidR="00E63B8B">
        <w:rPr>
          <w:b/>
          <w:bCs/>
        </w:rPr>
        <w:fldChar w:fldCharType="begin"/>
      </w:r>
      <w:r w:rsidR="00E63B8B">
        <w:rPr>
          <w:b/>
          <w:bCs/>
        </w:rPr>
        <w:instrText xml:space="preserve"> INCLUDEPICTURE  "https://lh5.googleusercontent.com/ALvvup3mfU-8PwMUw-OH0_UwyIPqWDiIIEaydmQPKXQsbezFgGAfl_6jGjmFaDCBtNZwMKbSlTbpH0IAgjVmNtFWugayJzVap8xJ-cIBAh-h2de2fLUxGb20Fv4_fAWK38VUayzf" \* MERGEFORMATINET </w:instrText>
      </w:r>
      <w:r w:rsidR="00E63B8B">
        <w:rPr>
          <w:b/>
          <w:bCs/>
        </w:rPr>
        <w:fldChar w:fldCharType="separate"/>
      </w:r>
      <w:r w:rsidR="00B43457">
        <w:rPr>
          <w:b/>
          <w:bCs/>
        </w:rPr>
        <w:fldChar w:fldCharType="begin"/>
      </w:r>
      <w:r w:rsidR="00B43457">
        <w:rPr>
          <w:b/>
          <w:bCs/>
        </w:rPr>
        <w:instrText xml:space="preserve"> INCLUDEPICTURE  "https://lh5.googleusercontent.com/ALvvup3mfU-8PwMUw-OH0_UwyIPqWDiIIEaydmQPKXQsbezFgGAfl_6jGjmFaDCBtNZwMKbSlTbpH0IAgjVmNtFWugayJzVap8xJ-cIBAh-h2de2fLUxGb20Fv4_fAWK38VUayzf" \* MERGEFORMATINET </w:instrText>
      </w:r>
      <w:r w:rsidR="00B43457">
        <w:rPr>
          <w:b/>
          <w:bCs/>
        </w:rPr>
        <w:fldChar w:fldCharType="separate"/>
      </w:r>
      <w:r w:rsidR="00C215C3">
        <w:rPr>
          <w:b/>
          <w:bCs/>
        </w:rPr>
        <w:fldChar w:fldCharType="begin"/>
      </w:r>
      <w:r w:rsidR="00C215C3">
        <w:rPr>
          <w:b/>
          <w:bCs/>
        </w:rPr>
        <w:instrText xml:space="preserve"> INCLUDEPICTURE  "https://lh5.googleusercontent.com/ALvvup3mfU-8PwMUw-OH0_UwyIPqWDiIIEaydmQPKXQsbezFgGAfl_6jGjmFaDCBtNZwMKbSlTbpH0IAgjVmNtFWugayJzVap8xJ-cIBAh-h2de2fLUxGb20Fv4_fAWK38VUayzf" \* MERGEFORMATINET </w:instrText>
      </w:r>
      <w:r w:rsidR="00C215C3">
        <w:rPr>
          <w:b/>
          <w:bCs/>
        </w:rPr>
        <w:fldChar w:fldCharType="separate"/>
      </w:r>
      <w:r w:rsidR="000F5707">
        <w:rPr>
          <w:b/>
          <w:bCs/>
        </w:rPr>
        <w:fldChar w:fldCharType="begin"/>
      </w:r>
      <w:r w:rsidR="000F5707">
        <w:rPr>
          <w:b/>
          <w:bCs/>
        </w:rPr>
        <w:instrText xml:space="preserve"> INCLUDEPICTURE  "https://lh5.googleusercontent.com/ALvvup3mfU-8PwMUw-OH0_UwyIPqWDiIIEaydmQPKXQsbezFgGAfl_6jGjmFaDCBtNZwMKbSlTbpH0IAgjVmNtFWugayJzVap8xJ-cIBAh-h2de2fLUxGb20Fv4_fAWK38VUayzf" \* MERGEFORMATINET </w:instrText>
      </w:r>
      <w:r w:rsidR="000F5707">
        <w:rPr>
          <w:b/>
          <w:bCs/>
        </w:rPr>
        <w:fldChar w:fldCharType="separate"/>
      </w:r>
      <w:r w:rsidR="007506B8">
        <w:rPr>
          <w:b/>
          <w:bCs/>
        </w:rPr>
        <w:fldChar w:fldCharType="begin"/>
      </w:r>
      <w:r w:rsidR="007506B8">
        <w:rPr>
          <w:b/>
          <w:bCs/>
        </w:rPr>
        <w:instrText xml:space="preserve"> INCLUDEPICTURE  "https://lh5.googleusercontent.com/ALvvup3mfU-8PwMUw-OH0_UwyIPqWDiIIEaydmQPKXQsbezFgGAfl_6jGjmFaDCBtNZwMKbSlTbpH0IAgjVmNtFWugayJzVap8xJ-cIBAh-h2de2fLUxGb20Fv4_fAWK38VUayzf" \* MERGEFORMATINET </w:instrText>
      </w:r>
      <w:r w:rsidR="007506B8">
        <w:rPr>
          <w:b/>
          <w:bCs/>
        </w:rPr>
        <w:fldChar w:fldCharType="separate"/>
      </w:r>
      <w:r w:rsidR="0005238A">
        <w:rPr>
          <w:b/>
          <w:bCs/>
        </w:rPr>
        <w:fldChar w:fldCharType="begin"/>
      </w:r>
      <w:r w:rsidR="0005238A">
        <w:rPr>
          <w:b/>
          <w:bCs/>
        </w:rPr>
        <w:instrText xml:space="preserve"> INCLUDEPICTURE  "https://lh5.googleusercontent.com/ALvvup3mfU-8PwMUw-OH0_UwyIPqWDiIIEaydmQPKXQsbezFgGAfl_6jGjmFaDCBtNZwMKbSlTbpH0IAgjVmNtFWugayJzVap8xJ-cIBAh-h2de2fLUxGb20Fv4_fAWK38VUayzf" \* MERGEFORMATINET </w:instrText>
      </w:r>
      <w:r w:rsidR="0005238A">
        <w:rPr>
          <w:b/>
          <w:bCs/>
        </w:rPr>
        <w:fldChar w:fldCharType="separate"/>
      </w:r>
      <w:r w:rsidR="0051328D">
        <w:rPr>
          <w:b/>
          <w:bCs/>
        </w:rPr>
        <w:fldChar w:fldCharType="begin"/>
      </w:r>
      <w:r w:rsidR="0051328D">
        <w:rPr>
          <w:b/>
          <w:bCs/>
        </w:rPr>
        <w:instrText xml:space="preserve"> INCLUDEPICTURE  "https://lh5.googleusercontent.com/ALvvup3mfU-8PwMUw-OH0_UwyIPqWDiIIEaydmQPKXQsbezFgGAfl_6jGjmFaDCBtNZwMKbSlTbpH0IAgjVmNtFWugayJzVap8xJ-cIBAh-h2de2fLUxGb20Fv4_fAWK38VUayzf" \* MERGEFORMATINET </w:instrText>
      </w:r>
      <w:r w:rsidR="0051328D">
        <w:rPr>
          <w:b/>
          <w:bCs/>
        </w:rPr>
        <w:fldChar w:fldCharType="separate"/>
      </w:r>
      <w:r w:rsidR="001B3AA9">
        <w:rPr>
          <w:b/>
          <w:bCs/>
        </w:rPr>
        <w:fldChar w:fldCharType="begin"/>
      </w:r>
      <w:r w:rsidR="001B3AA9">
        <w:rPr>
          <w:b/>
          <w:bCs/>
        </w:rPr>
        <w:instrText xml:space="preserve"> INCLUDEPICTURE  "https://lh5.googleusercontent.com/ALvvup3mfU-8PwMUw-OH0_UwyIPqWDiIIEaydmQPKXQsbezFgGAfl_6jGjmFaDCBtNZwMKbSlTbpH0IAgjVmNtFWugayJzVap8xJ-cIBAh-h2de2fLUxGb20Fv4_fAWK38VUayzf" \* MERGEFORMATINET </w:instrText>
      </w:r>
      <w:r w:rsidR="001B3AA9">
        <w:rPr>
          <w:b/>
          <w:bCs/>
        </w:rPr>
        <w:fldChar w:fldCharType="separate"/>
      </w:r>
      <w:r w:rsidR="0017023A">
        <w:rPr>
          <w:b/>
          <w:bCs/>
        </w:rPr>
        <w:fldChar w:fldCharType="begin"/>
      </w:r>
      <w:r w:rsidR="0017023A">
        <w:rPr>
          <w:b/>
          <w:bCs/>
        </w:rPr>
        <w:instrText xml:space="preserve"> INCLUDEPICTURE  "https://lh5.googleusercontent.com/ALvvup3mfU-8PwMUw-OH0_UwyIPqWDiIIEaydmQPKXQsbezFgGAfl_6jGjmFaDCBtNZwMKbSlTbpH0IAgjVmNtFWugayJzVap8xJ-cIBAh-h2de2fLUxGb20Fv4_fAWK38VUayzf" \* MERGEFORMATINET </w:instrText>
      </w:r>
      <w:r w:rsidR="0017023A">
        <w:rPr>
          <w:b/>
          <w:bCs/>
        </w:rPr>
        <w:fldChar w:fldCharType="separate"/>
      </w:r>
      <w:r w:rsidR="008A58FA">
        <w:rPr>
          <w:b/>
          <w:bCs/>
        </w:rPr>
        <w:fldChar w:fldCharType="begin"/>
      </w:r>
      <w:r w:rsidR="008A58FA">
        <w:rPr>
          <w:b/>
          <w:bCs/>
        </w:rPr>
        <w:instrText xml:space="preserve"> INCLUDEPICTURE  "https://lh5.googleusercontent.com/ALvvup3mfU-8PwMUw-OH0_UwyIPqWDiIIEaydmQPKXQsbezFgGAfl_6jGjmFaDCBtNZwMKbSlTbpH0IAgjVmNtFWugayJzVap8xJ-cIBAh-h2de2fLUxGb20Fv4_fAWK38VUayzf" \* MERGEFORMATINET </w:instrText>
      </w:r>
      <w:r w:rsidR="008A58FA">
        <w:rPr>
          <w:b/>
          <w:bCs/>
        </w:rPr>
        <w:fldChar w:fldCharType="separate"/>
      </w:r>
      <w:r w:rsidR="008B5E40">
        <w:rPr>
          <w:b/>
          <w:bCs/>
        </w:rPr>
        <w:fldChar w:fldCharType="begin"/>
      </w:r>
      <w:r w:rsidR="008B5E40">
        <w:rPr>
          <w:b/>
          <w:bCs/>
        </w:rPr>
        <w:instrText xml:space="preserve"> INCLUDEPICTURE  "https://lh5.googleusercontent.com/ALvvup3mfU-8PwMUw-OH0_UwyIPqWDiIIEaydmQPKXQsbezFgGAfl_6jGjmFaDCBtNZwMKbSlTbpH0IAgjVmNtFWugayJzVap8xJ-cIBAh-h2de2fLUxGb20Fv4_fAWK38VUayzf" \* MERGEFORMATINET </w:instrText>
      </w:r>
      <w:r w:rsidR="008B5E40">
        <w:rPr>
          <w:b/>
          <w:bCs/>
        </w:rPr>
        <w:fldChar w:fldCharType="separate"/>
      </w:r>
      <w:r w:rsidR="00D938DE">
        <w:rPr>
          <w:b/>
          <w:bCs/>
        </w:rPr>
        <w:fldChar w:fldCharType="begin"/>
      </w:r>
      <w:r w:rsidR="00D938DE">
        <w:rPr>
          <w:b/>
          <w:bCs/>
        </w:rPr>
        <w:instrText xml:space="preserve"> INCLUDEPICTURE  "https://lh5.googleusercontent.com/ALvvup3mfU-8PwMUw-OH0_UwyIPqWDiIIEaydmQPKXQsbezFgGAfl_6jGjmFaDCBtNZwMKbSlTbpH0IAgjVmNtFWugayJzVap8xJ-cIBAh-h2de2fLUxGb20Fv4_fAWK38VUayzf" \* MERGEFORMATINET </w:instrText>
      </w:r>
      <w:r w:rsidR="00D938DE">
        <w:rPr>
          <w:b/>
          <w:bCs/>
        </w:rPr>
        <w:fldChar w:fldCharType="separate"/>
      </w:r>
      <w:r w:rsidR="00697128">
        <w:rPr>
          <w:b/>
          <w:bCs/>
        </w:rPr>
        <w:fldChar w:fldCharType="begin"/>
      </w:r>
      <w:r w:rsidR="00697128">
        <w:rPr>
          <w:b/>
          <w:bCs/>
        </w:rPr>
        <w:instrText xml:space="preserve"> INCLUDEPICTURE  "https://lh5.googleusercontent.com/ALvvup3mfU-8PwMUw-OH0_UwyIPqWDiIIEaydmQPKXQsbezFgGAfl_6jGjmFaDCBtNZwMKbSlTbpH0IAgjVmNtFWugayJzVap8xJ-cIBAh-h2de2fLUxGb20Fv4_fAWK38VUayzf" \* MERGEFORMATINET </w:instrText>
      </w:r>
      <w:r w:rsidR="00697128">
        <w:rPr>
          <w:b/>
          <w:bCs/>
        </w:rPr>
        <w:fldChar w:fldCharType="separate"/>
      </w:r>
      <w:r w:rsidR="0021708F">
        <w:rPr>
          <w:b/>
          <w:bCs/>
        </w:rPr>
        <w:fldChar w:fldCharType="begin"/>
      </w:r>
      <w:r w:rsidR="0021708F">
        <w:rPr>
          <w:b/>
          <w:bCs/>
        </w:rPr>
        <w:instrText xml:space="preserve"> INCLUDEPICTURE  "https://lh5.googleusercontent.com/ALvvup3mfU-8PwMUw-OH0_UwyIPqWDiIIEaydmQPKXQsbezFgGAfl_6jGjmFaDCBtNZwMKbSlTbpH0IAgjVmNtFWugayJzVap8xJ-cIBAh-h2de2fLUxGb20Fv4_fAWK38VUayzf" \* MERGEFORMATINET </w:instrText>
      </w:r>
      <w:r w:rsidR="0021708F">
        <w:rPr>
          <w:b/>
          <w:bCs/>
        </w:rPr>
        <w:fldChar w:fldCharType="separate"/>
      </w:r>
      <w:r w:rsidR="0021708F">
        <w:rPr>
          <w:b/>
          <w:bCs/>
        </w:rPr>
        <w:pict w14:anchorId="69D101D1">
          <v:shape id="_x0000_i1759" type="#_x0000_t75" alt="" style="width:172.2pt;height:59.4pt">
            <v:imagedata r:id="rId42" r:href="rId43"/>
          </v:shape>
        </w:pict>
      </w:r>
      <w:r w:rsidR="0021708F">
        <w:rPr>
          <w:b/>
          <w:bCs/>
        </w:rPr>
        <w:fldChar w:fldCharType="end"/>
      </w:r>
      <w:r w:rsidR="00697128">
        <w:rPr>
          <w:b/>
          <w:bCs/>
        </w:rPr>
        <w:fldChar w:fldCharType="end"/>
      </w:r>
      <w:r w:rsidR="00D938DE">
        <w:rPr>
          <w:b/>
          <w:bCs/>
        </w:rPr>
        <w:fldChar w:fldCharType="end"/>
      </w:r>
      <w:r w:rsidR="008B5E40">
        <w:rPr>
          <w:b/>
          <w:bCs/>
        </w:rPr>
        <w:fldChar w:fldCharType="end"/>
      </w:r>
      <w:r w:rsidR="008A58FA">
        <w:rPr>
          <w:b/>
          <w:bCs/>
        </w:rPr>
        <w:fldChar w:fldCharType="end"/>
      </w:r>
      <w:r w:rsidR="0017023A">
        <w:rPr>
          <w:b/>
          <w:bCs/>
        </w:rPr>
        <w:fldChar w:fldCharType="end"/>
      </w:r>
      <w:r w:rsidR="001B3AA9">
        <w:rPr>
          <w:b/>
          <w:bCs/>
        </w:rPr>
        <w:fldChar w:fldCharType="end"/>
      </w:r>
      <w:r w:rsidR="0051328D">
        <w:rPr>
          <w:b/>
          <w:bCs/>
        </w:rPr>
        <w:fldChar w:fldCharType="end"/>
      </w:r>
      <w:r w:rsidR="0005238A">
        <w:rPr>
          <w:b/>
          <w:bCs/>
        </w:rPr>
        <w:fldChar w:fldCharType="end"/>
      </w:r>
      <w:r w:rsidR="007506B8">
        <w:rPr>
          <w:b/>
          <w:bCs/>
        </w:rPr>
        <w:fldChar w:fldCharType="end"/>
      </w:r>
      <w:r w:rsidR="000F5707">
        <w:rPr>
          <w:b/>
          <w:bCs/>
        </w:rPr>
        <w:fldChar w:fldCharType="end"/>
      </w:r>
      <w:r w:rsidR="00C215C3">
        <w:rPr>
          <w:b/>
          <w:bCs/>
        </w:rPr>
        <w:fldChar w:fldCharType="end"/>
      </w:r>
      <w:r w:rsidR="00B43457">
        <w:rPr>
          <w:b/>
          <w:bCs/>
        </w:rPr>
        <w:fldChar w:fldCharType="end"/>
      </w:r>
      <w:r w:rsidR="00E63B8B">
        <w:rPr>
          <w:b/>
          <w:bCs/>
        </w:rPr>
        <w:fldChar w:fldCharType="end"/>
      </w:r>
      <w:r>
        <w:rPr>
          <w:b/>
          <w:bCs/>
        </w:rPr>
        <w:fldChar w:fldCharType="end"/>
      </w:r>
      <w:r>
        <w:rPr>
          <w:b/>
          <w:bCs/>
        </w:rPr>
        <w:fldChar w:fldCharType="end"/>
      </w:r>
      <w:r w:rsidRPr="00F7387D">
        <w:rPr>
          <w:b/>
          <w:bCs/>
        </w:rPr>
        <w:fldChar w:fldCharType="end"/>
      </w:r>
    </w:p>
    <w:p w14:paraId="66C312D4" w14:textId="60EAB412" w:rsidR="003D5CD3" w:rsidRDefault="00DF410B" w:rsidP="00DF410B">
      <w:pPr>
        <w:pStyle w:val="MDPI31text"/>
        <w:ind w:left="360"/>
        <w:rPr>
          <w:bCs/>
        </w:rPr>
      </w:pPr>
      <w:r>
        <w:rPr>
          <w:bCs/>
        </w:rPr>
        <w:t xml:space="preserve">While designing and configuring the architecture of the Machine Learning model, it is required to select a loss function to train our neural network model to the optimal. </w:t>
      </w:r>
      <w:r w:rsidR="00854167">
        <w:rPr>
          <w:bCs/>
        </w:rPr>
        <w:t xml:space="preserve">For the loss function the metric used </w:t>
      </w:r>
      <w:r w:rsidR="004746BB">
        <w:rPr>
          <w:bCs/>
        </w:rPr>
        <w:t>is</w:t>
      </w:r>
      <w:r w:rsidR="00854167">
        <w:rPr>
          <w:bCs/>
        </w:rPr>
        <w:t xml:space="preserve"> </w:t>
      </w:r>
      <w:r w:rsidR="00854167" w:rsidRPr="004746BB">
        <w:t>SparseCategoricalCrossentropy</w:t>
      </w:r>
      <w:r w:rsidR="004746BB">
        <w:t>,</w:t>
      </w:r>
      <w:r w:rsidR="004746BB" w:rsidRPr="004746BB">
        <w:rPr>
          <w:bCs/>
        </w:rPr>
        <w:t xml:space="preserve"> </w:t>
      </w:r>
      <w:r w:rsidR="004746BB">
        <w:rPr>
          <w:bCs/>
        </w:rPr>
        <w:t>a</w:t>
      </w:r>
      <w:r w:rsidR="004746BB">
        <w:rPr>
          <w:bCs/>
        </w:rPr>
        <w:t xml:space="preserve">s this Research is a type of a classification problem where the output is </w:t>
      </w:r>
      <w:r w:rsidR="004746BB" w:rsidRPr="004746BB">
        <w:rPr>
          <w:bCs/>
        </w:rPr>
        <w:t xml:space="preserve">interpreted as probabilities </w:t>
      </w:r>
      <w:r w:rsidR="004746BB">
        <w:rPr>
          <w:bCs/>
        </w:rPr>
        <w:t>of membership between the classes</w:t>
      </w:r>
      <w:r>
        <w:rPr>
          <w:b/>
          <w:bCs/>
        </w:rPr>
        <w:t xml:space="preserve">. </w:t>
      </w:r>
      <w:r w:rsidR="003D5CD3">
        <w:rPr>
          <w:bCs/>
        </w:rPr>
        <w:t>L</w:t>
      </w:r>
      <w:r w:rsidR="003D5CD3" w:rsidRPr="003D5CD3">
        <w:rPr>
          <w:bCs/>
        </w:rPr>
        <w:t>oss is a value that portrays how poor the model's prediction was on a single example. If the model's prediction is perfect, the loss is zero; otherwise, the loss is higher</w:t>
      </w:r>
      <w:r w:rsidR="00CC0D1B">
        <w:rPr>
          <w:bCs/>
        </w:rPr>
        <w:t xml:space="preserve">. </w:t>
      </w:r>
      <w:r w:rsidR="003D5CD3" w:rsidRPr="003D5CD3">
        <w:rPr>
          <w:bCs/>
        </w:rPr>
        <w:t>The goal of training a model is to find a set of weights and biases such that the loss attains its minimum value, on average, across all examples.</w:t>
      </w:r>
    </w:p>
    <w:p w14:paraId="08DA1AB2" w14:textId="7A583EBF" w:rsidR="003D5CD3" w:rsidRDefault="0021708F" w:rsidP="00DF410B">
      <w:pPr>
        <w:pStyle w:val="MDPI31text"/>
        <w:ind w:left="360" w:firstLine="0"/>
        <w:rPr>
          <w:b/>
          <w:bCs/>
        </w:rPr>
      </w:pPr>
      <w:r>
        <w:rPr>
          <w:b/>
          <w:bCs/>
        </w:rPr>
        <w:pict w14:anchorId="36E31673">
          <v:shape id="_x0000_i1760" type="#_x0000_t75" style="width:428.4pt;height:4in;mso-left-percent:-10001;mso-top-percent:-10001;mso-position-horizontal:absolute;mso-position-horizontal-relative:char;mso-position-vertical:absolute;mso-position-vertical-relative:line;mso-left-percent:-10001;mso-top-percent:-10001">
            <v:imagedata r:id="rId44" o:title=""/>
          </v:shape>
        </w:pict>
      </w:r>
    </w:p>
    <w:p w14:paraId="2C387B01" w14:textId="1A1151A2" w:rsidR="003D5CD3" w:rsidRPr="00970D5C" w:rsidRDefault="003D5CD3" w:rsidP="00DF410B">
      <w:pPr>
        <w:pStyle w:val="MDPI31text"/>
        <w:ind w:left="360" w:firstLine="0"/>
      </w:pPr>
      <w:r w:rsidRPr="00970D5C">
        <w:t>The validation loss and validation accuracy w</w:t>
      </w:r>
      <w:r w:rsidR="00CC0D1B">
        <w:t>ere</w:t>
      </w:r>
      <w:r w:rsidRPr="00970D5C">
        <w:t xml:space="preserve"> also impressively high due to the addition of a Dropout layer</w:t>
      </w:r>
      <w:r w:rsidR="00CC0D1B">
        <w:t xml:space="preserve"> on the Normalized data </w:t>
      </w:r>
      <w:r w:rsidRPr="00970D5C">
        <w:t xml:space="preserve">which turned off random neurons in </w:t>
      </w:r>
      <w:r w:rsidR="00CC0D1B">
        <w:t>the network</w:t>
      </w:r>
      <w:r w:rsidRPr="00970D5C">
        <w:t xml:space="preserve"> and the Data preprocessing which helped the model to not memorize the training data and ultimately not over-fit. This resulted in the model achieving the Validation accuracy as high as 0.9135 and validation loss as 0.24 as shown in the figure below.</w:t>
      </w:r>
    </w:p>
    <w:p w14:paraId="4D743E43" w14:textId="08730E8D" w:rsidR="003D5CD3" w:rsidRDefault="0021708F" w:rsidP="00A63E2B">
      <w:pPr>
        <w:pStyle w:val="MDPI31text"/>
        <w:ind w:left="360" w:firstLine="0"/>
        <w:jc w:val="left"/>
        <w:rPr>
          <w:b/>
          <w:bCs/>
        </w:rPr>
      </w:pPr>
      <w:r>
        <w:rPr>
          <w:b/>
          <w:bCs/>
        </w:rPr>
        <w:pict w14:anchorId="16999B8B">
          <v:shape id="_x0000_i1761" type="#_x0000_t75" style="width:446.4pt;height:92.4pt;mso-left-percent:-10001;mso-top-percent:-10001;mso-position-horizontal:absolute;mso-position-horizontal-relative:char;mso-position-vertical:absolute;mso-position-vertical-relative:line;mso-left-percent:-10001;mso-top-percent:-10001">
            <v:imagedata r:id="rId45" o:title=""/>
          </v:shape>
        </w:pict>
      </w:r>
    </w:p>
    <w:p w14:paraId="1CE3EE26" w14:textId="0D3CA707" w:rsidR="003D5CD3" w:rsidRPr="003D5CD3" w:rsidRDefault="003D5CD3" w:rsidP="00A63E2B">
      <w:pPr>
        <w:pStyle w:val="MDPI31text"/>
        <w:ind w:left="360" w:firstLine="0"/>
      </w:pPr>
      <w:r w:rsidRPr="003D5CD3">
        <w:t>This Research demonstrates how to build a model that could predict the Pneumonia X-ray images as positive or negative. Our Research</w:t>
      </w:r>
      <w:r w:rsidR="00CC0D1B">
        <w:t xml:space="preserve"> depicts on the process to design a model that</w:t>
      </w:r>
      <w:r w:rsidRPr="003D5CD3">
        <w:t xml:space="preserve"> </w:t>
      </w:r>
      <w:r w:rsidR="00CC0D1B">
        <w:t xml:space="preserve">is </w:t>
      </w:r>
      <w:r w:rsidRPr="003D5CD3">
        <w:t xml:space="preserve">built from scratch </w:t>
      </w:r>
      <w:r w:rsidRPr="003D5CD3">
        <w:lastRenderedPageBreak/>
        <w:t>by specifying each layer in the network and does not use any pre-trained model</w:t>
      </w:r>
      <w:r w:rsidR="00CC0D1B">
        <w:t>,</w:t>
      </w:r>
      <w:r w:rsidRPr="003D5CD3">
        <w:t xml:space="preserve"> so we need not apply a transfer learning approach. Then the trained model is evaluated using separate unseen data to avoid bias</w:t>
      </w:r>
      <w:r w:rsidR="00CC0D1B">
        <w:t>ed</w:t>
      </w:r>
      <w:r w:rsidRPr="003D5CD3">
        <w:t xml:space="preserve"> predictions.</w:t>
      </w:r>
    </w:p>
    <w:p w14:paraId="14FE4726" w14:textId="38FEAA6D" w:rsidR="003D5CD3" w:rsidRDefault="003D5CD3" w:rsidP="00A63E2B">
      <w:pPr>
        <w:pStyle w:val="MDPI31text"/>
        <w:ind w:left="360" w:firstLine="0"/>
      </w:pPr>
      <w:r w:rsidRPr="003D5CD3">
        <w:t>The future work for this research will be to detect the presence of COVID-19 using frontal X-Ray Images of patients. Distinguishing frontal X-ray images that contain Coronavirus and pneumonia has been a big issue in recent times, and our next approach will tackle this problem.</w:t>
      </w:r>
    </w:p>
    <w:p w14:paraId="1B18A92A" w14:textId="77777777" w:rsidR="003D5CD3" w:rsidRPr="003D5CD3" w:rsidRDefault="003D5CD3" w:rsidP="00A63E2B">
      <w:pPr>
        <w:pStyle w:val="MDPI31text"/>
        <w:ind w:left="425" w:firstLine="0"/>
      </w:pPr>
    </w:p>
    <w:p w14:paraId="62119C9F" w14:textId="51B10B9A" w:rsidR="007237D0" w:rsidRDefault="007237D0" w:rsidP="00A63E2B">
      <w:pPr>
        <w:pStyle w:val="MDPI21heading1"/>
        <w:ind w:left="360"/>
      </w:pPr>
      <w:r>
        <w:t>References</w:t>
      </w:r>
    </w:p>
    <w:p w14:paraId="7CE69DEC" w14:textId="21161E1B" w:rsidR="00571799" w:rsidRDefault="00571799" w:rsidP="0021708F">
      <w:pPr>
        <w:pStyle w:val="MDPI71References"/>
        <w:numPr>
          <w:ilvl w:val="0"/>
          <w:numId w:val="7"/>
        </w:numPr>
        <w:jc w:val="left"/>
      </w:pPr>
      <w:bookmarkStart w:id="1" w:name="_Ref69322671"/>
      <w:r w:rsidRPr="007237D0">
        <w:rPr>
          <w:rStyle w:val="Hyperlink"/>
          <w:color w:val="auto"/>
          <w:szCs w:val="18"/>
          <w:shd w:val="clear" w:color="auto" w:fill="FFFFFF"/>
        </w:rPr>
        <w:t xml:space="preserve">The Radiology information for Patients; </w:t>
      </w:r>
      <w:r w:rsidRPr="007237D0">
        <w:rPr>
          <w:color w:val="auto"/>
          <w:szCs w:val="18"/>
          <w:u w:val="single"/>
          <w:shd w:val="clear" w:color="auto" w:fill="FFFFFF"/>
        </w:rPr>
        <w:t>Radiological Society of North America (RSNA</w:t>
      </w:r>
      <w:r>
        <w:rPr>
          <w:color w:val="auto"/>
          <w:szCs w:val="18"/>
          <w:u w:val="single"/>
          <w:shd w:val="clear" w:color="auto" w:fill="FFFFFF"/>
        </w:rPr>
        <w:t>)</w:t>
      </w:r>
      <w:r w:rsidRPr="007237D0">
        <w:rPr>
          <w:color w:val="auto"/>
          <w:szCs w:val="18"/>
          <w:u w:val="single"/>
          <w:shd w:val="clear" w:color="auto" w:fill="FFFFFF"/>
        </w:rPr>
        <w:t xml:space="preserve">; </w:t>
      </w:r>
      <w:r>
        <w:t xml:space="preserve">"Pneumonia - RadiologyInfo.org." 23 Jan. 2019, </w:t>
      </w:r>
      <w:hyperlink r:id="rId46" w:history="1">
        <w:r>
          <w:rPr>
            <w:rStyle w:val="Hyperlink"/>
          </w:rPr>
          <w:t>https://www.radiologyinfo.org/en/pdf/pneumonia.pdf</w:t>
        </w:r>
      </w:hyperlink>
      <w:r>
        <w:t>.</w:t>
      </w:r>
      <w:bookmarkEnd w:id="1"/>
    </w:p>
    <w:p w14:paraId="43B7A3FF" w14:textId="663E3E3D" w:rsidR="007237D0" w:rsidRDefault="007237D0" w:rsidP="0021708F">
      <w:pPr>
        <w:pStyle w:val="MDPI71References"/>
        <w:numPr>
          <w:ilvl w:val="0"/>
          <w:numId w:val="7"/>
        </w:numPr>
        <w:jc w:val="left"/>
      </w:pPr>
      <w:bookmarkStart w:id="2" w:name="_Ref69322712"/>
      <w:r>
        <w:t xml:space="preserve">"Pneumonia - Diagnosis and treatment - Mayo Clinic." </w:t>
      </w:r>
      <w:hyperlink r:id="rId47" w:history="1">
        <w:r>
          <w:rPr>
            <w:rStyle w:val="Hyperlink"/>
          </w:rPr>
          <w:t>https://www.mayoclinic.org/diseases-conditions/pneumonia/diagnosis-treatment/drc-20354210</w:t>
        </w:r>
      </w:hyperlink>
      <w:r>
        <w:t>.</w:t>
      </w:r>
      <w:bookmarkEnd w:id="2"/>
    </w:p>
    <w:p w14:paraId="43F984B3" w14:textId="61F3F9D0" w:rsidR="00C95301" w:rsidRDefault="00C95301" w:rsidP="0021708F">
      <w:pPr>
        <w:pStyle w:val="MDPI71References"/>
        <w:numPr>
          <w:ilvl w:val="0"/>
          <w:numId w:val="7"/>
        </w:numPr>
        <w:jc w:val="left"/>
      </w:pPr>
      <w:bookmarkStart w:id="3" w:name="_Ref69322998"/>
      <w:r>
        <w:t xml:space="preserve">"ArIES, IIT Roorkee – Medium." </w:t>
      </w:r>
      <w:hyperlink r:id="rId48" w:history="1">
        <w:r>
          <w:rPr>
            <w:rStyle w:val="Hyperlink"/>
          </w:rPr>
          <w:t>https://medium.com/@ariesiitr/an-artificial-neural-network-ann-is-a-computational-model-that-is-inspired-by-the-way-biological-c17b07166d4c</w:t>
        </w:r>
      </w:hyperlink>
      <w:r>
        <w:t>.</w:t>
      </w:r>
      <w:bookmarkEnd w:id="3"/>
    </w:p>
    <w:p w14:paraId="67C388EF" w14:textId="42392F61" w:rsidR="00C95301" w:rsidRDefault="00C95301" w:rsidP="0021708F">
      <w:pPr>
        <w:pStyle w:val="MDPI71References"/>
        <w:numPr>
          <w:ilvl w:val="0"/>
          <w:numId w:val="7"/>
        </w:numPr>
        <w:jc w:val="left"/>
      </w:pPr>
      <w:bookmarkStart w:id="4" w:name="_Ref69323255"/>
      <w:r>
        <w:t xml:space="preserve">"Chest X-Ray Images (Pneumonia) | Kaggle." </w:t>
      </w:r>
      <w:hyperlink r:id="rId49" w:history="1">
        <w:r>
          <w:rPr>
            <w:rStyle w:val="Hyperlink"/>
          </w:rPr>
          <w:t>https://www.kaggle.com/paultimothymooney/chest-xray-pneumonia</w:t>
        </w:r>
      </w:hyperlink>
      <w:bookmarkEnd w:id="4"/>
    </w:p>
    <w:p w14:paraId="0C724175" w14:textId="300850FF" w:rsidR="00C95301" w:rsidRDefault="00C95301" w:rsidP="0021708F">
      <w:pPr>
        <w:pStyle w:val="MDPI71References"/>
        <w:numPr>
          <w:ilvl w:val="0"/>
          <w:numId w:val="7"/>
        </w:numPr>
        <w:jc w:val="left"/>
        <w:rPr>
          <w:color w:val="auto"/>
          <w:szCs w:val="18"/>
        </w:rPr>
      </w:pPr>
      <w:bookmarkStart w:id="5" w:name="_Ref69323320"/>
      <w:r>
        <w:rPr>
          <w:color w:val="auto"/>
          <w:szCs w:val="18"/>
        </w:rPr>
        <w:t>.</w:t>
      </w:r>
      <w:r w:rsidR="00B34F4A" w:rsidRPr="007237D0">
        <w:rPr>
          <w:color w:val="auto"/>
          <w:szCs w:val="18"/>
        </w:rPr>
        <w:t>A. W. Harley, “An Interactive Node-Link Visualization of Convolutional Neural Networks,” in ISVC, pages 867-877, 2015</w:t>
      </w:r>
      <w:bookmarkEnd w:id="5"/>
    </w:p>
    <w:p w14:paraId="293B4C84" w14:textId="5F770DA1" w:rsidR="00970D5C" w:rsidRPr="00F81446" w:rsidRDefault="00E23F51" w:rsidP="0021708F">
      <w:pPr>
        <w:pStyle w:val="MDPI71References"/>
        <w:numPr>
          <w:ilvl w:val="0"/>
          <w:numId w:val="7"/>
        </w:numPr>
        <w:jc w:val="left"/>
        <w:rPr>
          <w:rStyle w:val="Hyperlink"/>
          <w:color w:val="000000"/>
          <w:u w:val="none"/>
        </w:rPr>
      </w:pPr>
      <w:bookmarkStart w:id="6" w:name="_Ref69323332"/>
      <w:r w:rsidRPr="00F81446">
        <w:rPr>
          <w:color w:val="auto"/>
          <w:szCs w:val="18"/>
        </w:rPr>
        <w:t xml:space="preserve">J. Browlee, </w:t>
      </w:r>
      <w:r w:rsidR="00F81446">
        <w:t xml:space="preserve">"A Gentle Introduction to Transfer Learning for Deep Learning." </w:t>
      </w:r>
      <w:hyperlink r:id="rId50" w:history="1">
        <w:r w:rsidR="00F81446">
          <w:rPr>
            <w:rStyle w:val="Hyperlink"/>
          </w:rPr>
          <w:t>https://machinelearningmastery.com/transfer-learning-for-deep-learning/</w:t>
        </w:r>
      </w:hyperlink>
      <w:r w:rsidR="00F81446">
        <w:t>.</w:t>
      </w:r>
      <w:bookmarkEnd w:id="6"/>
    </w:p>
    <w:p w14:paraId="44454DF9" w14:textId="77777777" w:rsidR="00E23F51" w:rsidRDefault="00E23F51" w:rsidP="0021708F">
      <w:pPr>
        <w:pStyle w:val="MDPI71References"/>
        <w:numPr>
          <w:ilvl w:val="0"/>
          <w:numId w:val="7"/>
        </w:numPr>
        <w:jc w:val="left"/>
      </w:pPr>
      <w:bookmarkStart w:id="7" w:name="_Ref69323368"/>
      <w:r>
        <w:t xml:space="preserve">"Chest X-rays Pneumonia Detection using Convolutional ...." </w:t>
      </w:r>
      <w:hyperlink r:id="rId51" w:history="1">
        <w:r>
          <w:rPr>
            <w:rStyle w:val="Hyperlink"/>
          </w:rPr>
          <w:t>https://towardsdatascience.com/chest-x-rays-pneumonia-detection-using-convolutional-neural-network-63d6ec2d1dee</w:t>
        </w:r>
      </w:hyperlink>
      <w:r>
        <w:t>.</w:t>
      </w:r>
      <w:bookmarkEnd w:id="7"/>
    </w:p>
    <w:p w14:paraId="18608E2C" w14:textId="32B201EF" w:rsidR="00F81446" w:rsidRPr="00F81446" w:rsidRDefault="00F81446" w:rsidP="0021708F">
      <w:pPr>
        <w:pStyle w:val="MDPI71References"/>
        <w:numPr>
          <w:ilvl w:val="0"/>
          <w:numId w:val="7"/>
        </w:numPr>
        <w:jc w:val="left"/>
      </w:pPr>
      <w:bookmarkStart w:id="8" w:name="_Ref69323403"/>
      <w:r>
        <w:rPr>
          <w:color w:val="auto"/>
          <w:szCs w:val="18"/>
        </w:rPr>
        <w:t xml:space="preserve">Model </w:t>
      </w:r>
      <w:r w:rsidR="00E23F51" w:rsidRPr="00412B04">
        <w:rPr>
          <w:color w:val="auto"/>
          <w:szCs w:val="18"/>
        </w:rPr>
        <w:t xml:space="preserve">Overfitting; </w:t>
      </w:r>
      <w:r>
        <w:t xml:space="preserve">"Overfitting - Wikipedia." </w:t>
      </w:r>
      <w:hyperlink r:id="rId52" w:history="1">
        <w:r>
          <w:rPr>
            <w:rStyle w:val="Hyperlink"/>
          </w:rPr>
          <w:t>https://en.wikipedia.org/wiki/Overfitting</w:t>
        </w:r>
      </w:hyperlink>
      <w:r>
        <w:t>.</w:t>
      </w:r>
      <w:bookmarkEnd w:id="8"/>
    </w:p>
    <w:p w14:paraId="6443F31A" w14:textId="3525DA3C" w:rsidR="00F81446" w:rsidRPr="00F81446" w:rsidRDefault="0062262B" w:rsidP="0021708F">
      <w:pPr>
        <w:pStyle w:val="MDPI71References"/>
        <w:numPr>
          <w:ilvl w:val="0"/>
          <w:numId w:val="7"/>
        </w:numPr>
        <w:jc w:val="left"/>
        <w:rPr>
          <w:color w:val="auto"/>
          <w:szCs w:val="18"/>
        </w:rPr>
      </w:pPr>
      <w:bookmarkStart w:id="9" w:name="_Ref69323414"/>
      <w:r w:rsidRPr="003B3578">
        <w:rPr>
          <w:color w:val="auto"/>
          <w:szCs w:val="18"/>
        </w:rPr>
        <w:t xml:space="preserve">J. Browlee, "A Gentle Introduction to Dropout for Regularizing Deep Neural Networks," p. 3, 3 December 2018. </w:t>
      </w:r>
      <w:r w:rsidRPr="00412B04">
        <w:rPr>
          <w:color w:val="auto"/>
          <w:szCs w:val="18"/>
        </w:rPr>
        <w:t xml:space="preserve"> </w:t>
      </w:r>
      <w:hyperlink r:id="rId53" w:history="1">
        <w:r w:rsidR="00F81446">
          <w:rPr>
            <w:rStyle w:val="Hyperlink"/>
          </w:rPr>
          <w:t>https://machinelearningmastery.com/dropout-for-regularizing-deep-neural-networks/</w:t>
        </w:r>
      </w:hyperlink>
      <w:r w:rsidR="00F81446">
        <w:t>.</w:t>
      </w:r>
      <w:bookmarkEnd w:id="9"/>
    </w:p>
    <w:p w14:paraId="247B76B3" w14:textId="26E41752" w:rsidR="003B3578" w:rsidRDefault="003B3578" w:rsidP="0021708F">
      <w:pPr>
        <w:pStyle w:val="MDPI71References"/>
        <w:numPr>
          <w:ilvl w:val="0"/>
          <w:numId w:val="7"/>
        </w:numPr>
        <w:jc w:val="left"/>
      </w:pPr>
      <w:bookmarkStart w:id="10" w:name="_Ref69323468"/>
      <w:r>
        <w:t xml:space="preserve">"Using the SavedModel format | TensorFlow Core." 16 Jul. 2020, </w:t>
      </w:r>
      <w:hyperlink r:id="rId54" w:history="1">
        <w:r>
          <w:rPr>
            <w:rStyle w:val="Hyperlink"/>
          </w:rPr>
          <w:t>https://www.tensorflow.org/guide/saved_model</w:t>
        </w:r>
      </w:hyperlink>
      <w:r>
        <w:t>.</w:t>
      </w:r>
      <w:bookmarkEnd w:id="10"/>
    </w:p>
    <w:p w14:paraId="3EC7D1FE" w14:textId="6417D99D" w:rsidR="00E23F51" w:rsidRPr="0062262B" w:rsidRDefault="003B3578" w:rsidP="0021708F">
      <w:pPr>
        <w:pStyle w:val="MDPI71References"/>
        <w:numPr>
          <w:ilvl w:val="0"/>
          <w:numId w:val="7"/>
        </w:numPr>
        <w:jc w:val="left"/>
      </w:pPr>
      <w:bookmarkStart w:id="11" w:name="_Ref69323497"/>
      <w:r>
        <w:t>"Model conversion | TensorFlow.js." 08 Apr. 2020,</w:t>
      </w:r>
      <w:r w:rsidR="00970D5C">
        <w:t xml:space="preserve"> </w:t>
      </w:r>
      <w:hyperlink r:id="rId55" w:history="1">
        <w:r>
          <w:rPr>
            <w:rStyle w:val="Hyperlink"/>
          </w:rPr>
          <w:t>https://www.tensorflow.org/js/guide/conversion</w:t>
        </w:r>
      </w:hyperlink>
      <w:r>
        <w:t>.</w:t>
      </w:r>
      <w:bookmarkEnd w:id="11"/>
    </w:p>
    <w:p w14:paraId="091CE7A8" w14:textId="266E56A6" w:rsidR="0005238A" w:rsidRPr="00310E6F" w:rsidRDefault="003B3578" w:rsidP="0021708F">
      <w:pPr>
        <w:pStyle w:val="MDPI71References"/>
        <w:numPr>
          <w:ilvl w:val="0"/>
          <w:numId w:val="7"/>
        </w:numPr>
        <w:jc w:val="left"/>
        <w:rPr>
          <w:color w:val="auto"/>
          <w:szCs w:val="18"/>
          <w:shd w:val="clear" w:color="auto" w:fill="FFFFFF"/>
        </w:rPr>
      </w:pPr>
      <w:bookmarkStart w:id="12" w:name="_Ref69323547"/>
      <w:r w:rsidRPr="003B3578">
        <w:rPr>
          <w:color w:val="auto"/>
          <w:szCs w:val="18"/>
          <w:shd w:val="clear" w:color="auto" w:fill="FFFFFF"/>
        </w:rPr>
        <w:t>"Accuracy (error rate) Definition | DeepAI."</w:t>
      </w:r>
      <w:r w:rsidR="00970D5C">
        <w:rPr>
          <w:color w:val="auto"/>
          <w:szCs w:val="18"/>
          <w:shd w:val="clear" w:color="auto" w:fill="FFFFFF"/>
        </w:rPr>
        <w:t xml:space="preserve"> </w:t>
      </w:r>
      <w:hyperlink r:id="rId56" w:history="1">
        <w:r w:rsidR="00970D5C" w:rsidRPr="003C3D19">
          <w:rPr>
            <w:rStyle w:val="Hyperlink"/>
            <w:szCs w:val="18"/>
            <w:shd w:val="clear" w:color="auto" w:fill="FFFFFF"/>
          </w:rPr>
          <w:t>https://deepai.org/machine-learning-glossary-and-terms/accuracy-error-rate</w:t>
        </w:r>
      </w:hyperlink>
      <w:r w:rsidRPr="003B3578">
        <w:rPr>
          <w:color w:val="auto"/>
          <w:szCs w:val="18"/>
          <w:shd w:val="clear" w:color="auto" w:fill="FFFFFF"/>
        </w:rPr>
        <w:t>.</w:t>
      </w:r>
      <w:bookmarkEnd w:id="12"/>
    </w:p>
    <w:p w14:paraId="2E3B0174" w14:textId="24324240" w:rsidR="0005238A" w:rsidRPr="00310E6F" w:rsidRDefault="0005238A" w:rsidP="0021708F">
      <w:pPr>
        <w:pStyle w:val="MDPI71References"/>
        <w:numPr>
          <w:ilvl w:val="0"/>
          <w:numId w:val="7"/>
        </w:numPr>
        <w:jc w:val="left"/>
      </w:pPr>
      <w:bookmarkStart w:id="13" w:name="_Ref69323063"/>
      <w:r>
        <w:rPr>
          <w:color w:val="auto"/>
          <w:szCs w:val="18"/>
          <w:shd w:val="clear" w:color="auto" w:fill="FFFFFF"/>
        </w:rPr>
        <w:t>.</w:t>
      </w:r>
      <w:r w:rsidR="00310E6F">
        <w:t xml:space="preserve">"Computer-aided diagnosis in chest radiography for ...." 01 Aug. 2008, </w:t>
      </w:r>
      <w:hyperlink r:id="rId57" w:history="1">
        <w:r w:rsidR="00310E6F">
          <w:rPr>
            <w:rStyle w:val="Hyperlink"/>
          </w:rPr>
          <w:t>https://www.sciencedirect.com/science/article/pii/S1386505607001803</w:t>
        </w:r>
      </w:hyperlink>
      <w:r w:rsidR="00310E6F">
        <w:t>.</w:t>
      </w:r>
      <w:bookmarkEnd w:id="13"/>
    </w:p>
    <w:p w14:paraId="42C09B31" w14:textId="702EE269" w:rsidR="0005238A" w:rsidRDefault="0005238A" w:rsidP="0021708F">
      <w:pPr>
        <w:pStyle w:val="MDPI71References"/>
        <w:numPr>
          <w:ilvl w:val="0"/>
          <w:numId w:val="7"/>
        </w:numPr>
        <w:jc w:val="left"/>
        <w:rPr>
          <w:color w:val="auto"/>
          <w:szCs w:val="18"/>
          <w:shd w:val="clear" w:color="auto" w:fill="FFFFFF"/>
        </w:rPr>
      </w:pPr>
      <w:bookmarkStart w:id="14" w:name="_Ref69323114"/>
      <w:r w:rsidRPr="0005238A">
        <w:rPr>
          <w:color w:val="auto"/>
          <w:szCs w:val="18"/>
          <w:shd w:val="clear" w:color="auto" w:fill="FFFFFF"/>
        </w:rPr>
        <w:t>Avni, U., Greenspan, H., Konen, E., Sharon, M., &amp; Goldberger, J. (2010). X-ray categorization and retrieval on the organ and pathology level, using patch-based visual words. IEEE Transactions on Medical Imaging, 30(3), 733-746.</w:t>
      </w:r>
      <w:bookmarkEnd w:id="14"/>
    </w:p>
    <w:p w14:paraId="3335AA92" w14:textId="6C1EA6ED" w:rsidR="0005238A" w:rsidRDefault="0005238A" w:rsidP="0021708F">
      <w:pPr>
        <w:pStyle w:val="MDPI71References"/>
        <w:numPr>
          <w:ilvl w:val="0"/>
          <w:numId w:val="7"/>
        </w:numPr>
        <w:jc w:val="left"/>
        <w:rPr>
          <w:color w:val="auto"/>
          <w:szCs w:val="18"/>
          <w:shd w:val="clear" w:color="auto" w:fill="FFFFFF"/>
        </w:rPr>
      </w:pPr>
      <w:bookmarkStart w:id="15" w:name="_Ref69323130"/>
      <w:r w:rsidRPr="0005238A">
        <w:rPr>
          <w:color w:val="auto"/>
          <w:szCs w:val="18"/>
          <w:shd w:val="clear" w:color="auto" w:fill="FFFFFF"/>
        </w:rPr>
        <w:t>Jaeger, S., Karargyris, A., Candemir, S., Folio, L., Siegelman, J., Callaghan, F., ... &amp; Thoma, G. (2013). Automatic tuberculosis screening using chest radiographs. IEEE transactions on medical imaging, 33(2), 233-245.</w:t>
      </w:r>
      <w:bookmarkEnd w:id="15"/>
    </w:p>
    <w:p w14:paraId="58F4488F" w14:textId="2641655C" w:rsidR="0062262B" w:rsidRPr="008D34D2" w:rsidRDefault="0090579C" w:rsidP="0021708F">
      <w:pPr>
        <w:pStyle w:val="MDPI71References"/>
        <w:numPr>
          <w:ilvl w:val="0"/>
          <w:numId w:val="7"/>
        </w:numPr>
        <w:jc w:val="left"/>
        <w:rPr>
          <w:color w:val="auto"/>
          <w:szCs w:val="18"/>
          <w:shd w:val="clear" w:color="auto" w:fill="FFFFFF"/>
        </w:rPr>
      </w:pPr>
      <w:bookmarkStart w:id="16" w:name="_Ref69323081"/>
      <w:r w:rsidRPr="0090579C">
        <w:t>Saul CJ, Urey DY, Taktakoglu CD. Early Diagnosis of Pneumonia with Deep Learning. arXiv preprint arXiv:1904.00937. 2019 Apr 1.</w:t>
      </w:r>
      <w:bookmarkEnd w:id="16"/>
    </w:p>
    <w:p w14:paraId="35DA3923" w14:textId="02CF707E" w:rsidR="008D34D2" w:rsidRPr="003E074F" w:rsidRDefault="008D34D2" w:rsidP="0021708F">
      <w:pPr>
        <w:pStyle w:val="MDPI71References"/>
        <w:numPr>
          <w:ilvl w:val="0"/>
          <w:numId w:val="7"/>
        </w:numPr>
        <w:jc w:val="left"/>
        <w:rPr>
          <w:color w:val="auto"/>
          <w:szCs w:val="18"/>
          <w:shd w:val="clear" w:color="auto" w:fill="FFFFFF"/>
        </w:rPr>
      </w:pPr>
      <w:bookmarkStart w:id="17" w:name="_Ref69323141"/>
      <w:r>
        <w:t>Antin B, Kravitz J, Martayan E. Detecting Pneumonia in Chest X-Rays with Supervised Learning.</w:t>
      </w:r>
      <w:bookmarkEnd w:id="17"/>
    </w:p>
    <w:p w14:paraId="6B1B3E94" w14:textId="2EEC0CFB" w:rsidR="003E074F" w:rsidRDefault="003E074F" w:rsidP="0021708F">
      <w:pPr>
        <w:pStyle w:val="MDPI71References"/>
        <w:numPr>
          <w:ilvl w:val="0"/>
          <w:numId w:val="7"/>
        </w:numPr>
        <w:jc w:val="left"/>
        <w:rPr>
          <w:color w:val="auto"/>
          <w:szCs w:val="18"/>
          <w:shd w:val="clear" w:color="auto" w:fill="FFFFFF"/>
        </w:rPr>
      </w:pPr>
      <w:bookmarkStart w:id="18" w:name="_Ref69323169"/>
      <w:r w:rsidRPr="003E074F">
        <w:rPr>
          <w:color w:val="auto"/>
          <w:szCs w:val="18"/>
          <w:shd w:val="clear" w:color="auto" w:fill="FFFFFF"/>
        </w:rPr>
        <w:t>Yao, L., Poblenz, E., Dagunts, D., Covington, B., Bernard, D., &amp; Lyman, K. (2017). Learning to diagnose from scratch by exploiting dependencies among labels. arXiv preprint arXiv:1710.10501.</w:t>
      </w:r>
      <w:bookmarkEnd w:id="18"/>
    </w:p>
    <w:p w14:paraId="30BAB9EC" w14:textId="117984DB" w:rsidR="004110C9" w:rsidRDefault="004110C9" w:rsidP="0021708F">
      <w:pPr>
        <w:pStyle w:val="MDPI71References"/>
        <w:numPr>
          <w:ilvl w:val="0"/>
          <w:numId w:val="7"/>
        </w:numPr>
        <w:jc w:val="left"/>
        <w:rPr>
          <w:color w:val="auto"/>
          <w:szCs w:val="18"/>
          <w:shd w:val="clear" w:color="auto" w:fill="FFFFFF"/>
        </w:rPr>
      </w:pPr>
      <w:bookmarkStart w:id="19" w:name="_Ref69323209"/>
      <w:r w:rsidRPr="004110C9">
        <w:rPr>
          <w:color w:val="auto"/>
          <w:szCs w:val="18"/>
          <w:shd w:val="clear" w:color="auto" w:fill="FFFFFF"/>
        </w:rPr>
        <w:t>Boussaid, H., &amp; Kokkinos, I. (2014). Fast and exact: ADMM-based discriminative shape segmentation with loopy part models. In Proceedings of the IEEE Conference on Computer Vision and Pattern Recognition (pp. 4058-4065).</w:t>
      </w:r>
      <w:bookmarkEnd w:id="19"/>
    </w:p>
    <w:p w14:paraId="6982E393" w14:textId="63C277A2" w:rsidR="00374A4D" w:rsidRPr="00682BDF" w:rsidRDefault="006C31AA" w:rsidP="00682BDF">
      <w:pPr>
        <w:pStyle w:val="MDPI71References"/>
        <w:numPr>
          <w:ilvl w:val="0"/>
          <w:numId w:val="7"/>
        </w:numPr>
        <w:jc w:val="left"/>
        <w:rPr>
          <w:color w:val="auto"/>
          <w:szCs w:val="18"/>
          <w:shd w:val="clear" w:color="auto" w:fill="FFFFFF"/>
        </w:rPr>
      </w:pPr>
      <w:bookmarkStart w:id="20" w:name="_Ref69323223"/>
      <w:r w:rsidRPr="006C31AA">
        <w:rPr>
          <w:color w:val="auto"/>
          <w:szCs w:val="18"/>
          <w:shd w:val="clear" w:color="auto" w:fill="FFFFFF"/>
        </w:rPr>
        <w:lastRenderedPageBreak/>
        <w:t>Gaobo Liang and Lixin Zheng. 2020. A transfer learning method with deep residual network for pediatric pneumonia diagnosis. Comput. Methods Prog. Biomed. 187, C (Apr 2020). DOI:https://doi.org/10.1016/j.cmpb.2019.06.023</w:t>
      </w:r>
      <w:bookmarkEnd w:id="20"/>
    </w:p>
    <w:sectPr w:rsidR="00374A4D" w:rsidRPr="00682BDF" w:rsidSect="00682BDF">
      <w:headerReference w:type="even" r:id="rId58"/>
      <w:headerReference w:type="default" r:id="rId59"/>
      <w:footerReference w:type="default" r:id="rId60"/>
      <w:headerReference w:type="first" r:id="rId61"/>
      <w:footerReference w:type="first" r:id="rId62"/>
      <w:pgSz w:w="12240" w:h="15840" w:code="1"/>
      <w:pgMar w:top="1417" w:right="1531" w:bottom="1077" w:left="1531" w:header="1020" w:footer="850"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942E2" w14:textId="77777777" w:rsidR="00A62BC4" w:rsidRDefault="00A62BC4">
      <w:pPr>
        <w:spacing w:line="240" w:lineRule="auto"/>
      </w:pPr>
      <w:r>
        <w:separator/>
      </w:r>
    </w:p>
  </w:endnote>
  <w:endnote w:type="continuationSeparator" w:id="0">
    <w:p w14:paraId="56015E6C" w14:textId="77777777" w:rsidR="00A62BC4" w:rsidRDefault="00A62B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A50F5" w14:textId="77777777" w:rsidR="0021708F" w:rsidRDefault="0021708F" w:rsidP="00D76AA7">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64C55" w14:textId="77777777" w:rsidR="0021708F" w:rsidRPr="00372FCD" w:rsidRDefault="0021708F" w:rsidP="00185D6B">
    <w:pPr>
      <w:tabs>
        <w:tab w:val="right" w:pos="8844"/>
      </w:tabs>
      <w:adjustRightInd w:val="0"/>
      <w:snapToGrid w:val="0"/>
      <w:spacing w:before="120" w:line="240" w:lineRule="auto"/>
      <w:rPr>
        <w:rFonts w:ascii="Palatino Linotype" w:hAnsi="Palatino Linotype"/>
        <w:sz w:val="16"/>
        <w:szCs w:val="16"/>
        <w:lang w:val="fr-CH"/>
      </w:rPr>
    </w:pPr>
    <w:r w:rsidRPr="000D592F">
      <w:rPr>
        <w:rFonts w:ascii="Palatino Linotype" w:hAnsi="Palatino Linotype"/>
        <w:i/>
        <w:sz w:val="16"/>
        <w:szCs w:val="16"/>
      </w:rPr>
      <w:t>Mach. Learn. Knowl. Extr.</w:t>
    </w:r>
    <w:r w:rsidRPr="00CD2926">
      <w:rPr>
        <w:rFonts w:ascii="Palatino Linotype" w:hAnsi="Palatino Linotype"/>
        <w:i/>
        <w:sz w:val="16"/>
        <w:szCs w:val="16"/>
      </w:rPr>
      <w:t xml:space="preserve"> </w:t>
    </w:r>
    <w:r w:rsidRPr="00E40B0D">
      <w:rPr>
        <w:rFonts w:ascii="Palatino Linotype" w:hAnsi="Palatino Linotype"/>
        <w:b/>
        <w:bCs/>
        <w:iCs/>
        <w:sz w:val="16"/>
        <w:szCs w:val="16"/>
      </w:rPr>
      <w:t>20</w:t>
    </w:r>
    <w:r>
      <w:rPr>
        <w:rFonts w:ascii="Palatino Linotype" w:hAnsi="Palatino Linotype"/>
        <w:b/>
        <w:bCs/>
        <w:iCs/>
        <w:sz w:val="16"/>
        <w:szCs w:val="16"/>
      </w:rPr>
      <w:t>20</w:t>
    </w:r>
    <w:r w:rsidRPr="00E40B0D">
      <w:rPr>
        <w:rFonts w:ascii="Palatino Linotype" w:hAnsi="Palatino Linotype"/>
        <w:bCs/>
        <w:iCs/>
        <w:sz w:val="16"/>
        <w:szCs w:val="16"/>
      </w:rPr>
      <w:t xml:space="preserve">, </w:t>
    </w:r>
    <w:r>
      <w:rPr>
        <w:rFonts w:ascii="Palatino Linotype" w:hAnsi="Palatino Linotype"/>
        <w:bCs/>
        <w:i/>
        <w:iCs/>
        <w:sz w:val="16"/>
        <w:szCs w:val="16"/>
      </w:rPr>
      <w:t>2</w:t>
    </w:r>
    <w:r w:rsidRPr="00E40B0D">
      <w:rPr>
        <w:rFonts w:ascii="Palatino Linotype" w:hAnsi="Palatino Linotype"/>
        <w:bCs/>
        <w:iCs/>
        <w:sz w:val="16"/>
        <w:szCs w:val="16"/>
      </w:rPr>
      <w:t xml:space="preserve">, Firstpage-Lastpage; doi: </w:t>
    </w:r>
    <w:r w:rsidRPr="00107CFF">
      <w:rPr>
        <w:rFonts w:ascii="Palatino Linotype" w:hAnsi="Palatino Linotype"/>
        <w:sz w:val="16"/>
        <w:szCs w:val="16"/>
        <w:lang w:val="fr-CH"/>
      </w:rPr>
      <w:t>FOR PEER REVIEW</w:t>
    </w:r>
    <w:r w:rsidRPr="00107CFF">
      <w:rPr>
        <w:rFonts w:ascii="Palatino Linotype" w:hAnsi="Palatino Linotype"/>
        <w:sz w:val="20"/>
        <w:lang w:val="fr-CH"/>
      </w:rPr>
      <w:t xml:space="preserve"> </w:t>
    </w:r>
    <w:r w:rsidRPr="000D592F">
      <w:rPr>
        <w:rFonts w:ascii="Palatino Linotype" w:hAnsi="Palatino Linotype"/>
        <w:sz w:val="16"/>
        <w:szCs w:val="16"/>
        <w:lang w:val="fr-CH"/>
      </w:rPr>
      <w:tab/>
      <w:t>www.mdpi.com/journal/make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6044B" w14:textId="77777777" w:rsidR="00A62BC4" w:rsidRDefault="00A62BC4">
      <w:pPr>
        <w:spacing w:line="240" w:lineRule="auto"/>
      </w:pPr>
      <w:r>
        <w:separator/>
      </w:r>
    </w:p>
  </w:footnote>
  <w:footnote w:type="continuationSeparator" w:id="0">
    <w:p w14:paraId="72482FBF" w14:textId="77777777" w:rsidR="00A62BC4" w:rsidRDefault="00A62B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86138" w14:textId="77777777" w:rsidR="0021708F" w:rsidRDefault="0021708F" w:rsidP="00D76AA7">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FCB0" w14:textId="36E9F113" w:rsidR="0021708F" w:rsidRPr="00435AE0" w:rsidRDefault="0021708F" w:rsidP="00185D6B">
    <w:pPr>
      <w:tabs>
        <w:tab w:val="right" w:pos="8844"/>
      </w:tabs>
      <w:adjustRightInd w:val="0"/>
      <w:snapToGrid w:val="0"/>
      <w:spacing w:after="240" w:line="240" w:lineRule="auto"/>
      <w:rPr>
        <w:rFonts w:ascii="Palatino Linotype" w:hAnsi="Palatino Linotype"/>
        <w:sz w:val="16"/>
      </w:rPr>
    </w:pPr>
    <w:r w:rsidRPr="000D592F">
      <w:rPr>
        <w:rFonts w:ascii="Palatino Linotype" w:hAnsi="Palatino Linotype"/>
        <w:i/>
        <w:sz w:val="16"/>
        <w:szCs w:val="16"/>
      </w:rPr>
      <w:t>Mach. Learn. Knowl. Extr.</w:t>
    </w:r>
    <w:r w:rsidRPr="00CD2926">
      <w:rPr>
        <w:rFonts w:ascii="Palatino Linotype" w:hAnsi="Palatino Linotype"/>
        <w:i/>
        <w:sz w:val="16"/>
        <w:szCs w:val="16"/>
      </w:rPr>
      <w:t xml:space="preserve"> </w:t>
    </w:r>
    <w:r w:rsidRPr="00E40B0D">
      <w:rPr>
        <w:rFonts w:ascii="Palatino Linotype" w:hAnsi="Palatino Linotype"/>
        <w:b/>
        <w:bCs/>
        <w:iCs/>
        <w:sz w:val="16"/>
        <w:szCs w:val="16"/>
      </w:rPr>
      <w:t>20</w:t>
    </w:r>
    <w:r>
      <w:rPr>
        <w:rFonts w:ascii="Palatino Linotype" w:hAnsi="Palatino Linotype"/>
        <w:b/>
        <w:bCs/>
        <w:iCs/>
        <w:sz w:val="16"/>
        <w:szCs w:val="16"/>
      </w:rPr>
      <w:t>20</w:t>
    </w:r>
    <w:r w:rsidRPr="00E40B0D">
      <w:rPr>
        <w:rFonts w:ascii="Palatino Linotype" w:hAnsi="Palatino Linotype"/>
        <w:bCs/>
        <w:iCs/>
        <w:sz w:val="16"/>
        <w:szCs w:val="16"/>
      </w:rPr>
      <w:t>,</w:t>
    </w:r>
    <w:r w:rsidR="00682BDF">
      <w:rPr>
        <w:rFonts w:ascii="Palatino Linotype" w:hAnsi="Palatino Linotype"/>
        <w:bCs/>
        <w:iCs/>
        <w:sz w:val="16"/>
        <w:szCs w:val="16"/>
      </w:rPr>
      <w:t xml:space="preserve"> Decem</w:t>
    </w:r>
    <w:r>
      <w:rPr>
        <w:rFonts w:ascii="Palatino Linotype" w:hAnsi="Palatino Linotype"/>
        <w:bCs/>
        <w:iCs/>
        <w:sz w:val="16"/>
        <w:szCs w:val="16"/>
      </w:rPr>
      <w:tab/>
    </w:r>
    <w:r>
      <w:rPr>
        <w:rFonts w:ascii="Palatino Linotype" w:hAnsi="Palatino Linotype"/>
        <w:bCs/>
        <w:iCs/>
        <w:sz w:val="16"/>
        <w:szCs w:val="16"/>
      </w:rPr>
      <w:fldChar w:fldCharType="begin"/>
    </w:r>
    <w:r>
      <w:rPr>
        <w:rFonts w:ascii="Palatino Linotype" w:hAnsi="Palatino Linotype"/>
        <w:bCs/>
        <w:iCs/>
        <w:sz w:val="16"/>
        <w:szCs w:val="16"/>
      </w:rPr>
      <w:instrText xml:space="preserve"> PAGE   \* MERGEFORMAT </w:instrText>
    </w:r>
    <w:r>
      <w:rPr>
        <w:rFonts w:ascii="Palatino Linotype" w:hAnsi="Palatino Linotype"/>
        <w:bCs/>
        <w:iCs/>
        <w:sz w:val="16"/>
        <w:szCs w:val="16"/>
      </w:rPr>
      <w:fldChar w:fldCharType="separate"/>
    </w:r>
    <w:r>
      <w:rPr>
        <w:rFonts w:ascii="Palatino Linotype" w:hAnsi="Palatino Linotype"/>
        <w:bCs/>
        <w:iCs/>
        <w:noProof/>
        <w:sz w:val="16"/>
        <w:szCs w:val="16"/>
      </w:rPr>
      <w:t>3</w:t>
    </w:r>
    <w:r>
      <w:rPr>
        <w:rFonts w:ascii="Palatino Linotype" w:hAnsi="Palatino Linotype"/>
        <w:bCs/>
        <w:iCs/>
        <w:sz w:val="16"/>
        <w:szCs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046C7" w14:textId="77777777" w:rsidR="0021708F" w:rsidRDefault="0021708F" w:rsidP="00D76AA7">
    <w:pPr>
      <w:pStyle w:val="MDPIheaderjournallogo"/>
    </w:pPr>
    <w:r>
      <w:rPr>
        <w:noProof/>
        <w:lang w:eastAsia="zh-CN"/>
      </w:rPr>
      <w:pict w14:anchorId="29B14C34">
        <v:shapetype id="_x0000_t202" coordsize="21600,21600" o:spt="202" path="m,l,21600r21600,l21600,xe">
          <v:stroke joinstyle="miter"/>
          <v:path gradientshapeok="t" o:connecttype="rect"/>
        </v:shapetype>
        <v:shape id="Text Box 2" o:spid="_x0000_s2049" type="#_x0000_t202" style="position:absolute;margin-left:474.8pt;margin-top:51pt;width:42.55pt;height:55.85pt;z-index:-1;visibility:visible;mso-wrap-style:none;mso-wrap-distance-top:3.6pt;mso-wrap-distance-bottom:3.6pt;mso-position-horizontal-relative:pag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" stroked="f">
          <v:textbox style="mso-next-textbox:#Text Box 2" inset="0,0,0,0">
            <w:txbxContent>
              <w:p w14:paraId="52ADED04" w14:textId="77777777" w:rsidR="0021708F" w:rsidRDefault="0021708F" w:rsidP="00D76AA7">
                <w:pPr>
                  <w:pStyle w:val="MDPIheaderjournallogo"/>
                  <w:jc w:val="center"/>
                  <w:textboxTightWrap w:val="allLines"/>
                  <w:rPr>
                    <w:i w:val="0"/>
                    <w:szCs w:val="16"/>
                  </w:rPr>
                </w:pPr>
                <w:r>
                  <w:rPr>
                    <w:i w:val="0"/>
                    <w:noProof/>
                    <w:szCs w:val="16"/>
                    <w:lang w:eastAsia="zh-CN"/>
                  </w:rPr>
                  <w:pict w14:anchorId="4ACDF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i1769" type="#_x0000_t75" style="width:42.6pt;height:28.2pt;visibility:visible">
                      <v:imagedata r:id="rId1" o:title="logo-mdpi"/>
                    </v:shape>
                  </w:pict>
                </w:r>
              </w:p>
            </w:txbxContent>
          </v:textbox>
          <w10:wrap anchorx="page" anchory="page"/>
        </v:shape>
      </w:pict>
    </w:r>
    <w:r>
      <w:rPr>
        <w:noProof/>
        <w:lang w:eastAsia="zh-CN"/>
      </w:rPr>
      <w:pict w14:anchorId="11C521CA">
        <v:shape id="_x0000_i1768" type="#_x0000_t75" alt="MAKE-logo-cropped-2" style="width:130.2pt;height:36pt;visibility:visible">
          <v:imagedata r:id="rId2" o:title="MAKE-logo-cropped-2"/>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CAD"/>
    <w:multiLevelType w:val="hybridMultilevel"/>
    <w:tmpl w:val="BCD00E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061B4F"/>
    <w:multiLevelType w:val="hybridMultilevel"/>
    <w:tmpl w:val="69C04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D7B57"/>
    <w:multiLevelType w:val="multilevel"/>
    <w:tmpl w:val="143CB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E94FE4"/>
    <w:multiLevelType w:val="multilevel"/>
    <w:tmpl w:val="2FE00314"/>
    <w:lvl w:ilvl="0">
      <w:start w:val="2"/>
      <w:numFmt w:val="decimal"/>
      <w:lvlText w:val="%1"/>
      <w:lvlJc w:val="left"/>
      <w:pPr>
        <w:ind w:left="360" w:hanging="360"/>
      </w:pPr>
      <w:rPr>
        <w:rFonts w:hint="default"/>
        <w:b/>
        <w:i/>
      </w:rPr>
    </w:lvl>
    <w:lvl w:ilvl="1">
      <w:start w:val="2"/>
      <w:numFmt w:val="decimal"/>
      <w:lvlText w:val="%1.%2"/>
      <w:lvlJc w:val="left"/>
      <w:pPr>
        <w:ind w:left="720" w:hanging="360"/>
      </w:pPr>
      <w:rPr>
        <w:rFonts w:hint="default"/>
        <w:b/>
        <w:i/>
      </w:rPr>
    </w:lvl>
    <w:lvl w:ilvl="2">
      <w:start w:val="1"/>
      <w:numFmt w:val="decimal"/>
      <w:lvlText w:val="%1.%2.%3"/>
      <w:lvlJc w:val="left"/>
      <w:pPr>
        <w:ind w:left="1440" w:hanging="720"/>
      </w:pPr>
      <w:rPr>
        <w:rFonts w:hint="default"/>
        <w:b/>
        <w:i/>
      </w:rPr>
    </w:lvl>
    <w:lvl w:ilvl="3">
      <w:start w:val="1"/>
      <w:numFmt w:val="decimal"/>
      <w:lvlText w:val="%1.%2.%3.%4"/>
      <w:lvlJc w:val="left"/>
      <w:pPr>
        <w:ind w:left="1800" w:hanging="720"/>
      </w:pPr>
      <w:rPr>
        <w:rFonts w:hint="default"/>
        <w:b/>
        <w:i/>
      </w:rPr>
    </w:lvl>
    <w:lvl w:ilvl="4">
      <w:start w:val="1"/>
      <w:numFmt w:val="decimal"/>
      <w:lvlText w:val="%1.%2.%3.%4.%5"/>
      <w:lvlJc w:val="left"/>
      <w:pPr>
        <w:ind w:left="2160" w:hanging="720"/>
      </w:pPr>
      <w:rPr>
        <w:rFonts w:hint="default"/>
        <w:b/>
        <w:i/>
      </w:rPr>
    </w:lvl>
    <w:lvl w:ilvl="5">
      <w:start w:val="1"/>
      <w:numFmt w:val="decimal"/>
      <w:lvlText w:val="%1.%2.%3.%4.%5.%6"/>
      <w:lvlJc w:val="left"/>
      <w:pPr>
        <w:ind w:left="2880" w:hanging="1080"/>
      </w:pPr>
      <w:rPr>
        <w:rFonts w:hint="default"/>
        <w:b/>
        <w:i/>
      </w:rPr>
    </w:lvl>
    <w:lvl w:ilvl="6">
      <w:start w:val="1"/>
      <w:numFmt w:val="decimal"/>
      <w:lvlText w:val="%1.%2.%3.%4.%5.%6.%7"/>
      <w:lvlJc w:val="left"/>
      <w:pPr>
        <w:ind w:left="3240" w:hanging="1080"/>
      </w:pPr>
      <w:rPr>
        <w:rFonts w:hint="default"/>
        <w:b/>
        <w:i/>
      </w:rPr>
    </w:lvl>
    <w:lvl w:ilvl="7">
      <w:start w:val="1"/>
      <w:numFmt w:val="decimal"/>
      <w:lvlText w:val="%1.%2.%3.%4.%5.%6.%7.%8"/>
      <w:lvlJc w:val="left"/>
      <w:pPr>
        <w:ind w:left="3960" w:hanging="1440"/>
      </w:pPr>
      <w:rPr>
        <w:rFonts w:hint="default"/>
        <w:b/>
        <w:i/>
      </w:rPr>
    </w:lvl>
    <w:lvl w:ilvl="8">
      <w:start w:val="1"/>
      <w:numFmt w:val="decimal"/>
      <w:lvlText w:val="%1.%2.%3.%4.%5.%6.%7.%8.%9"/>
      <w:lvlJc w:val="left"/>
      <w:pPr>
        <w:ind w:left="4320" w:hanging="1440"/>
      </w:pPr>
      <w:rPr>
        <w:rFonts w:hint="default"/>
        <w:b/>
        <w:i/>
      </w:rPr>
    </w:lvl>
  </w:abstractNum>
  <w:abstractNum w:abstractNumId="4" w15:restartNumberingAfterBreak="0">
    <w:nsid w:val="1BC16949"/>
    <w:multiLevelType w:val="hybridMultilevel"/>
    <w:tmpl w:val="66C05686"/>
    <w:lvl w:ilvl="0" w:tplc="0409000F">
      <w:start w:val="1"/>
      <w:numFmt w:val="decimal"/>
      <w:lvlText w:val="%1."/>
      <w:lvlJc w:val="left"/>
      <w:pPr>
        <w:ind w:left="720" w:hanging="360"/>
      </w:pPr>
    </w:lvl>
    <w:lvl w:ilvl="1" w:tplc="B792E02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A245F"/>
    <w:multiLevelType w:val="hybridMultilevel"/>
    <w:tmpl w:val="29E20A30"/>
    <w:lvl w:ilvl="0" w:tplc="1AF444CE">
      <w:start w:val="1"/>
      <w:numFmt w:val="decimal"/>
      <w:pStyle w:val="MDPI71References"/>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05051C"/>
    <w:multiLevelType w:val="hybridMultilevel"/>
    <w:tmpl w:val="D6480D34"/>
    <w:lvl w:ilvl="0" w:tplc="CDCEE7DA">
      <w:start w:val="1"/>
      <w:numFmt w:val="decimal"/>
      <w:pStyle w:val="MDPI37itemize"/>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7" w15:restartNumberingAfterBreak="0">
    <w:nsid w:val="369A6535"/>
    <w:multiLevelType w:val="hybridMultilevel"/>
    <w:tmpl w:val="3CB68362"/>
    <w:lvl w:ilvl="0" w:tplc="B2367048">
      <w:start w:val="1"/>
      <w:numFmt w:val="bullet"/>
      <w:pStyle w:val="MDPI38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659542B3"/>
    <w:multiLevelType w:val="multilevel"/>
    <w:tmpl w:val="1400C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6"/>
  </w:num>
  <w:num w:numId="2">
    <w:abstractNumId w:val="7"/>
  </w:num>
  <w:num w:numId="3">
    <w:abstractNumId w:val="5"/>
  </w:num>
  <w:num w:numId="4">
    <w:abstractNumId w:val="2"/>
  </w:num>
  <w:num w:numId="5">
    <w:abstractNumId w:val="8"/>
  </w:num>
  <w:num w:numId="6">
    <w:abstractNumId w:val="4"/>
  </w:num>
  <w:num w:numId="7">
    <w:abstractNumId w:val="0"/>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doNotTrackMove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32764"/>
    <w:rsid w:val="00030558"/>
    <w:rsid w:val="00033F26"/>
    <w:rsid w:val="00041916"/>
    <w:rsid w:val="0005238A"/>
    <w:rsid w:val="00062A5A"/>
    <w:rsid w:val="00065C78"/>
    <w:rsid w:val="000765C2"/>
    <w:rsid w:val="000C065A"/>
    <w:rsid w:val="000E7CF6"/>
    <w:rsid w:val="000F5707"/>
    <w:rsid w:val="00121E66"/>
    <w:rsid w:val="001304EC"/>
    <w:rsid w:val="00134640"/>
    <w:rsid w:val="0017023A"/>
    <w:rsid w:val="00185D6B"/>
    <w:rsid w:val="001B3AA9"/>
    <w:rsid w:val="001E0B78"/>
    <w:rsid w:val="001E2AEB"/>
    <w:rsid w:val="001E3955"/>
    <w:rsid w:val="001E3FD2"/>
    <w:rsid w:val="001F2902"/>
    <w:rsid w:val="002027E8"/>
    <w:rsid w:val="00205159"/>
    <w:rsid w:val="00210ECD"/>
    <w:rsid w:val="0021708F"/>
    <w:rsid w:val="002568C4"/>
    <w:rsid w:val="00260F46"/>
    <w:rsid w:val="002615F5"/>
    <w:rsid w:val="002649DB"/>
    <w:rsid w:val="00282D1D"/>
    <w:rsid w:val="002845A3"/>
    <w:rsid w:val="00290A83"/>
    <w:rsid w:val="002B496D"/>
    <w:rsid w:val="002C7D23"/>
    <w:rsid w:val="002F40CC"/>
    <w:rsid w:val="00310E6F"/>
    <w:rsid w:val="00320EDE"/>
    <w:rsid w:val="00323360"/>
    <w:rsid w:val="00326141"/>
    <w:rsid w:val="00335204"/>
    <w:rsid w:val="00343528"/>
    <w:rsid w:val="00360442"/>
    <w:rsid w:val="00374A4D"/>
    <w:rsid w:val="003819E5"/>
    <w:rsid w:val="00382DD8"/>
    <w:rsid w:val="003873C3"/>
    <w:rsid w:val="003A47CE"/>
    <w:rsid w:val="003B3578"/>
    <w:rsid w:val="003C33BC"/>
    <w:rsid w:val="003D5CD3"/>
    <w:rsid w:val="003E074F"/>
    <w:rsid w:val="003E7B0E"/>
    <w:rsid w:val="00401D30"/>
    <w:rsid w:val="004110C9"/>
    <w:rsid w:val="00411C1E"/>
    <w:rsid w:val="00412B04"/>
    <w:rsid w:val="00424F39"/>
    <w:rsid w:val="004262C7"/>
    <w:rsid w:val="00432764"/>
    <w:rsid w:val="00447CA0"/>
    <w:rsid w:val="00460FB6"/>
    <w:rsid w:val="004746BB"/>
    <w:rsid w:val="004776D7"/>
    <w:rsid w:val="00486773"/>
    <w:rsid w:val="004B6C07"/>
    <w:rsid w:val="004D25CF"/>
    <w:rsid w:val="004D392D"/>
    <w:rsid w:val="0051328D"/>
    <w:rsid w:val="00571799"/>
    <w:rsid w:val="005765F5"/>
    <w:rsid w:val="005856D2"/>
    <w:rsid w:val="005A62A0"/>
    <w:rsid w:val="005A7995"/>
    <w:rsid w:val="005E522B"/>
    <w:rsid w:val="0062262B"/>
    <w:rsid w:val="0062550C"/>
    <w:rsid w:val="00630DB4"/>
    <w:rsid w:val="00637D69"/>
    <w:rsid w:val="006436E8"/>
    <w:rsid w:val="0065100B"/>
    <w:rsid w:val="00654157"/>
    <w:rsid w:val="00682BDF"/>
    <w:rsid w:val="00692393"/>
    <w:rsid w:val="00692A76"/>
    <w:rsid w:val="006938E8"/>
    <w:rsid w:val="00697128"/>
    <w:rsid w:val="006B24B9"/>
    <w:rsid w:val="006B4466"/>
    <w:rsid w:val="006C31AA"/>
    <w:rsid w:val="006D320E"/>
    <w:rsid w:val="006D5DAF"/>
    <w:rsid w:val="006D5E6C"/>
    <w:rsid w:val="007041A3"/>
    <w:rsid w:val="007237D0"/>
    <w:rsid w:val="00742E94"/>
    <w:rsid w:val="007506B8"/>
    <w:rsid w:val="00756F9C"/>
    <w:rsid w:val="007A5FC7"/>
    <w:rsid w:val="007E1B98"/>
    <w:rsid w:val="007E5438"/>
    <w:rsid w:val="007E5B4B"/>
    <w:rsid w:val="00801E53"/>
    <w:rsid w:val="00804F31"/>
    <w:rsid w:val="008104D7"/>
    <w:rsid w:val="00810F7D"/>
    <w:rsid w:val="00815196"/>
    <w:rsid w:val="008269FE"/>
    <w:rsid w:val="00827831"/>
    <w:rsid w:val="00841423"/>
    <w:rsid w:val="00854167"/>
    <w:rsid w:val="00867316"/>
    <w:rsid w:val="00872673"/>
    <w:rsid w:val="00873746"/>
    <w:rsid w:val="008A52F9"/>
    <w:rsid w:val="008A58FA"/>
    <w:rsid w:val="008B3F89"/>
    <w:rsid w:val="008B5E40"/>
    <w:rsid w:val="008D34D2"/>
    <w:rsid w:val="00902D30"/>
    <w:rsid w:val="0090579C"/>
    <w:rsid w:val="009408BB"/>
    <w:rsid w:val="00956B8F"/>
    <w:rsid w:val="00970D5C"/>
    <w:rsid w:val="00975D67"/>
    <w:rsid w:val="00982B3E"/>
    <w:rsid w:val="009A2AEF"/>
    <w:rsid w:val="009A37E5"/>
    <w:rsid w:val="009F70E6"/>
    <w:rsid w:val="00A03328"/>
    <w:rsid w:val="00A406ED"/>
    <w:rsid w:val="00A62BC4"/>
    <w:rsid w:val="00A63E2B"/>
    <w:rsid w:val="00A64977"/>
    <w:rsid w:val="00A75EC2"/>
    <w:rsid w:val="00A75FA4"/>
    <w:rsid w:val="00A767BF"/>
    <w:rsid w:val="00AC7B48"/>
    <w:rsid w:val="00AE338B"/>
    <w:rsid w:val="00B060ED"/>
    <w:rsid w:val="00B3093B"/>
    <w:rsid w:val="00B34F4A"/>
    <w:rsid w:val="00B36A62"/>
    <w:rsid w:val="00B43457"/>
    <w:rsid w:val="00BD5F77"/>
    <w:rsid w:val="00BD65BC"/>
    <w:rsid w:val="00BE1208"/>
    <w:rsid w:val="00C215C3"/>
    <w:rsid w:val="00C26883"/>
    <w:rsid w:val="00C34042"/>
    <w:rsid w:val="00C42C5A"/>
    <w:rsid w:val="00C476C2"/>
    <w:rsid w:val="00C70337"/>
    <w:rsid w:val="00C856B2"/>
    <w:rsid w:val="00C906D9"/>
    <w:rsid w:val="00C95301"/>
    <w:rsid w:val="00CC0D1B"/>
    <w:rsid w:val="00CC2669"/>
    <w:rsid w:val="00CC59FE"/>
    <w:rsid w:val="00CE188B"/>
    <w:rsid w:val="00CE2055"/>
    <w:rsid w:val="00D35AF5"/>
    <w:rsid w:val="00D40826"/>
    <w:rsid w:val="00D51E94"/>
    <w:rsid w:val="00D76460"/>
    <w:rsid w:val="00D76AA7"/>
    <w:rsid w:val="00D83B09"/>
    <w:rsid w:val="00D938DE"/>
    <w:rsid w:val="00DB3721"/>
    <w:rsid w:val="00DC2BCE"/>
    <w:rsid w:val="00DE0E7B"/>
    <w:rsid w:val="00DF410B"/>
    <w:rsid w:val="00DF42FD"/>
    <w:rsid w:val="00E151AA"/>
    <w:rsid w:val="00E23F51"/>
    <w:rsid w:val="00E24D18"/>
    <w:rsid w:val="00E40B0D"/>
    <w:rsid w:val="00E57E1B"/>
    <w:rsid w:val="00E63B8B"/>
    <w:rsid w:val="00E85D93"/>
    <w:rsid w:val="00E94E20"/>
    <w:rsid w:val="00EA4202"/>
    <w:rsid w:val="00EA666C"/>
    <w:rsid w:val="00EC4F86"/>
    <w:rsid w:val="00ED2979"/>
    <w:rsid w:val="00EE0F74"/>
    <w:rsid w:val="00EE24C2"/>
    <w:rsid w:val="00EE5E9C"/>
    <w:rsid w:val="00EF77EA"/>
    <w:rsid w:val="00F063DC"/>
    <w:rsid w:val="00F137AC"/>
    <w:rsid w:val="00F305C9"/>
    <w:rsid w:val="00F66688"/>
    <w:rsid w:val="00F7387D"/>
    <w:rsid w:val="00F81446"/>
    <w:rsid w:val="00F82071"/>
    <w:rsid w:val="00F93723"/>
    <w:rsid w:val="00FD4CF7"/>
    <w:rsid w:val="00FE526F"/>
    <w:rsid w:val="00FF7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FA1B49C"/>
  <w15:chartTrackingRefBased/>
  <w15:docId w15:val="{0AE51908-2481-4E69-AFDB-FE6AD8962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A4D"/>
    <w:pPr>
      <w:spacing w:line="340" w:lineRule="atLeast"/>
      <w:jc w:val="both"/>
    </w:pPr>
    <w:rPr>
      <w:rFonts w:ascii="Times New Roman" w:eastAsia="Times New Roman" w:hAnsi="Times New Roman"/>
      <w:color w:val="000000"/>
      <w:sz w:val="24"/>
      <w:lang w:eastAsia="de-DE"/>
    </w:rPr>
  </w:style>
  <w:style w:type="paragraph" w:styleId="Heading1">
    <w:name w:val="heading 1"/>
    <w:basedOn w:val="Normal"/>
    <w:link w:val="Heading1Char"/>
    <w:uiPriority w:val="9"/>
    <w:qFormat/>
    <w:rsid w:val="008A52F9"/>
    <w:pPr>
      <w:spacing w:before="100" w:beforeAutospacing="1" w:after="100" w:afterAutospacing="1" w:line="240" w:lineRule="auto"/>
      <w:jc w:val="left"/>
      <w:outlineLvl w:val="0"/>
    </w:pPr>
    <w:rPr>
      <w:b/>
      <w:bCs/>
      <w:color w:val="auto"/>
      <w:kern w:val="36"/>
      <w:sz w:val="48"/>
      <w:szCs w:val="48"/>
      <w:lang w:eastAsia="en-US"/>
    </w:rPr>
  </w:style>
  <w:style w:type="paragraph" w:styleId="Heading2">
    <w:name w:val="heading 2"/>
    <w:basedOn w:val="Normal"/>
    <w:next w:val="Normal"/>
    <w:link w:val="Heading2Char"/>
    <w:uiPriority w:val="9"/>
    <w:semiHidden/>
    <w:unhideWhenUsed/>
    <w:qFormat/>
    <w:rsid w:val="00A406ED"/>
    <w:pPr>
      <w:keepNext/>
      <w:spacing w:before="240" w:after="60"/>
      <w:outlineLvl w:val="1"/>
    </w:pPr>
    <w:rPr>
      <w:rFonts w:ascii="Calibri Light" w:hAnsi="Calibri Light"/>
      <w:b/>
      <w:bCs/>
      <w:i/>
      <w:i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basedOn w:val="MDPI31text"/>
    <w:next w:val="MDPI12title"/>
    <w:qFormat/>
    <w:rsid w:val="00374A4D"/>
    <w:pPr>
      <w:spacing w:before="240" w:line="240" w:lineRule="auto"/>
      <w:ind w:firstLine="0"/>
      <w:jc w:val="left"/>
    </w:pPr>
    <w:rPr>
      <w:i/>
    </w:rPr>
  </w:style>
  <w:style w:type="paragraph" w:customStyle="1" w:styleId="MDPI12title">
    <w:name w:val="MDPI_1.2_title"/>
    <w:next w:val="MDPI13authornames"/>
    <w:qFormat/>
    <w:rsid w:val="00374A4D"/>
    <w:pPr>
      <w:adjustRightInd w:val="0"/>
      <w:snapToGrid w:val="0"/>
      <w:spacing w:after="240" w:line="400" w:lineRule="exact"/>
    </w:pPr>
    <w:rPr>
      <w:rFonts w:ascii="Palatino Linotype" w:eastAsia="Times New Roman" w:hAnsi="Palatino Linotype"/>
      <w:b/>
      <w:snapToGrid w:val="0"/>
      <w:color w:val="000000"/>
      <w:sz w:val="36"/>
      <w:lang w:eastAsia="de-DE" w:bidi="en-US"/>
    </w:rPr>
  </w:style>
  <w:style w:type="paragraph" w:customStyle="1" w:styleId="MDPI13authornames">
    <w:name w:val="MDPI_1.3_authornames"/>
    <w:basedOn w:val="MDPI31text"/>
    <w:next w:val="MDPI14history"/>
    <w:qFormat/>
    <w:rsid w:val="00374A4D"/>
    <w:pPr>
      <w:spacing w:after="120"/>
      <w:ind w:firstLine="0"/>
      <w:jc w:val="left"/>
    </w:pPr>
    <w:rPr>
      <w:b/>
      <w:snapToGrid/>
    </w:rPr>
  </w:style>
  <w:style w:type="paragraph" w:customStyle="1" w:styleId="MDPI14history">
    <w:name w:val="MDPI_1.4_history"/>
    <w:basedOn w:val="MDPI62Acknowledgments"/>
    <w:next w:val="Normal"/>
    <w:qFormat/>
    <w:rsid w:val="00374A4D"/>
    <w:pPr>
      <w:ind w:left="113"/>
      <w:jc w:val="left"/>
    </w:pPr>
    <w:rPr>
      <w:snapToGrid/>
    </w:rPr>
  </w:style>
  <w:style w:type="paragraph" w:customStyle="1" w:styleId="MDPI16affiliation">
    <w:name w:val="MDPI_1.6_affiliation"/>
    <w:basedOn w:val="MDPI62Acknowledgments"/>
    <w:qFormat/>
    <w:rsid w:val="00374A4D"/>
    <w:pPr>
      <w:spacing w:before="0"/>
      <w:ind w:left="311" w:hanging="198"/>
      <w:jc w:val="left"/>
    </w:pPr>
    <w:rPr>
      <w:snapToGrid/>
      <w:szCs w:val="18"/>
    </w:rPr>
  </w:style>
  <w:style w:type="paragraph" w:customStyle="1" w:styleId="MDPI17abstract">
    <w:name w:val="MDPI_1.7_abstract"/>
    <w:basedOn w:val="MDPI31text"/>
    <w:next w:val="MDPI18keywords"/>
    <w:qFormat/>
    <w:rsid w:val="00374A4D"/>
    <w:pPr>
      <w:spacing w:before="240"/>
      <w:ind w:left="113" w:firstLine="0"/>
    </w:pPr>
    <w:rPr>
      <w:snapToGrid/>
    </w:rPr>
  </w:style>
  <w:style w:type="paragraph" w:customStyle="1" w:styleId="MDPI18keywords">
    <w:name w:val="MDPI_1.8_keywords"/>
    <w:basedOn w:val="MDPI31text"/>
    <w:next w:val="Normal"/>
    <w:qFormat/>
    <w:rsid w:val="00374A4D"/>
    <w:pPr>
      <w:spacing w:before="240"/>
      <w:ind w:left="113" w:firstLine="0"/>
    </w:pPr>
  </w:style>
  <w:style w:type="paragraph" w:customStyle="1" w:styleId="MDPI19line">
    <w:name w:val="MDPI_1.9_line"/>
    <w:basedOn w:val="MDPI31text"/>
    <w:qFormat/>
    <w:rsid w:val="00374A4D"/>
    <w:pPr>
      <w:pBdr>
        <w:bottom w:val="single" w:sz="6" w:space="1" w:color="auto"/>
      </w:pBdr>
      <w:ind w:firstLine="0"/>
    </w:pPr>
    <w:rPr>
      <w:snapToGrid/>
      <w:szCs w:val="24"/>
    </w:rPr>
  </w:style>
  <w:style w:type="paragraph" w:styleId="Footer">
    <w:name w:val="footer"/>
    <w:basedOn w:val="Normal"/>
    <w:link w:val="FooterChar"/>
    <w:uiPriority w:val="99"/>
    <w:rsid w:val="00374A4D"/>
    <w:pPr>
      <w:tabs>
        <w:tab w:val="center" w:pos="4153"/>
        <w:tab w:val="right" w:pos="8306"/>
      </w:tabs>
      <w:snapToGrid w:val="0"/>
      <w:spacing w:line="240" w:lineRule="atLeast"/>
    </w:pPr>
    <w:rPr>
      <w:sz w:val="18"/>
      <w:szCs w:val="18"/>
    </w:rPr>
  </w:style>
  <w:style w:type="character" w:customStyle="1" w:styleId="FooterChar">
    <w:name w:val="Footer Char"/>
    <w:link w:val="Footer"/>
    <w:uiPriority w:val="99"/>
    <w:rsid w:val="00374A4D"/>
    <w:rPr>
      <w:rFonts w:ascii="Times New Roman" w:eastAsia="Times New Roman" w:hAnsi="Times New Roman" w:cs="Times New Roman"/>
      <w:color w:val="000000"/>
      <w:kern w:val="0"/>
      <w:sz w:val="18"/>
      <w:szCs w:val="18"/>
      <w:lang w:eastAsia="de-DE"/>
    </w:rPr>
  </w:style>
  <w:style w:type="paragraph" w:styleId="Header">
    <w:name w:val="header"/>
    <w:basedOn w:val="Normal"/>
    <w:link w:val="HeaderChar"/>
    <w:uiPriority w:val="99"/>
    <w:rsid w:val="00374A4D"/>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link w:val="Header"/>
    <w:uiPriority w:val="99"/>
    <w:rsid w:val="00374A4D"/>
    <w:rPr>
      <w:rFonts w:ascii="Times New Roman" w:eastAsia="Times New Roman" w:hAnsi="Times New Roman" w:cs="Times New Roman"/>
      <w:color w:val="000000"/>
      <w:kern w:val="0"/>
      <w:sz w:val="18"/>
      <w:szCs w:val="18"/>
      <w:lang w:eastAsia="de-DE"/>
    </w:rPr>
  </w:style>
  <w:style w:type="paragraph" w:customStyle="1" w:styleId="MDPIheaderjournallogo">
    <w:name w:val="MDPI_header_journal_logo"/>
    <w:qFormat/>
    <w:rsid w:val="00374A4D"/>
    <w:pPr>
      <w:adjustRightInd w:val="0"/>
      <w:snapToGrid w:val="0"/>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374A4D"/>
    <w:pPr>
      <w:ind w:firstLine="0"/>
    </w:pPr>
  </w:style>
  <w:style w:type="paragraph" w:customStyle="1" w:styleId="MDPI33textspaceafter">
    <w:name w:val="MDPI_3.3_text_space_after"/>
    <w:basedOn w:val="MDPI31text"/>
    <w:qFormat/>
    <w:rsid w:val="00374A4D"/>
    <w:pPr>
      <w:spacing w:after="240"/>
    </w:pPr>
  </w:style>
  <w:style w:type="paragraph" w:customStyle="1" w:styleId="MDPI34textspacebefore">
    <w:name w:val="MDPI_3.4_text_space_before"/>
    <w:basedOn w:val="MDPI31text"/>
    <w:qFormat/>
    <w:rsid w:val="00374A4D"/>
    <w:pPr>
      <w:spacing w:before="240"/>
    </w:pPr>
  </w:style>
  <w:style w:type="paragraph" w:customStyle="1" w:styleId="MDPI35textbeforelist">
    <w:name w:val="MDPI_3.5_text_before_list"/>
    <w:basedOn w:val="MDPI31text"/>
    <w:qFormat/>
    <w:rsid w:val="00374A4D"/>
    <w:pPr>
      <w:spacing w:after="120"/>
    </w:pPr>
  </w:style>
  <w:style w:type="paragraph" w:customStyle="1" w:styleId="MDPI36textafterlist">
    <w:name w:val="MDPI_3.6_text_after_list"/>
    <w:basedOn w:val="MDPI31text"/>
    <w:qFormat/>
    <w:rsid w:val="00374A4D"/>
    <w:pPr>
      <w:spacing w:before="120"/>
    </w:pPr>
  </w:style>
  <w:style w:type="paragraph" w:customStyle="1" w:styleId="MDPI37itemize">
    <w:name w:val="MDPI_3.7_itemize"/>
    <w:basedOn w:val="MDPI31text"/>
    <w:qFormat/>
    <w:rsid w:val="00374A4D"/>
    <w:pPr>
      <w:numPr>
        <w:numId w:val="1"/>
      </w:numPr>
      <w:ind w:left="425" w:hanging="425"/>
    </w:pPr>
  </w:style>
  <w:style w:type="paragraph" w:customStyle="1" w:styleId="MDPI38bullet">
    <w:name w:val="MDPI_3.8_bullet"/>
    <w:basedOn w:val="MDPI31text"/>
    <w:qFormat/>
    <w:rsid w:val="00374A4D"/>
    <w:pPr>
      <w:numPr>
        <w:numId w:val="2"/>
      </w:numPr>
      <w:ind w:left="425" w:hanging="425"/>
    </w:pPr>
  </w:style>
  <w:style w:type="paragraph" w:customStyle="1" w:styleId="MDPI39equation">
    <w:name w:val="MDPI_3.9_equation"/>
    <w:basedOn w:val="MDPI31text"/>
    <w:qFormat/>
    <w:rsid w:val="00374A4D"/>
    <w:pPr>
      <w:spacing w:before="120" w:after="120"/>
      <w:ind w:left="709" w:firstLine="0"/>
      <w:jc w:val="center"/>
    </w:pPr>
  </w:style>
  <w:style w:type="paragraph" w:customStyle="1" w:styleId="MDPI3aequationnumber">
    <w:name w:val="MDPI_3.a_equation_number"/>
    <w:basedOn w:val="MDPI31text"/>
    <w:qFormat/>
    <w:rsid w:val="00374A4D"/>
    <w:pPr>
      <w:spacing w:before="120" w:after="120" w:line="240" w:lineRule="auto"/>
      <w:ind w:firstLine="0"/>
      <w:jc w:val="right"/>
    </w:pPr>
  </w:style>
  <w:style w:type="paragraph" w:customStyle="1" w:styleId="MDPI62Acknowledgments">
    <w:name w:val="MDPI_6.2_Acknowledgments"/>
    <w:qFormat/>
    <w:rsid w:val="00374A4D"/>
    <w:pPr>
      <w:adjustRightInd w:val="0"/>
      <w:snapToGrid w:val="0"/>
      <w:spacing w:before="120" w:line="200" w:lineRule="atLeast"/>
      <w:jc w:val="both"/>
    </w:pPr>
    <w:rPr>
      <w:rFonts w:ascii="Palatino Linotype" w:eastAsia="Times New Roman" w:hAnsi="Palatino Linotype"/>
      <w:snapToGrid w:val="0"/>
      <w:color w:val="000000"/>
      <w:sz w:val="18"/>
      <w:lang w:eastAsia="de-DE" w:bidi="en-US"/>
    </w:rPr>
  </w:style>
  <w:style w:type="paragraph" w:customStyle="1" w:styleId="MDPI41tablecaption">
    <w:name w:val="MDPI_4.1_table_caption"/>
    <w:basedOn w:val="MDPI62Acknowledgments"/>
    <w:qFormat/>
    <w:rsid w:val="00374A4D"/>
    <w:pPr>
      <w:spacing w:before="240" w:after="120" w:line="260" w:lineRule="atLeast"/>
      <w:ind w:left="425" w:right="425"/>
    </w:pPr>
    <w:rPr>
      <w:snapToGrid/>
      <w:szCs w:val="22"/>
    </w:rPr>
  </w:style>
  <w:style w:type="paragraph" w:customStyle="1" w:styleId="MDPI42tablebody">
    <w:name w:val="MDPI_4.2_table_body"/>
    <w:qFormat/>
    <w:rsid w:val="003E7B0E"/>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basedOn w:val="MDPI41tablecaption"/>
    <w:next w:val="MDPI31text"/>
    <w:qFormat/>
    <w:rsid w:val="00374A4D"/>
    <w:pPr>
      <w:spacing w:before="0"/>
      <w:ind w:left="0" w:right="0"/>
    </w:pPr>
  </w:style>
  <w:style w:type="paragraph" w:customStyle="1" w:styleId="MDPI51figurecaption">
    <w:name w:val="MDPI_5.1_figure_caption"/>
    <w:basedOn w:val="MDPI62Acknowledgments"/>
    <w:qFormat/>
    <w:rsid w:val="00374A4D"/>
    <w:pPr>
      <w:spacing w:after="240" w:line="260" w:lineRule="atLeast"/>
      <w:ind w:left="425" w:right="425"/>
    </w:pPr>
    <w:rPr>
      <w:snapToGrid/>
    </w:rPr>
  </w:style>
  <w:style w:type="paragraph" w:customStyle="1" w:styleId="MDPI52figure">
    <w:name w:val="MDPI_5.2_figure"/>
    <w:qFormat/>
    <w:rsid w:val="00374A4D"/>
    <w:pPr>
      <w:jc w:val="center"/>
    </w:pPr>
    <w:rPr>
      <w:rFonts w:ascii="Palatino Linotype" w:eastAsia="Times New Roman" w:hAnsi="Palatino Linotype"/>
      <w:snapToGrid w:val="0"/>
      <w:color w:val="000000"/>
      <w:sz w:val="24"/>
      <w:lang w:eastAsia="de-DE" w:bidi="en-US"/>
    </w:rPr>
  </w:style>
  <w:style w:type="paragraph" w:customStyle="1" w:styleId="MDPI61Supplementary">
    <w:name w:val="MDPI_6.1_Supplementary"/>
    <w:basedOn w:val="MDPI62Acknowledgments"/>
    <w:qFormat/>
    <w:rsid w:val="00374A4D"/>
    <w:pPr>
      <w:spacing w:before="240"/>
    </w:pPr>
    <w:rPr>
      <w:lang w:eastAsia="en-US"/>
    </w:rPr>
  </w:style>
  <w:style w:type="paragraph" w:customStyle="1" w:styleId="MDPI63AuthorContributions">
    <w:name w:val="MDPI_6.3_AuthorContributions"/>
    <w:basedOn w:val="MDPI62Acknowledgments"/>
    <w:qFormat/>
    <w:rsid w:val="00374A4D"/>
    <w:rPr>
      <w:rFonts w:eastAsia="SimSun"/>
      <w:color w:val="auto"/>
      <w:lang w:eastAsia="en-US"/>
    </w:rPr>
  </w:style>
  <w:style w:type="paragraph" w:customStyle="1" w:styleId="MDPI64CoI">
    <w:name w:val="MDPI_6.4_CoI"/>
    <w:basedOn w:val="MDPI62Acknowledgments"/>
    <w:qFormat/>
    <w:rsid w:val="00374A4D"/>
  </w:style>
  <w:style w:type="paragraph" w:customStyle="1" w:styleId="MDPI81theorem">
    <w:name w:val="MDPI_8.1_theorem"/>
    <w:basedOn w:val="MDPI32textnoindent"/>
    <w:qFormat/>
    <w:rsid w:val="00374A4D"/>
    <w:rPr>
      <w:i/>
    </w:rPr>
  </w:style>
  <w:style w:type="paragraph" w:customStyle="1" w:styleId="MDPI82proof">
    <w:name w:val="MDPI_8.2_proof"/>
    <w:basedOn w:val="MDPI32textnoindent"/>
    <w:qFormat/>
    <w:rsid w:val="00374A4D"/>
  </w:style>
  <w:style w:type="paragraph" w:customStyle="1" w:styleId="MDPI31text">
    <w:name w:val="MDPI_3.1_text"/>
    <w:qFormat/>
    <w:rsid w:val="00374A4D"/>
    <w:pPr>
      <w:adjustRightInd w:val="0"/>
      <w:snapToGrid w:val="0"/>
      <w:spacing w:line="260" w:lineRule="atLeast"/>
      <w:ind w:firstLine="425"/>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basedOn w:val="MDPI31text"/>
    <w:qFormat/>
    <w:rsid w:val="00374A4D"/>
    <w:pPr>
      <w:spacing w:before="240" w:after="120"/>
      <w:ind w:firstLine="0"/>
      <w:jc w:val="left"/>
      <w:outlineLvl w:val="2"/>
    </w:pPr>
  </w:style>
  <w:style w:type="paragraph" w:customStyle="1" w:styleId="MDPI21heading1">
    <w:name w:val="MDPI_2.1_heading1"/>
    <w:basedOn w:val="MDPI23heading3"/>
    <w:qFormat/>
    <w:rsid w:val="00374A4D"/>
    <w:pPr>
      <w:outlineLvl w:val="0"/>
    </w:pPr>
    <w:rPr>
      <w:b/>
    </w:rPr>
  </w:style>
  <w:style w:type="paragraph" w:customStyle="1" w:styleId="MDPI22heading2">
    <w:name w:val="MDPI_2.2_heading2"/>
    <w:basedOn w:val="Normal"/>
    <w:qFormat/>
    <w:rsid w:val="00374A4D"/>
    <w:pPr>
      <w:kinsoku w:val="0"/>
      <w:overflowPunct w:val="0"/>
      <w:autoSpaceDE w:val="0"/>
      <w:autoSpaceDN w:val="0"/>
      <w:adjustRightInd w:val="0"/>
      <w:snapToGrid w:val="0"/>
      <w:spacing w:before="240" w:after="120" w:line="260" w:lineRule="atLeast"/>
      <w:jc w:val="left"/>
      <w:outlineLvl w:val="1"/>
    </w:pPr>
    <w:rPr>
      <w:rFonts w:ascii="Palatino Linotype" w:hAnsi="Palatino Linotype"/>
      <w:i/>
      <w:noProof/>
      <w:snapToGrid w:val="0"/>
      <w:sz w:val="20"/>
      <w:szCs w:val="22"/>
      <w:lang w:bidi="en-US"/>
    </w:rPr>
  </w:style>
  <w:style w:type="paragraph" w:customStyle="1" w:styleId="MDPI71References">
    <w:name w:val="MDPI_7.1_References"/>
    <w:basedOn w:val="MDPI62Acknowledgments"/>
    <w:qFormat/>
    <w:rsid w:val="00374A4D"/>
    <w:pPr>
      <w:numPr>
        <w:numId w:val="3"/>
      </w:numPr>
      <w:spacing w:before="0" w:line="260" w:lineRule="atLeast"/>
      <w:ind w:left="425" w:hanging="425"/>
    </w:pPr>
  </w:style>
  <w:style w:type="paragraph" w:styleId="BalloonText">
    <w:name w:val="Balloon Text"/>
    <w:basedOn w:val="Normal"/>
    <w:link w:val="BalloonTextChar"/>
    <w:uiPriority w:val="99"/>
    <w:semiHidden/>
    <w:unhideWhenUsed/>
    <w:rsid w:val="00374A4D"/>
    <w:pPr>
      <w:spacing w:line="240" w:lineRule="auto"/>
    </w:pPr>
    <w:rPr>
      <w:sz w:val="18"/>
      <w:szCs w:val="18"/>
    </w:rPr>
  </w:style>
  <w:style w:type="character" w:customStyle="1" w:styleId="BalloonTextChar">
    <w:name w:val="Balloon Text Char"/>
    <w:link w:val="BalloonText"/>
    <w:uiPriority w:val="99"/>
    <w:semiHidden/>
    <w:rsid w:val="00374A4D"/>
    <w:rPr>
      <w:rFonts w:ascii="Times New Roman" w:eastAsia="Times New Roman" w:hAnsi="Times New Roman" w:cs="Times New Roman"/>
      <w:color w:val="000000"/>
      <w:kern w:val="0"/>
      <w:sz w:val="18"/>
      <w:szCs w:val="18"/>
      <w:lang w:eastAsia="de-DE"/>
    </w:rPr>
  </w:style>
  <w:style w:type="character" w:styleId="LineNumber">
    <w:name w:val="line number"/>
    <w:basedOn w:val="DefaultParagraphFont"/>
    <w:uiPriority w:val="99"/>
    <w:semiHidden/>
    <w:unhideWhenUsed/>
    <w:rsid w:val="00374A4D"/>
  </w:style>
  <w:style w:type="table" w:customStyle="1" w:styleId="MDPI41threelinetable">
    <w:name w:val="MDPI_4.1_three_line_table"/>
    <w:basedOn w:val="TableNormal"/>
    <w:uiPriority w:val="99"/>
    <w:rsid w:val="003E7B0E"/>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Calibri Light" w:hAnsi="Calibri Light"/>
        <w:b/>
        <w:i w:val="0"/>
        <w:sz w:val="20"/>
      </w:rPr>
      <w:tblPr/>
      <w:tcPr>
        <w:tcBorders>
          <w:bottom w:val="single" w:sz="4" w:space="0" w:color="auto"/>
        </w:tcBorders>
      </w:tcPr>
    </w:tblStylePr>
  </w:style>
  <w:style w:type="character" w:styleId="Hyperlink">
    <w:name w:val="Hyperlink"/>
    <w:uiPriority w:val="99"/>
    <w:unhideWhenUsed/>
    <w:rsid w:val="00BD65BC"/>
    <w:rPr>
      <w:color w:val="0563C1"/>
      <w:u w:val="single"/>
    </w:rPr>
  </w:style>
  <w:style w:type="character" w:styleId="UnresolvedMention">
    <w:name w:val="Unresolved Mention"/>
    <w:uiPriority w:val="99"/>
    <w:semiHidden/>
    <w:unhideWhenUsed/>
    <w:rsid w:val="001E3FD2"/>
    <w:rPr>
      <w:color w:val="605E5C"/>
      <w:shd w:val="clear" w:color="auto" w:fill="E1DFDD"/>
    </w:rPr>
  </w:style>
  <w:style w:type="table" w:styleId="TableGrid">
    <w:name w:val="Table Grid"/>
    <w:basedOn w:val="TableNormal"/>
    <w:uiPriority w:val="59"/>
    <w:rsid w:val="00E40B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E40B0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NormalWeb">
    <w:name w:val="Normal (Web)"/>
    <w:basedOn w:val="Normal"/>
    <w:uiPriority w:val="99"/>
    <w:semiHidden/>
    <w:unhideWhenUsed/>
    <w:rsid w:val="00D40826"/>
    <w:rPr>
      <w:szCs w:val="24"/>
    </w:rPr>
  </w:style>
  <w:style w:type="character" w:styleId="FollowedHyperlink">
    <w:name w:val="FollowedHyperlink"/>
    <w:uiPriority w:val="99"/>
    <w:semiHidden/>
    <w:unhideWhenUsed/>
    <w:rsid w:val="003A47CE"/>
    <w:rPr>
      <w:color w:val="954F72"/>
      <w:u w:val="single"/>
    </w:rPr>
  </w:style>
  <w:style w:type="character" w:customStyle="1" w:styleId="bh">
    <w:name w:val="bh"/>
    <w:rsid w:val="00B34F4A"/>
  </w:style>
  <w:style w:type="character" w:customStyle="1" w:styleId="Heading1Char">
    <w:name w:val="Heading 1 Char"/>
    <w:link w:val="Heading1"/>
    <w:uiPriority w:val="9"/>
    <w:rsid w:val="008A52F9"/>
    <w:rPr>
      <w:rFonts w:ascii="Times New Roman" w:eastAsia="Times New Roman" w:hAnsi="Times New Roman"/>
      <w:b/>
      <w:bCs/>
      <w:kern w:val="36"/>
      <w:sz w:val="48"/>
      <w:szCs w:val="48"/>
    </w:rPr>
  </w:style>
  <w:style w:type="character" w:customStyle="1" w:styleId="Heading2Char">
    <w:name w:val="Heading 2 Char"/>
    <w:link w:val="Heading2"/>
    <w:uiPriority w:val="9"/>
    <w:semiHidden/>
    <w:rsid w:val="00A406ED"/>
    <w:rPr>
      <w:rFonts w:ascii="Calibri Light" w:eastAsia="Times New Roman" w:hAnsi="Calibri Light" w:cs="Times New Roman"/>
      <w:b/>
      <w:bCs/>
      <w:i/>
      <w:iCs/>
      <w:color w:val="000000"/>
      <w:sz w:val="28"/>
      <w:szCs w:val="28"/>
      <w:lang w:eastAsia="de-DE"/>
    </w:rPr>
  </w:style>
  <w:style w:type="paragraph" w:styleId="Bibliography">
    <w:name w:val="Bibliography"/>
    <w:basedOn w:val="Normal"/>
    <w:next w:val="Normal"/>
    <w:uiPriority w:val="37"/>
    <w:unhideWhenUsed/>
    <w:rsid w:val="00412B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6769">
      <w:bodyDiv w:val="1"/>
      <w:marLeft w:val="0"/>
      <w:marRight w:val="0"/>
      <w:marTop w:val="0"/>
      <w:marBottom w:val="0"/>
      <w:divBdr>
        <w:top w:val="none" w:sz="0" w:space="0" w:color="auto"/>
        <w:left w:val="none" w:sz="0" w:space="0" w:color="auto"/>
        <w:bottom w:val="none" w:sz="0" w:space="0" w:color="auto"/>
        <w:right w:val="none" w:sz="0" w:space="0" w:color="auto"/>
      </w:divBdr>
    </w:div>
    <w:div w:id="78215718">
      <w:bodyDiv w:val="1"/>
      <w:marLeft w:val="0"/>
      <w:marRight w:val="0"/>
      <w:marTop w:val="0"/>
      <w:marBottom w:val="0"/>
      <w:divBdr>
        <w:top w:val="none" w:sz="0" w:space="0" w:color="auto"/>
        <w:left w:val="none" w:sz="0" w:space="0" w:color="auto"/>
        <w:bottom w:val="none" w:sz="0" w:space="0" w:color="auto"/>
        <w:right w:val="none" w:sz="0" w:space="0" w:color="auto"/>
      </w:divBdr>
    </w:div>
    <w:div w:id="122967458">
      <w:bodyDiv w:val="1"/>
      <w:marLeft w:val="0"/>
      <w:marRight w:val="0"/>
      <w:marTop w:val="0"/>
      <w:marBottom w:val="0"/>
      <w:divBdr>
        <w:top w:val="none" w:sz="0" w:space="0" w:color="auto"/>
        <w:left w:val="none" w:sz="0" w:space="0" w:color="auto"/>
        <w:bottom w:val="none" w:sz="0" w:space="0" w:color="auto"/>
        <w:right w:val="none" w:sz="0" w:space="0" w:color="auto"/>
      </w:divBdr>
    </w:div>
    <w:div w:id="135294942">
      <w:bodyDiv w:val="1"/>
      <w:marLeft w:val="0"/>
      <w:marRight w:val="0"/>
      <w:marTop w:val="0"/>
      <w:marBottom w:val="0"/>
      <w:divBdr>
        <w:top w:val="none" w:sz="0" w:space="0" w:color="auto"/>
        <w:left w:val="none" w:sz="0" w:space="0" w:color="auto"/>
        <w:bottom w:val="none" w:sz="0" w:space="0" w:color="auto"/>
        <w:right w:val="none" w:sz="0" w:space="0" w:color="auto"/>
      </w:divBdr>
    </w:div>
    <w:div w:id="145782496">
      <w:bodyDiv w:val="1"/>
      <w:marLeft w:val="0"/>
      <w:marRight w:val="0"/>
      <w:marTop w:val="0"/>
      <w:marBottom w:val="0"/>
      <w:divBdr>
        <w:top w:val="none" w:sz="0" w:space="0" w:color="auto"/>
        <w:left w:val="none" w:sz="0" w:space="0" w:color="auto"/>
        <w:bottom w:val="none" w:sz="0" w:space="0" w:color="auto"/>
        <w:right w:val="none" w:sz="0" w:space="0" w:color="auto"/>
      </w:divBdr>
    </w:div>
    <w:div w:id="209465830">
      <w:bodyDiv w:val="1"/>
      <w:marLeft w:val="0"/>
      <w:marRight w:val="0"/>
      <w:marTop w:val="0"/>
      <w:marBottom w:val="0"/>
      <w:divBdr>
        <w:top w:val="none" w:sz="0" w:space="0" w:color="auto"/>
        <w:left w:val="none" w:sz="0" w:space="0" w:color="auto"/>
        <w:bottom w:val="none" w:sz="0" w:space="0" w:color="auto"/>
        <w:right w:val="none" w:sz="0" w:space="0" w:color="auto"/>
      </w:divBdr>
    </w:div>
    <w:div w:id="228923491">
      <w:bodyDiv w:val="1"/>
      <w:marLeft w:val="0"/>
      <w:marRight w:val="0"/>
      <w:marTop w:val="0"/>
      <w:marBottom w:val="0"/>
      <w:divBdr>
        <w:top w:val="none" w:sz="0" w:space="0" w:color="auto"/>
        <w:left w:val="none" w:sz="0" w:space="0" w:color="auto"/>
        <w:bottom w:val="none" w:sz="0" w:space="0" w:color="auto"/>
        <w:right w:val="none" w:sz="0" w:space="0" w:color="auto"/>
      </w:divBdr>
    </w:div>
    <w:div w:id="250045006">
      <w:bodyDiv w:val="1"/>
      <w:marLeft w:val="0"/>
      <w:marRight w:val="0"/>
      <w:marTop w:val="0"/>
      <w:marBottom w:val="0"/>
      <w:divBdr>
        <w:top w:val="none" w:sz="0" w:space="0" w:color="auto"/>
        <w:left w:val="none" w:sz="0" w:space="0" w:color="auto"/>
        <w:bottom w:val="none" w:sz="0" w:space="0" w:color="auto"/>
        <w:right w:val="none" w:sz="0" w:space="0" w:color="auto"/>
      </w:divBdr>
    </w:div>
    <w:div w:id="423262503">
      <w:bodyDiv w:val="1"/>
      <w:marLeft w:val="0"/>
      <w:marRight w:val="0"/>
      <w:marTop w:val="0"/>
      <w:marBottom w:val="0"/>
      <w:divBdr>
        <w:top w:val="none" w:sz="0" w:space="0" w:color="auto"/>
        <w:left w:val="none" w:sz="0" w:space="0" w:color="auto"/>
        <w:bottom w:val="none" w:sz="0" w:space="0" w:color="auto"/>
        <w:right w:val="none" w:sz="0" w:space="0" w:color="auto"/>
      </w:divBdr>
    </w:div>
    <w:div w:id="446706094">
      <w:bodyDiv w:val="1"/>
      <w:marLeft w:val="0"/>
      <w:marRight w:val="0"/>
      <w:marTop w:val="0"/>
      <w:marBottom w:val="0"/>
      <w:divBdr>
        <w:top w:val="none" w:sz="0" w:space="0" w:color="auto"/>
        <w:left w:val="none" w:sz="0" w:space="0" w:color="auto"/>
        <w:bottom w:val="none" w:sz="0" w:space="0" w:color="auto"/>
        <w:right w:val="none" w:sz="0" w:space="0" w:color="auto"/>
      </w:divBdr>
    </w:div>
    <w:div w:id="486169128">
      <w:bodyDiv w:val="1"/>
      <w:marLeft w:val="0"/>
      <w:marRight w:val="0"/>
      <w:marTop w:val="0"/>
      <w:marBottom w:val="0"/>
      <w:divBdr>
        <w:top w:val="none" w:sz="0" w:space="0" w:color="auto"/>
        <w:left w:val="none" w:sz="0" w:space="0" w:color="auto"/>
        <w:bottom w:val="none" w:sz="0" w:space="0" w:color="auto"/>
        <w:right w:val="none" w:sz="0" w:space="0" w:color="auto"/>
      </w:divBdr>
    </w:div>
    <w:div w:id="501504067">
      <w:bodyDiv w:val="1"/>
      <w:marLeft w:val="0"/>
      <w:marRight w:val="0"/>
      <w:marTop w:val="0"/>
      <w:marBottom w:val="0"/>
      <w:divBdr>
        <w:top w:val="none" w:sz="0" w:space="0" w:color="auto"/>
        <w:left w:val="none" w:sz="0" w:space="0" w:color="auto"/>
        <w:bottom w:val="none" w:sz="0" w:space="0" w:color="auto"/>
        <w:right w:val="none" w:sz="0" w:space="0" w:color="auto"/>
      </w:divBdr>
    </w:div>
    <w:div w:id="511264352">
      <w:bodyDiv w:val="1"/>
      <w:marLeft w:val="0"/>
      <w:marRight w:val="0"/>
      <w:marTop w:val="0"/>
      <w:marBottom w:val="0"/>
      <w:divBdr>
        <w:top w:val="none" w:sz="0" w:space="0" w:color="auto"/>
        <w:left w:val="none" w:sz="0" w:space="0" w:color="auto"/>
        <w:bottom w:val="none" w:sz="0" w:space="0" w:color="auto"/>
        <w:right w:val="none" w:sz="0" w:space="0" w:color="auto"/>
      </w:divBdr>
    </w:div>
    <w:div w:id="532498392">
      <w:bodyDiv w:val="1"/>
      <w:marLeft w:val="0"/>
      <w:marRight w:val="0"/>
      <w:marTop w:val="0"/>
      <w:marBottom w:val="0"/>
      <w:divBdr>
        <w:top w:val="none" w:sz="0" w:space="0" w:color="auto"/>
        <w:left w:val="none" w:sz="0" w:space="0" w:color="auto"/>
        <w:bottom w:val="none" w:sz="0" w:space="0" w:color="auto"/>
        <w:right w:val="none" w:sz="0" w:space="0" w:color="auto"/>
      </w:divBdr>
    </w:div>
    <w:div w:id="571737344">
      <w:bodyDiv w:val="1"/>
      <w:marLeft w:val="0"/>
      <w:marRight w:val="0"/>
      <w:marTop w:val="0"/>
      <w:marBottom w:val="0"/>
      <w:divBdr>
        <w:top w:val="none" w:sz="0" w:space="0" w:color="auto"/>
        <w:left w:val="none" w:sz="0" w:space="0" w:color="auto"/>
        <w:bottom w:val="none" w:sz="0" w:space="0" w:color="auto"/>
        <w:right w:val="none" w:sz="0" w:space="0" w:color="auto"/>
      </w:divBdr>
    </w:div>
    <w:div w:id="608708773">
      <w:bodyDiv w:val="1"/>
      <w:marLeft w:val="0"/>
      <w:marRight w:val="0"/>
      <w:marTop w:val="0"/>
      <w:marBottom w:val="0"/>
      <w:divBdr>
        <w:top w:val="none" w:sz="0" w:space="0" w:color="auto"/>
        <w:left w:val="none" w:sz="0" w:space="0" w:color="auto"/>
        <w:bottom w:val="none" w:sz="0" w:space="0" w:color="auto"/>
        <w:right w:val="none" w:sz="0" w:space="0" w:color="auto"/>
      </w:divBdr>
    </w:div>
    <w:div w:id="618341877">
      <w:bodyDiv w:val="1"/>
      <w:marLeft w:val="0"/>
      <w:marRight w:val="0"/>
      <w:marTop w:val="0"/>
      <w:marBottom w:val="0"/>
      <w:divBdr>
        <w:top w:val="none" w:sz="0" w:space="0" w:color="auto"/>
        <w:left w:val="none" w:sz="0" w:space="0" w:color="auto"/>
        <w:bottom w:val="none" w:sz="0" w:space="0" w:color="auto"/>
        <w:right w:val="none" w:sz="0" w:space="0" w:color="auto"/>
      </w:divBdr>
    </w:div>
    <w:div w:id="646513235">
      <w:bodyDiv w:val="1"/>
      <w:marLeft w:val="0"/>
      <w:marRight w:val="0"/>
      <w:marTop w:val="0"/>
      <w:marBottom w:val="0"/>
      <w:divBdr>
        <w:top w:val="none" w:sz="0" w:space="0" w:color="auto"/>
        <w:left w:val="none" w:sz="0" w:space="0" w:color="auto"/>
        <w:bottom w:val="none" w:sz="0" w:space="0" w:color="auto"/>
        <w:right w:val="none" w:sz="0" w:space="0" w:color="auto"/>
      </w:divBdr>
    </w:div>
    <w:div w:id="682166146">
      <w:bodyDiv w:val="1"/>
      <w:marLeft w:val="0"/>
      <w:marRight w:val="0"/>
      <w:marTop w:val="0"/>
      <w:marBottom w:val="0"/>
      <w:divBdr>
        <w:top w:val="none" w:sz="0" w:space="0" w:color="auto"/>
        <w:left w:val="none" w:sz="0" w:space="0" w:color="auto"/>
        <w:bottom w:val="none" w:sz="0" w:space="0" w:color="auto"/>
        <w:right w:val="none" w:sz="0" w:space="0" w:color="auto"/>
      </w:divBdr>
    </w:div>
    <w:div w:id="685179876">
      <w:bodyDiv w:val="1"/>
      <w:marLeft w:val="0"/>
      <w:marRight w:val="0"/>
      <w:marTop w:val="0"/>
      <w:marBottom w:val="0"/>
      <w:divBdr>
        <w:top w:val="none" w:sz="0" w:space="0" w:color="auto"/>
        <w:left w:val="none" w:sz="0" w:space="0" w:color="auto"/>
        <w:bottom w:val="none" w:sz="0" w:space="0" w:color="auto"/>
        <w:right w:val="none" w:sz="0" w:space="0" w:color="auto"/>
      </w:divBdr>
    </w:div>
    <w:div w:id="686565407">
      <w:bodyDiv w:val="1"/>
      <w:marLeft w:val="0"/>
      <w:marRight w:val="0"/>
      <w:marTop w:val="0"/>
      <w:marBottom w:val="0"/>
      <w:divBdr>
        <w:top w:val="none" w:sz="0" w:space="0" w:color="auto"/>
        <w:left w:val="none" w:sz="0" w:space="0" w:color="auto"/>
        <w:bottom w:val="none" w:sz="0" w:space="0" w:color="auto"/>
        <w:right w:val="none" w:sz="0" w:space="0" w:color="auto"/>
      </w:divBdr>
    </w:div>
    <w:div w:id="695276988">
      <w:bodyDiv w:val="1"/>
      <w:marLeft w:val="0"/>
      <w:marRight w:val="0"/>
      <w:marTop w:val="0"/>
      <w:marBottom w:val="0"/>
      <w:divBdr>
        <w:top w:val="none" w:sz="0" w:space="0" w:color="auto"/>
        <w:left w:val="none" w:sz="0" w:space="0" w:color="auto"/>
        <w:bottom w:val="none" w:sz="0" w:space="0" w:color="auto"/>
        <w:right w:val="none" w:sz="0" w:space="0" w:color="auto"/>
      </w:divBdr>
    </w:div>
    <w:div w:id="763183848">
      <w:bodyDiv w:val="1"/>
      <w:marLeft w:val="0"/>
      <w:marRight w:val="0"/>
      <w:marTop w:val="0"/>
      <w:marBottom w:val="0"/>
      <w:divBdr>
        <w:top w:val="none" w:sz="0" w:space="0" w:color="auto"/>
        <w:left w:val="none" w:sz="0" w:space="0" w:color="auto"/>
        <w:bottom w:val="none" w:sz="0" w:space="0" w:color="auto"/>
        <w:right w:val="none" w:sz="0" w:space="0" w:color="auto"/>
      </w:divBdr>
    </w:div>
    <w:div w:id="784689090">
      <w:bodyDiv w:val="1"/>
      <w:marLeft w:val="0"/>
      <w:marRight w:val="0"/>
      <w:marTop w:val="0"/>
      <w:marBottom w:val="0"/>
      <w:divBdr>
        <w:top w:val="none" w:sz="0" w:space="0" w:color="auto"/>
        <w:left w:val="none" w:sz="0" w:space="0" w:color="auto"/>
        <w:bottom w:val="none" w:sz="0" w:space="0" w:color="auto"/>
        <w:right w:val="none" w:sz="0" w:space="0" w:color="auto"/>
      </w:divBdr>
    </w:div>
    <w:div w:id="816651127">
      <w:bodyDiv w:val="1"/>
      <w:marLeft w:val="0"/>
      <w:marRight w:val="0"/>
      <w:marTop w:val="0"/>
      <w:marBottom w:val="0"/>
      <w:divBdr>
        <w:top w:val="none" w:sz="0" w:space="0" w:color="auto"/>
        <w:left w:val="none" w:sz="0" w:space="0" w:color="auto"/>
        <w:bottom w:val="none" w:sz="0" w:space="0" w:color="auto"/>
        <w:right w:val="none" w:sz="0" w:space="0" w:color="auto"/>
      </w:divBdr>
    </w:div>
    <w:div w:id="835072312">
      <w:bodyDiv w:val="1"/>
      <w:marLeft w:val="0"/>
      <w:marRight w:val="0"/>
      <w:marTop w:val="0"/>
      <w:marBottom w:val="0"/>
      <w:divBdr>
        <w:top w:val="none" w:sz="0" w:space="0" w:color="auto"/>
        <w:left w:val="none" w:sz="0" w:space="0" w:color="auto"/>
        <w:bottom w:val="none" w:sz="0" w:space="0" w:color="auto"/>
        <w:right w:val="none" w:sz="0" w:space="0" w:color="auto"/>
      </w:divBdr>
    </w:div>
    <w:div w:id="839656374">
      <w:bodyDiv w:val="1"/>
      <w:marLeft w:val="0"/>
      <w:marRight w:val="0"/>
      <w:marTop w:val="0"/>
      <w:marBottom w:val="0"/>
      <w:divBdr>
        <w:top w:val="none" w:sz="0" w:space="0" w:color="auto"/>
        <w:left w:val="none" w:sz="0" w:space="0" w:color="auto"/>
        <w:bottom w:val="none" w:sz="0" w:space="0" w:color="auto"/>
        <w:right w:val="none" w:sz="0" w:space="0" w:color="auto"/>
      </w:divBdr>
    </w:div>
    <w:div w:id="891387623">
      <w:bodyDiv w:val="1"/>
      <w:marLeft w:val="0"/>
      <w:marRight w:val="0"/>
      <w:marTop w:val="0"/>
      <w:marBottom w:val="0"/>
      <w:divBdr>
        <w:top w:val="none" w:sz="0" w:space="0" w:color="auto"/>
        <w:left w:val="none" w:sz="0" w:space="0" w:color="auto"/>
        <w:bottom w:val="none" w:sz="0" w:space="0" w:color="auto"/>
        <w:right w:val="none" w:sz="0" w:space="0" w:color="auto"/>
      </w:divBdr>
    </w:div>
    <w:div w:id="922567835">
      <w:bodyDiv w:val="1"/>
      <w:marLeft w:val="0"/>
      <w:marRight w:val="0"/>
      <w:marTop w:val="0"/>
      <w:marBottom w:val="0"/>
      <w:divBdr>
        <w:top w:val="none" w:sz="0" w:space="0" w:color="auto"/>
        <w:left w:val="none" w:sz="0" w:space="0" w:color="auto"/>
        <w:bottom w:val="none" w:sz="0" w:space="0" w:color="auto"/>
        <w:right w:val="none" w:sz="0" w:space="0" w:color="auto"/>
      </w:divBdr>
    </w:div>
    <w:div w:id="935089792">
      <w:bodyDiv w:val="1"/>
      <w:marLeft w:val="0"/>
      <w:marRight w:val="0"/>
      <w:marTop w:val="0"/>
      <w:marBottom w:val="0"/>
      <w:divBdr>
        <w:top w:val="none" w:sz="0" w:space="0" w:color="auto"/>
        <w:left w:val="none" w:sz="0" w:space="0" w:color="auto"/>
        <w:bottom w:val="none" w:sz="0" w:space="0" w:color="auto"/>
        <w:right w:val="none" w:sz="0" w:space="0" w:color="auto"/>
      </w:divBdr>
    </w:div>
    <w:div w:id="942029078">
      <w:bodyDiv w:val="1"/>
      <w:marLeft w:val="0"/>
      <w:marRight w:val="0"/>
      <w:marTop w:val="0"/>
      <w:marBottom w:val="0"/>
      <w:divBdr>
        <w:top w:val="none" w:sz="0" w:space="0" w:color="auto"/>
        <w:left w:val="none" w:sz="0" w:space="0" w:color="auto"/>
        <w:bottom w:val="none" w:sz="0" w:space="0" w:color="auto"/>
        <w:right w:val="none" w:sz="0" w:space="0" w:color="auto"/>
      </w:divBdr>
    </w:div>
    <w:div w:id="942689238">
      <w:bodyDiv w:val="1"/>
      <w:marLeft w:val="0"/>
      <w:marRight w:val="0"/>
      <w:marTop w:val="0"/>
      <w:marBottom w:val="0"/>
      <w:divBdr>
        <w:top w:val="none" w:sz="0" w:space="0" w:color="auto"/>
        <w:left w:val="none" w:sz="0" w:space="0" w:color="auto"/>
        <w:bottom w:val="none" w:sz="0" w:space="0" w:color="auto"/>
        <w:right w:val="none" w:sz="0" w:space="0" w:color="auto"/>
      </w:divBdr>
    </w:div>
    <w:div w:id="1014262254">
      <w:bodyDiv w:val="1"/>
      <w:marLeft w:val="0"/>
      <w:marRight w:val="0"/>
      <w:marTop w:val="0"/>
      <w:marBottom w:val="0"/>
      <w:divBdr>
        <w:top w:val="none" w:sz="0" w:space="0" w:color="auto"/>
        <w:left w:val="none" w:sz="0" w:space="0" w:color="auto"/>
        <w:bottom w:val="none" w:sz="0" w:space="0" w:color="auto"/>
        <w:right w:val="none" w:sz="0" w:space="0" w:color="auto"/>
      </w:divBdr>
    </w:div>
    <w:div w:id="1038237385">
      <w:bodyDiv w:val="1"/>
      <w:marLeft w:val="0"/>
      <w:marRight w:val="0"/>
      <w:marTop w:val="0"/>
      <w:marBottom w:val="0"/>
      <w:divBdr>
        <w:top w:val="none" w:sz="0" w:space="0" w:color="auto"/>
        <w:left w:val="none" w:sz="0" w:space="0" w:color="auto"/>
        <w:bottom w:val="none" w:sz="0" w:space="0" w:color="auto"/>
        <w:right w:val="none" w:sz="0" w:space="0" w:color="auto"/>
      </w:divBdr>
    </w:div>
    <w:div w:id="1071272462">
      <w:bodyDiv w:val="1"/>
      <w:marLeft w:val="0"/>
      <w:marRight w:val="0"/>
      <w:marTop w:val="0"/>
      <w:marBottom w:val="0"/>
      <w:divBdr>
        <w:top w:val="none" w:sz="0" w:space="0" w:color="auto"/>
        <w:left w:val="none" w:sz="0" w:space="0" w:color="auto"/>
        <w:bottom w:val="none" w:sz="0" w:space="0" w:color="auto"/>
        <w:right w:val="none" w:sz="0" w:space="0" w:color="auto"/>
      </w:divBdr>
    </w:div>
    <w:div w:id="1091731112">
      <w:bodyDiv w:val="1"/>
      <w:marLeft w:val="0"/>
      <w:marRight w:val="0"/>
      <w:marTop w:val="0"/>
      <w:marBottom w:val="0"/>
      <w:divBdr>
        <w:top w:val="none" w:sz="0" w:space="0" w:color="auto"/>
        <w:left w:val="none" w:sz="0" w:space="0" w:color="auto"/>
        <w:bottom w:val="none" w:sz="0" w:space="0" w:color="auto"/>
        <w:right w:val="none" w:sz="0" w:space="0" w:color="auto"/>
      </w:divBdr>
    </w:div>
    <w:div w:id="1146362506">
      <w:bodyDiv w:val="1"/>
      <w:marLeft w:val="0"/>
      <w:marRight w:val="0"/>
      <w:marTop w:val="0"/>
      <w:marBottom w:val="0"/>
      <w:divBdr>
        <w:top w:val="none" w:sz="0" w:space="0" w:color="auto"/>
        <w:left w:val="none" w:sz="0" w:space="0" w:color="auto"/>
        <w:bottom w:val="none" w:sz="0" w:space="0" w:color="auto"/>
        <w:right w:val="none" w:sz="0" w:space="0" w:color="auto"/>
      </w:divBdr>
    </w:div>
    <w:div w:id="1284658302">
      <w:bodyDiv w:val="1"/>
      <w:marLeft w:val="0"/>
      <w:marRight w:val="0"/>
      <w:marTop w:val="0"/>
      <w:marBottom w:val="0"/>
      <w:divBdr>
        <w:top w:val="none" w:sz="0" w:space="0" w:color="auto"/>
        <w:left w:val="none" w:sz="0" w:space="0" w:color="auto"/>
        <w:bottom w:val="none" w:sz="0" w:space="0" w:color="auto"/>
        <w:right w:val="none" w:sz="0" w:space="0" w:color="auto"/>
      </w:divBdr>
    </w:div>
    <w:div w:id="1298611347">
      <w:bodyDiv w:val="1"/>
      <w:marLeft w:val="0"/>
      <w:marRight w:val="0"/>
      <w:marTop w:val="0"/>
      <w:marBottom w:val="0"/>
      <w:divBdr>
        <w:top w:val="none" w:sz="0" w:space="0" w:color="auto"/>
        <w:left w:val="none" w:sz="0" w:space="0" w:color="auto"/>
        <w:bottom w:val="none" w:sz="0" w:space="0" w:color="auto"/>
        <w:right w:val="none" w:sz="0" w:space="0" w:color="auto"/>
      </w:divBdr>
    </w:div>
    <w:div w:id="1317371650">
      <w:bodyDiv w:val="1"/>
      <w:marLeft w:val="0"/>
      <w:marRight w:val="0"/>
      <w:marTop w:val="0"/>
      <w:marBottom w:val="0"/>
      <w:divBdr>
        <w:top w:val="none" w:sz="0" w:space="0" w:color="auto"/>
        <w:left w:val="none" w:sz="0" w:space="0" w:color="auto"/>
        <w:bottom w:val="none" w:sz="0" w:space="0" w:color="auto"/>
        <w:right w:val="none" w:sz="0" w:space="0" w:color="auto"/>
      </w:divBdr>
    </w:div>
    <w:div w:id="1323504588">
      <w:bodyDiv w:val="1"/>
      <w:marLeft w:val="0"/>
      <w:marRight w:val="0"/>
      <w:marTop w:val="0"/>
      <w:marBottom w:val="0"/>
      <w:divBdr>
        <w:top w:val="none" w:sz="0" w:space="0" w:color="auto"/>
        <w:left w:val="none" w:sz="0" w:space="0" w:color="auto"/>
        <w:bottom w:val="none" w:sz="0" w:space="0" w:color="auto"/>
        <w:right w:val="none" w:sz="0" w:space="0" w:color="auto"/>
      </w:divBdr>
    </w:div>
    <w:div w:id="1344361979">
      <w:bodyDiv w:val="1"/>
      <w:marLeft w:val="0"/>
      <w:marRight w:val="0"/>
      <w:marTop w:val="0"/>
      <w:marBottom w:val="0"/>
      <w:divBdr>
        <w:top w:val="none" w:sz="0" w:space="0" w:color="auto"/>
        <w:left w:val="none" w:sz="0" w:space="0" w:color="auto"/>
        <w:bottom w:val="none" w:sz="0" w:space="0" w:color="auto"/>
        <w:right w:val="none" w:sz="0" w:space="0" w:color="auto"/>
      </w:divBdr>
    </w:div>
    <w:div w:id="1380010818">
      <w:bodyDiv w:val="1"/>
      <w:marLeft w:val="0"/>
      <w:marRight w:val="0"/>
      <w:marTop w:val="0"/>
      <w:marBottom w:val="0"/>
      <w:divBdr>
        <w:top w:val="none" w:sz="0" w:space="0" w:color="auto"/>
        <w:left w:val="none" w:sz="0" w:space="0" w:color="auto"/>
        <w:bottom w:val="none" w:sz="0" w:space="0" w:color="auto"/>
        <w:right w:val="none" w:sz="0" w:space="0" w:color="auto"/>
      </w:divBdr>
    </w:div>
    <w:div w:id="1385716432">
      <w:bodyDiv w:val="1"/>
      <w:marLeft w:val="0"/>
      <w:marRight w:val="0"/>
      <w:marTop w:val="0"/>
      <w:marBottom w:val="0"/>
      <w:divBdr>
        <w:top w:val="none" w:sz="0" w:space="0" w:color="auto"/>
        <w:left w:val="none" w:sz="0" w:space="0" w:color="auto"/>
        <w:bottom w:val="none" w:sz="0" w:space="0" w:color="auto"/>
        <w:right w:val="none" w:sz="0" w:space="0" w:color="auto"/>
      </w:divBdr>
    </w:div>
    <w:div w:id="1388333457">
      <w:bodyDiv w:val="1"/>
      <w:marLeft w:val="0"/>
      <w:marRight w:val="0"/>
      <w:marTop w:val="0"/>
      <w:marBottom w:val="0"/>
      <w:divBdr>
        <w:top w:val="none" w:sz="0" w:space="0" w:color="auto"/>
        <w:left w:val="none" w:sz="0" w:space="0" w:color="auto"/>
        <w:bottom w:val="none" w:sz="0" w:space="0" w:color="auto"/>
        <w:right w:val="none" w:sz="0" w:space="0" w:color="auto"/>
      </w:divBdr>
    </w:div>
    <w:div w:id="1424109695">
      <w:bodyDiv w:val="1"/>
      <w:marLeft w:val="0"/>
      <w:marRight w:val="0"/>
      <w:marTop w:val="0"/>
      <w:marBottom w:val="0"/>
      <w:divBdr>
        <w:top w:val="none" w:sz="0" w:space="0" w:color="auto"/>
        <w:left w:val="none" w:sz="0" w:space="0" w:color="auto"/>
        <w:bottom w:val="none" w:sz="0" w:space="0" w:color="auto"/>
        <w:right w:val="none" w:sz="0" w:space="0" w:color="auto"/>
      </w:divBdr>
    </w:div>
    <w:div w:id="1502156852">
      <w:bodyDiv w:val="1"/>
      <w:marLeft w:val="0"/>
      <w:marRight w:val="0"/>
      <w:marTop w:val="0"/>
      <w:marBottom w:val="0"/>
      <w:divBdr>
        <w:top w:val="none" w:sz="0" w:space="0" w:color="auto"/>
        <w:left w:val="none" w:sz="0" w:space="0" w:color="auto"/>
        <w:bottom w:val="none" w:sz="0" w:space="0" w:color="auto"/>
        <w:right w:val="none" w:sz="0" w:space="0" w:color="auto"/>
      </w:divBdr>
    </w:div>
    <w:div w:id="1511218701">
      <w:bodyDiv w:val="1"/>
      <w:marLeft w:val="0"/>
      <w:marRight w:val="0"/>
      <w:marTop w:val="0"/>
      <w:marBottom w:val="0"/>
      <w:divBdr>
        <w:top w:val="none" w:sz="0" w:space="0" w:color="auto"/>
        <w:left w:val="none" w:sz="0" w:space="0" w:color="auto"/>
        <w:bottom w:val="none" w:sz="0" w:space="0" w:color="auto"/>
        <w:right w:val="none" w:sz="0" w:space="0" w:color="auto"/>
      </w:divBdr>
    </w:div>
    <w:div w:id="1511287644">
      <w:bodyDiv w:val="1"/>
      <w:marLeft w:val="0"/>
      <w:marRight w:val="0"/>
      <w:marTop w:val="0"/>
      <w:marBottom w:val="0"/>
      <w:divBdr>
        <w:top w:val="none" w:sz="0" w:space="0" w:color="auto"/>
        <w:left w:val="none" w:sz="0" w:space="0" w:color="auto"/>
        <w:bottom w:val="none" w:sz="0" w:space="0" w:color="auto"/>
        <w:right w:val="none" w:sz="0" w:space="0" w:color="auto"/>
      </w:divBdr>
    </w:div>
    <w:div w:id="1529950909">
      <w:bodyDiv w:val="1"/>
      <w:marLeft w:val="0"/>
      <w:marRight w:val="0"/>
      <w:marTop w:val="0"/>
      <w:marBottom w:val="0"/>
      <w:divBdr>
        <w:top w:val="none" w:sz="0" w:space="0" w:color="auto"/>
        <w:left w:val="none" w:sz="0" w:space="0" w:color="auto"/>
        <w:bottom w:val="none" w:sz="0" w:space="0" w:color="auto"/>
        <w:right w:val="none" w:sz="0" w:space="0" w:color="auto"/>
      </w:divBdr>
    </w:div>
    <w:div w:id="1535342844">
      <w:bodyDiv w:val="1"/>
      <w:marLeft w:val="0"/>
      <w:marRight w:val="0"/>
      <w:marTop w:val="0"/>
      <w:marBottom w:val="0"/>
      <w:divBdr>
        <w:top w:val="none" w:sz="0" w:space="0" w:color="auto"/>
        <w:left w:val="none" w:sz="0" w:space="0" w:color="auto"/>
        <w:bottom w:val="none" w:sz="0" w:space="0" w:color="auto"/>
        <w:right w:val="none" w:sz="0" w:space="0" w:color="auto"/>
      </w:divBdr>
    </w:div>
    <w:div w:id="1538588792">
      <w:bodyDiv w:val="1"/>
      <w:marLeft w:val="0"/>
      <w:marRight w:val="0"/>
      <w:marTop w:val="0"/>
      <w:marBottom w:val="0"/>
      <w:divBdr>
        <w:top w:val="none" w:sz="0" w:space="0" w:color="auto"/>
        <w:left w:val="none" w:sz="0" w:space="0" w:color="auto"/>
        <w:bottom w:val="none" w:sz="0" w:space="0" w:color="auto"/>
        <w:right w:val="none" w:sz="0" w:space="0" w:color="auto"/>
      </w:divBdr>
    </w:div>
    <w:div w:id="1550456092">
      <w:bodyDiv w:val="1"/>
      <w:marLeft w:val="0"/>
      <w:marRight w:val="0"/>
      <w:marTop w:val="0"/>
      <w:marBottom w:val="0"/>
      <w:divBdr>
        <w:top w:val="none" w:sz="0" w:space="0" w:color="auto"/>
        <w:left w:val="none" w:sz="0" w:space="0" w:color="auto"/>
        <w:bottom w:val="none" w:sz="0" w:space="0" w:color="auto"/>
        <w:right w:val="none" w:sz="0" w:space="0" w:color="auto"/>
      </w:divBdr>
    </w:div>
    <w:div w:id="1561134964">
      <w:bodyDiv w:val="1"/>
      <w:marLeft w:val="0"/>
      <w:marRight w:val="0"/>
      <w:marTop w:val="0"/>
      <w:marBottom w:val="0"/>
      <w:divBdr>
        <w:top w:val="none" w:sz="0" w:space="0" w:color="auto"/>
        <w:left w:val="none" w:sz="0" w:space="0" w:color="auto"/>
        <w:bottom w:val="none" w:sz="0" w:space="0" w:color="auto"/>
        <w:right w:val="none" w:sz="0" w:space="0" w:color="auto"/>
      </w:divBdr>
    </w:div>
    <w:div w:id="1574076206">
      <w:bodyDiv w:val="1"/>
      <w:marLeft w:val="0"/>
      <w:marRight w:val="0"/>
      <w:marTop w:val="0"/>
      <w:marBottom w:val="0"/>
      <w:divBdr>
        <w:top w:val="none" w:sz="0" w:space="0" w:color="auto"/>
        <w:left w:val="none" w:sz="0" w:space="0" w:color="auto"/>
        <w:bottom w:val="none" w:sz="0" w:space="0" w:color="auto"/>
        <w:right w:val="none" w:sz="0" w:space="0" w:color="auto"/>
      </w:divBdr>
    </w:div>
    <w:div w:id="1581019090">
      <w:bodyDiv w:val="1"/>
      <w:marLeft w:val="0"/>
      <w:marRight w:val="0"/>
      <w:marTop w:val="0"/>
      <w:marBottom w:val="0"/>
      <w:divBdr>
        <w:top w:val="none" w:sz="0" w:space="0" w:color="auto"/>
        <w:left w:val="none" w:sz="0" w:space="0" w:color="auto"/>
        <w:bottom w:val="none" w:sz="0" w:space="0" w:color="auto"/>
        <w:right w:val="none" w:sz="0" w:space="0" w:color="auto"/>
      </w:divBdr>
    </w:div>
    <w:div w:id="1620330186">
      <w:bodyDiv w:val="1"/>
      <w:marLeft w:val="0"/>
      <w:marRight w:val="0"/>
      <w:marTop w:val="0"/>
      <w:marBottom w:val="0"/>
      <w:divBdr>
        <w:top w:val="none" w:sz="0" w:space="0" w:color="auto"/>
        <w:left w:val="none" w:sz="0" w:space="0" w:color="auto"/>
        <w:bottom w:val="none" w:sz="0" w:space="0" w:color="auto"/>
        <w:right w:val="none" w:sz="0" w:space="0" w:color="auto"/>
      </w:divBdr>
    </w:div>
    <w:div w:id="1656957537">
      <w:bodyDiv w:val="1"/>
      <w:marLeft w:val="0"/>
      <w:marRight w:val="0"/>
      <w:marTop w:val="0"/>
      <w:marBottom w:val="0"/>
      <w:divBdr>
        <w:top w:val="none" w:sz="0" w:space="0" w:color="auto"/>
        <w:left w:val="none" w:sz="0" w:space="0" w:color="auto"/>
        <w:bottom w:val="none" w:sz="0" w:space="0" w:color="auto"/>
        <w:right w:val="none" w:sz="0" w:space="0" w:color="auto"/>
      </w:divBdr>
    </w:div>
    <w:div w:id="1703899126">
      <w:bodyDiv w:val="1"/>
      <w:marLeft w:val="0"/>
      <w:marRight w:val="0"/>
      <w:marTop w:val="0"/>
      <w:marBottom w:val="0"/>
      <w:divBdr>
        <w:top w:val="none" w:sz="0" w:space="0" w:color="auto"/>
        <w:left w:val="none" w:sz="0" w:space="0" w:color="auto"/>
        <w:bottom w:val="none" w:sz="0" w:space="0" w:color="auto"/>
        <w:right w:val="none" w:sz="0" w:space="0" w:color="auto"/>
      </w:divBdr>
    </w:div>
    <w:div w:id="1719628173">
      <w:bodyDiv w:val="1"/>
      <w:marLeft w:val="0"/>
      <w:marRight w:val="0"/>
      <w:marTop w:val="0"/>
      <w:marBottom w:val="0"/>
      <w:divBdr>
        <w:top w:val="none" w:sz="0" w:space="0" w:color="auto"/>
        <w:left w:val="none" w:sz="0" w:space="0" w:color="auto"/>
        <w:bottom w:val="none" w:sz="0" w:space="0" w:color="auto"/>
        <w:right w:val="none" w:sz="0" w:space="0" w:color="auto"/>
      </w:divBdr>
    </w:div>
    <w:div w:id="1747921371">
      <w:bodyDiv w:val="1"/>
      <w:marLeft w:val="0"/>
      <w:marRight w:val="0"/>
      <w:marTop w:val="0"/>
      <w:marBottom w:val="0"/>
      <w:divBdr>
        <w:top w:val="none" w:sz="0" w:space="0" w:color="auto"/>
        <w:left w:val="none" w:sz="0" w:space="0" w:color="auto"/>
        <w:bottom w:val="none" w:sz="0" w:space="0" w:color="auto"/>
        <w:right w:val="none" w:sz="0" w:space="0" w:color="auto"/>
      </w:divBdr>
    </w:div>
    <w:div w:id="1751267626">
      <w:bodyDiv w:val="1"/>
      <w:marLeft w:val="0"/>
      <w:marRight w:val="0"/>
      <w:marTop w:val="0"/>
      <w:marBottom w:val="0"/>
      <w:divBdr>
        <w:top w:val="none" w:sz="0" w:space="0" w:color="auto"/>
        <w:left w:val="none" w:sz="0" w:space="0" w:color="auto"/>
        <w:bottom w:val="none" w:sz="0" w:space="0" w:color="auto"/>
        <w:right w:val="none" w:sz="0" w:space="0" w:color="auto"/>
      </w:divBdr>
    </w:div>
    <w:div w:id="1800874453">
      <w:bodyDiv w:val="1"/>
      <w:marLeft w:val="0"/>
      <w:marRight w:val="0"/>
      <w:marTop w:val="0"/>
      <w:marBottom w:val="0"/>
      <w:divBdr>
        <w:top w:val="none" w:sz="0" w:space="0" w:color="auto"/>
        <w:left w:val="none" w:sz="0" w:space="0" w:color="auto"/>
        <w:bottom w:val="none" w:sz="0" w:space="0" w:color="auto"/>
        <w:right w:val="none" w:sz="0" w:space="0" w:color="auto"/>
      </w:divBdr>
    </w:div>
    <w:div w:id="1827087556">
      <w:bodyDiv w:val="1"/>
      <w:marLeft w:val="0"/>
      <w:marRight w:val="0"/>
      <w:marTop w:val="0"/>
      <w:marBottom w:val="0"/>
      <w:divBdr>
        <w:top w:val="none" w:sz="0" w:space="0" w:color="auto"/>
        <w:left w:val="none" w:sz="0" w:space="0" w:color="auto"/>
        <w:bottom w:val="none" w:sz="0" w:space="0" w:color="auto"/>
        <w:right w:val="none" w:sz="0" w:space="0" w:color="auto"/>
      </w:divBdr>
    </w:div>
    <w:div w:id="1837262521">
      <w:bodyDiv w:val="1"/>
      <w:marLeft w:val="0"/>
      <w:marRight w:val="0"/>
      <w:marTop w:val="0"/>
      <w:marBottom w:val="0"/>
      <w:divBdr>
        <w:top w:val="none" w:sz="0" w:space="0" w:color="auto"/>
        <w:left w:val="none" w:sz="0" w:space="0" w:color="auto"/>
        <w:bottom w:val="none" w:sz="0" w:space="0" w:color="auto"/>
        <w:right w:val="none" w:sz="0" w:space="0" w:color="auto"/>
      </w:divBdr>
    </w:div>
    <w:div w:id="1891530211">
      <w:bodyDiv w:val="1"/>
      <w:marLeft w:val="0"/>
      <w:marRight w:val="0"/>
      <w:marTop w:val="0"/>
      <w:marBottom w:val="0"/>
      <w:divBdr>
        <w:top w:val="none" w:sz="0" w:space="0" w:color="auto"/>
        <w:left w:val="none" w:sz="0" w:space="0" w:color="auto"/>
        <w:bottom w:val="none" w:sz="0" w:space="0" w:color="auto"/>
        <w:right w:val="none" w:sz="0" w:space="0" w:color="auto"/>
      </w:divBdr>
    </w:div>
    <w:div w:id="1910800285">
      <w:bodyDiv w:val="1"/>
      <w:marLeft w:val="0"/>
      <w:marRight w:val="0"/>
      <w:marTop w:val="0"/>
      <w:marBottom w:val="0"/>
      <w:divBdr>
        <w:top w:val="none" w:sz="0" w:space="0" w:color="auto"/>
        <w:left w:val="none" w:sz="0" w:space="0" w:color="auto"/>
        <w:bottom w:val="none" w:sz="0" w:space="0" w:color="auto"/>
        <w:right w:val="none" w:sz="0" w:space="0" w:color="auto"/>
      </w:divBdr>
    </w:div>
    <w:div w:id="1942760414">
      <w:bodyDiv w:val="1"/>
      <w:marLeft w:val="0"/>
      <w:marRight w:val="0"/>
      <w:marTop w:val="0"/>
      <w:marBottom w:val="0"/>
      <w:divBdr>
        <w:top w:val="none" w:sz="0" w:space="0" w:color="auto"/>
        <w:left w:val="none" w:sz="0" w:space="0" w:color="auto"/>
        <w:bottom w:val="none" w:sz="0" w:space="0" w:color="auto"/>
        <w:right w:val="none" w:sz="0" w:space="0" w:color="auto"/>
      </w:divBdr>
    </w:div>
    <w:div w:id="1966307532">
      <w:bodyDiv w:val="1"/>
      <w:marLeft w:val="0"/>
      <w:marRight w:val="0"/>
      <w:marTop w:val="0"/>
      <w:marBottom w:val="0"/>
      <w:divBdr>
        <w:top w:val="none" w:sz="0" w:space="0" w:color="auto"/>
        <w:left w:val="none" w:sz="0" w:space="0" w:color="auto"/>
        <w:bottom w:val="none" w:sz="0" w:space="0" w:color="auto"/>
        <w:right w:val="none" w:sz="0" w:space="0" w:color="auto"/>
      </w:divBdr>
    </w:div>
    <w:div w:id="2014531964">
      <w:bodyDiv w:val="1"/>
      <w:marLeft w:val="0"/>
      <w:marRight w:val="0"/>
      <w:marTop w:val="0"/>
      <w:marBottom w:val="0"/>
      <w:divBdr>
        <w:top w:val="none" w:sz="0" w:space="0" w:color="auto"/>
        <w:left w:val="none" w:sz="0" w:space="0" w:color="auto"/>
        <w:bottom w:val="none" w:sz="0" w:space="0" w:color="auto"/>
        <w:right w:val="none" w:sz="0" w:space="0" w:color="auto"/>
      </w:divBdr>
    </w:div>
    <w:div w:id="2028410616">
      <w:bodyDiv w:val="1"/>
      <w:marLeft w:val="0"/>
      <w:marRight w:val="0"/>
      <w:marTop w:val="0"/>
      <w:marBottom w:val="0"/>
      <w:divBdr>
        <w:top w:val="none" w:sz="0" w:space="0" w:color="auto"/>
        <w:left w:val="none" w:sz="0" w:space="0" w:color="auto"/>
        <w:bottom w:val="none" w:sz="0" w:space="0" w:color="auto"/>
        <w:right w:val="none" w:sz="0" w:space="0" w:color="auto"/>
      </w:divBdr>
    </w:div>
    <w:div w:id="2029256938">
      <w:bodyDiv w:val="1"/>
      <w:marLeft w:val="0"/>
      <w:marRight w:val="0"/>
      <w:marTop w:val="0"/>
      <w:marBottom w:val="0"/>
      <w:divBdr>
        <w:top w:val="none" w:sz="0" w:space="0" w:color="auto"/>
        <w:left w:val="none" w:sz="0" w:space="0" w:color="auto"/>
        <w:bottom w:val="none" w:sz="0" w:space="0" w:color="auto"/>
        <w:right w:val="none" w:sz="0" w:space="0" w:color="auto"/>
      </w:divBdr>
    </w:div>
    <w:div w:id="2041321609">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lh5.googleusercontent.com/V9A9pml3I_flucvCx6QhM7UBjIWFVFrZ8RangKMTX0i_c7Mw7KLhbrye0IQOUQdirIomyzJfh6IjD5jZK2y38L3wxLARWZPaOltgsKmtjGllNlccLLNuul1TYbdDqRZ-ENHe7Zha" TargetMode="Externa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https://lh3.googleusercontent.com/jg6jJ8EnXnJqWs0rqkI13q9ecCTDbPd9rXvmS3Tbk3VHQPym9oSkio2psNW7njrdMHeeuqXrVmK0j8YWsNPH2Yx43aBG1PjnMJS2p3g8zkUJ8raB44A8BFAU3gnX1xwXiCaFwxdX" TargetMode="External"/><Relationship Id="rId21" Type="http://schemas.openxmlformats.org/officeDocument/2006/relationships/image" Target="https://lh3.googleusercontent.com/EXUyboY1IaWYZ2lmqwTAGRZncF6TkqqZ1MynT-iKoWPsJrkYKQ7A89TqsWSZ9g6MW3T2FkqdwAyFGyOZ-XB0NQQX1O1Ci45q7o_BJsMh8IyDYouEnMrDLStr5zAf9O1hDgSYTOkJ"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www.mayoclinic.org/diseases-conditions/pneumonia/diagnosis-treatment/drc-20354210" TargetMode="External"/><Relationship Id="rId50" Type="http://schemas.openxmlformats.org/officeDocument/2006/relationships/hyperlink" Target="https://machinelearningmastery.com/transfer-learning-for-deep-learning/" TargetMode="External"/><Relationship Id="rId55" Type="http://schemas.openxmlformats.org/officeDocument/2006/relationships/hyperlink" Target="https://www.tensorflow.org/js/guide/conversion"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https://lh4.googleusercontent.com/G0fS6mf2kCSTfKN2uqKGT5mNSj35pGsJeymK1Vs29dRv-zP3GfbwEGipEZOvWnl3OznT8PQe4ZuTMsNRmwRCeI8-jaUzPV8P0XzbJhwYWaM3KxeBnzJCJoJS1gBJbh8UMUiU32rG" TargetMode="External"/><Relationship Id="rId11" Type="http://schemas.openxmlformats.org/officeDocument/2006/relationships/hyperlink" Target="tel:(760)%20750-8241" TargetMode="External"/><Relationship Id="rId24" Type="http://schemas.openxmlformats.org/officeDocument/2006/relationships/image" Target="media/image7.png"/><Relationship Id="rId32" Type="http://schemas.openxmlformats.org/officeDocument/2006/relationships/image" Target="media/image12.png"/><Relationship Id="rId37" Type="http://schemas.openxmlformats.org/officeDocument/2006/relationships/image" Target="https://lh4.googleusercontent.com/T4FrcWV-GYxUxGRkOQLjjWt74eBxrLzrGi_2qplVm9URWlJL0NCQVJS9Q8mr2_T7pg3jeHqj9zWm7ZItVUlf_BRERstt8Y2_W9ErqhSn9a4zIBRZ6UpTdcRv3oNE_ndYJPXk2Ozd" TargetMode="External"/><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hyperlink" Target="https://machinelearningmastery.com/dropout-for-regularizing-deep-neural-networks/"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https://lh3.googleusercontent.com/eD47E18q5AiGdN5HuXahjlZudpwYxDDtNjO1VVfbrFR0JZdbpFeHNzaciM8cAEpysSpN2ZUGsNWdym6L7PFPG6WJE-IyCZUOt3d_thWejtxvY4joAkoPOEthi_1NtCJVAkYDdf-s"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https://lh3.googleusercontent.com/ReyUs5Af86LJgWsFPMOGrp5Q1Ew7dS-AKTcR-GZyP30dmCfWhQRQKQWdPy4gDNFIf-R0mGtgqN5j-hQwvdYY0WVgImNUDIVGmnWH7LwsniAcx4W8kshEQUgyhLnxx9xAqfEXliUt" TargetMode="External"/><Relationship Id="rId30" Type="http://schemas.openxmlformats.org/officeDocument/2006/relationships/image" Target="media/image11.png"/><Relationship Id="rId35" Type="http://schemas.openxmlformats.org/officeDocument/2006/relationships/image" Target="https://lh5.googleusercontent.com/6HWopPm4xrgahmrW0lLMSnb6oCu_v6aTFSybfrX76-8x5NLMKaNjBW3zdg9IQC7mWG6OcD4ZylwNinS5_WDnZmPpcWJlpaA5yyqwOA2xqC-ZPznxIfMDk9ZKJGkUwS96NXNWmNah" TargetMode="External"/><Relationship Id="rId43" Type="http://schemas.openxmlformats.org/officeDocument/2006/relationships/image" Target="https://lh5.googleusercontent.com/ALvvup3mfU-8PwMUw-OH0_UwyIPqWDiIIEaydmQPKXQsbezFgGAfl_6jGjmFaDCBtNZwMKbSlTbpH0IAgjVmNtFWugayJzVap8xJ-cIBAh-h2de2fLUxGb20Fv4_fAWK38VUayzf" TargetMode="External"/><Relationship Id="rId48" Type="http://schemas.openxmlformats.org/officeDocument/2006/relationships/hyperlink" Target="https://medium.com/@ariesiitr/an-artificial-neural-network-ann-is-a-computational-model-that-is-inspired-by-the-way-biological-c17b07166d4c" TargetMode="External"/><Relationship Id="rId56" Type="http://schemas.openxmlformats.org/officeDocument/2006/relationships/hyperlink" Target="https://deepai.org/machine-learning-glossary-and-terms/accuracy-error-rate" TargetMode="External"/><Relationship Id="rId64" Type="http://schemas.openxmlformats.org/officeDocument/2006/relationships/theme" Target="theme/theme1.xml"/><Relationship Id="rId8" Type="http://schemas.openxmlformats.org/officeDocument/2006/relationships/hyperlink" Target="mailto:gonsalveshawn@gmail.com" TargetMode="External"/><Relationship Id="rId51" Type="http://schemas.openxmlformats.org/officeDocument/2006/relationships/hyperlink" Target="https://towardsdatascience.com/chest-x-rays-pneumonia-detection-using-convolutional-neural-network-63d6ec2d1de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https://lh4.googleusercontent.com/ylekuaJASRhGZuqaSffF7rylpZgabuMiI_TSyIOtPJEHx9hnAzKvliPXuuaUoMoP6uxd8Of8SSvZDJqH0e5HdWoNJKZiIlWn9bH9zzUfZzaq_woCFR33vKXEsFjGKw9JyxY47Vo6" TargetMode="External"/><Relationship Id="rId25" Type="http://schemas.openxmlformats.org/officeDocument/2006/relationships/image" Target="media/image8.png"/><Relationship Id="rId33" Type="http://schemas.openxmlformats.org/officeDocument/2006/relationships/image" Target="https://lh3.googleusercontent.com/OLWufpH2XTOTn9abb5yB9wKmo655MgbUoVk5wOX4avtmtt0j-KPI2BKfJWXUMkVdO_9O-KDdv6KeNTmjDSZZQu5Z7lFev_KPORnZ7P40f6l5Ex62lk3B6xZzPYFQu2F4Vq-HG22P" TargetMode="External"/><Relationship Id="rId38" Type="http://schemas.openxmlformats.org/officeDocument/2006/relationships/image" Target="media/image15.png"/><Relationship Id="rId46" Type="http://schemas.openxmlformats.org/officeDocument/2006/relationships/hyperlink" Target="https://www.radiologyinfo.org/en/pdf/pneumonia.pdf" TargetMode="External"/><Relationship Id="rId59"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https://lh3.googleusercontent.com/uP8n3G-jb5E5aI2tR1A_b1nLZvviBa3xnak0RwC81igoMyRjAq9SBHMeVu7gZx7UGEAXAdVXYIlf1_G6uvceEo1CyfkI2bS1Txd4OD_Fml7UPT0LDKxUdQCM0ttt0HKiN4FK6IjF" TargetMode="External"/><Relationship Id="rId54" Type="http://schemas.openxmlformats.org/officeDocument/2006/relationships/hyperlink" Target="https://www.tensorflow.org/guide/saved_model"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https://lh5.googleusercontent.com/k91lHg6BZccQhbyZvK0EDsE5zWtt3WtTbKBQa8ViUlAh0T7qw4XUrHkGyBHQP13EPYOHwvB0-xOkPmSCXpdeG28tVFgiTdxYg8AgLyjpOEVmX2ZSBqdoWrmf4jhICP5LZkEhWMK5" TargetMode="External"/><Relationship Id="rId23" Type="http://schemas.openxmlformats.org/officeDocument/2006/relationships/image" Target="https://lh5.googleusercontent.com/5pp8FaGAsFa5Q6TrkQBxgJpcT4N_DncP4Ht1ZtOrgSK_Lh5c7YzFDqFTcgZPdPy8t-JnFJNN8E0z9Zi_wgiVHfhM3MOP8dlmN2jSSshJ-rQMmMcB99qHmgsorQcefAL6wC2Sboub"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www.kaggle.com/paultimothymooney/chest-xray-pneumonia" TargetMode="External"/><Relationship Id="rId57" Type="http://schemas.openxmlformats.org/officeDocument/2006/relationships/hyperlink" Target="https://www.sciencedirect.com/science/article/pii/S1386505607001803" TargetMode="External"/><Relationship Id="rId10" Type="http://schemas.openxmlformats.org/officeDocument/2006/relationships/hyperlink" Target="mailto:xye@csusm.edu" TargetMode="External"/><Relationship Id="rId31" Type="http://schemas.openxmlformats.org/officeDocument/2006/relationships/image" Target="https://lh6.googleusercontent.com/U_Ss74jhXR4XUUW2RtWPo8VzEwFg733wKvquDOGxofsM14zOqK0z-7Rb7Hi9IvuPAQpKW-CkoA5raWB3VqDQis_q-toN1CLqP7ojvEAr4dpfkrr4KHeRT-aI7mLKAnGxQ83fd7wX" TargetMode="External"/><Relationship Id="rId44" Type="http://schemas.openxmlformats.org/officeDocument/2006/relationships/image" Target="media/image18.png"/><Relationship Id="rId52" Type="http://schemas.openxmlformats.org/officeDocument/2006/relationships/hyperlink" Target="https://en.wikipedia.org/wiki/Overfitting"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tel:(760)%20750-8241"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sa\Downloads\make-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Car17</b:Tag>
    <b:SourceType>JournalArticle</b:SourceType>
    <b:Guid>{832DC915-ABDD-45A6-9535-B19A4E1D858E}</b:Guid>
    <b:Author>
      <b:Author>
        <b:NameList xmlns:msxsl="urn:schemas-microsoft-com:xslt" xmlns:b="http://schemas.openxmlformats.org/officeDocument/2006/bibliography">
          <b:Person>
            <b:Last>Cardellino</b:Last>
            <b:First>Cristian</b:First>
            <b:Middle/>
          </b:Person>
          <b:Person>
            <b:Last>Teruel</b:Last>
            <b:First>Milagro</b:First>
            <b:Middle/>
          </b:Person>
          <b:Person>
            <b:Last>Alemany</b:Last>
            <b:First>Laura</b:First>
            <b:Middle>Alonso</b:Middle>
          </b:Person>
          <b:Person>
            <b:Last>Villata</b:Last>
            <b:First>Serena</b:First>
            <b:Middle/>
          </b:Person>
        </b:NameList>
      </b:Author>
    </b:Author>
    <b:Title>- Legal NERC with ontologies,Wikipedia and curriculum learning</b:Title>
    <b:JournalName>The Association for Computational Linguistics</b:JournalName>
    <b:City/>
    <b:Year>2017</b:Year>
    <b:Month/>
    <b:Day/>
    <b:Pages>254-259</b:Pages>
    <b:Publisher/>
    <b:Volume/>
    <b:Issue/>
    <b:ShortTitle/>
    <b:StandardNumber/>
    <b:Comments/>
    <b:Medium/>
    <b:YearAccessed>2020</b:YearAccessed>
    <b:MonthAccessed>8</b:MonthAccessed>
    <b:DayAccessed>24</b:DayAccessed>
    <b:URL>https://aclweb.org/anthology/e17-2041</b:URL>
    <b:DOI/>
    <b:RefOrder>1</b:RefOrder>
  </b:Source>
  <b:Source>
    <b:Tag>Jas18</b:Tag>
    <b:SourceType>ArticleInAPeriodical</b:SourceType>
    <b:Guid>{869EF93F-DA4C-4BD9-947E-D3DCE47B1734}</b:Guid>
    <b:Title>A Gentle Introduction to Dropout for Regularizing Deep Neural Networks</b:Title>
    <b:Year>2018</b:Year>
    <b:Medium>Article</b:Medium>
    <b:Pages>3</b:Pages>
    <b:Author>
      <b:Author>
        <b:NameList>
          <b:Person>
            <b:Last>Browlee</b:Last>
            <b:First>Jason</b:First>
          </b:Person>
        </b:NameList>
      </b:Author>
    </b:Author>
    <b:Month>December</b:Month>
    <b:Day>3</b:Day>
    <b:RefOrder>2</b:RefOrder>
  </b:Source>
</b:Sources>
</file>

<file path=customXml/itemProps1.xml><?xml version="1.0" encoding="utf-8"?>
<ds:datastoreItem xmlns:ds="http://schemas.openxmlformats.org/officeDocument/2006/customXml" ds:itemID="{887727A9-6AF2-4BEE-AA12-977E173B3C14}">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make-template</Template>
  <TotalTime>168</TotalTime>
  <Pages>13</Pages>
  <Words>11702</Words>
  <Characters>66703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78249</CharactersWithSpaces>
  <SharedDoc>false</SharedDoc>
  <HLinks>
    <vt:vector size="6" baseType="variant">
      <vt:variant>
        <vt:i4>6094915</vt:i4>
      </vt:variant>
      <vt:variant>
        <vt:i4>0</vt:i4>
      </vt:variant>
      <vt:variant>
        <vt:i4>0</vt:i4>
      </vt:variant>
      <vt:variant>
        <vt:i4>5</vt:i4>
      </vt:variant>
      <vt:variant>
        <vt:lpwstr>http://img.mdpi.org/data/contributor-role-instruction.pdf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Shawn Gonsalves</dc:creator>
  <cp:keywords/>
  <dc:description/>
  <cp:lastModifiedBy>Shawn Gonsalves</cp:lastModifiedBy>
  <cp:revision>10</cp:revision>
  <cp:lastPrinted>2020-08-27T03:46:00Z</cp:lastPrinted>
  <dcterms:created xsi:type="dcterms:W3CDTF">2021-04-15T02:53:00Z</dcterms:created>
  <dcterms:modified xsi:type="dcterms:W3CDTF">2021-04-15T05:41:00Z</dcterms:modified>
</cp:coreProperties>
</file>